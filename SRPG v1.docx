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2347" w:type="dxa"/>
          <w:right w:w="115" w:type="dxa"/>
        </w:tblCellMar>
        <w:tblLook w:val="0600" w:firstRow="0" w:lastRow="0" w:firstColumn="0" w:lastColumn="0" w:noHBand="1" w:noVBand="1"/>
      </w:tblPr>
      <w:tblGrid>
        <w:gridCol w:w="12542"/>
      </w:tblGrid>
      <w:tr w:rsidR="003A2F68" w14:paraId="0DD27736" w14:textId="77777777" w:rsidTr="00356FE5">
        <w:trPr>
          <w:trHeight w:val="4104"/>
        </w:trPr>
        <w:tc>
          <w:tcPr>
            <w:tcW w:w="10080" w:type="dxa"/>
            <w:vAlign w:val="bottom"/>
          </w:tcPr>
          <w:p w14:paraId="0F0354A2" w14:textId="378C4158" w:rsidR="003A2F68" w:rsidRDefault="00A5705C" w:rsidP="009213CD">
            <w:pPr>
              <w:pStyle w:val="CoverPageTitle"/>
              <w:spacing w:after="0"/>
            </w:pPr>
            <w:sdt>
              <w:sdtPr>
                <w:alias w:val="Enter title:"/>
                <w:tag w:val="Enter title:"/>
                <w:id w:val="656652538"/>
                <w:placeholder>
                  <w:docPart w:val="701B9A97877244F891F398DFF818A9B8"/>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C176CF">
                  <w:t>Simple Role-Playing Game</w:t>
                </w:r>
              </w:sdtContent>
            </w:sdt>
          </w:p>
        </w:tc>
      </w:tr>
      <w:tr w:rsidR="007B0A29" w14:paraId="0FE87538" w14:textId="77777777" w:rsidTr="007C770C">
        <w:tc>
          <w:tcPr>
            <w:tcW w:w="10080" w:type="dxa"/>
          </w:tcPr>
          <w:p w14:paraId="5E341A79" w14:textId="77777777" w:rsidR="007B0A29" w:rsidRDefault="007B0A29" w:rsidP="007C770C">
            <w:pPr>
              <w:pStyle w:val="CoverPageTitle"/>
              <w:spacing w:after="0"/>
            </w:pPr>
            <w:r>
              <w:rPr>
                <w:noProof/>
              </w:rPr>
              <w:drawing>
                <wp:inline distT="0" distB="0" distL="0" distR="0" wp14:anchorId="3565A82A" wp14:editId="20E933B3">
                  <wp:extent cx="4915213" cy="3309608"/>
                  <wp:effectExtent l="0" t="0" r="0" b="5715"/>
                  <wp:docPr id="1" name="Picture 1" descr="Two dice rolling in mid-air"/>
                  <wp:cNvGraphicFramePr/>
                  <a:graphic xmlns:a="http://schemas.openxmlformats.org/drawingml/2006/main">
                    <a:graphicData uri="http://schemas.openxmlformats.org/drawingml/2006/picture">
                      <pic:pic xmlns:pic="http://schemas.openxmlformats.org/drawingml/2006/picture">
                        <pic:nvPicPr>
                          <pic:cNvPr id="1" name="Picture 1" descr="Two dice rolling in mid-ai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5213" cy="3309608"/>
                          </a:xfrm>
                          <a:prstGeom prst="rect">
                            <a:avLst/>
                          </a:prstGeom>
                        </pic:spPr>
                      </pic:pic>
                    </a:graphicData>
                  </a:graphic>
                </wp:inline>
              </w:drawing>
            </w:r>
          </w:p>
        </w:tc>
      </w:tr>
    </w:tbl>
    <w:p w14:paraId="63E58FFA"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Pr>
      <w:tblGrid>
        <w:gridCol w:w="2346"/>
        <w:gridCol w:w="7964"/>
      </w:tblGrid>
      <w:tr w:rsidR="00D4773D" w14:paraId="70F64FD9" w14:textId="77777777" w:rsidTr="00803A31">
        <w:trPr>
          <w:trHeight w:val="864"/>
        </w:trPr>
        <w:tc>
          <w:tcPr>
            <w:tcW w:w="2294" w:type="dxa"/>
            <w:tcBorders>
              <w:top w:val="nil"/>
              <w:left w:val="nil"/>
              <w:bottom w:val="nil"/>
            </w:tcBorders>
            <w:shd w:val="clear" w:color="auto" w:fill="B85A22" w:themeFill="accent2" w:themeFillShade="BF"/>
            <w:vAlign w:val="center"/>
          </w:tcPr>
          <w:p w14:paraId="78D15138" w14:textId="70D08CE2" w:rsidR="00D4773D" w:rsidRPr="00783448" w:rsidRDefault="00143C01" w:rsidP="00783448">
            <w:pPr>
              <w:pStyle w:val="Date"/>
            </w:pPr>
            <w:r>
              <w:t>2021</w:t>
            </w:r>
          </w:p>
        </w:tc>
        <w:tc>
          <w:tcPr>
            <w:tcW w:w="7786" w:type="dxa"/>
            <w:tcBorders>
              <w:top w:val="nil"/>
              <w:bottom w:val="nil"/>
              <w:right w:val="nil"/>
            </w:tcBorders>
            <w:shd w:val="clear" w:color="auto" w:fill="355D7E" w:themeFill="accent1" w:themeFillShade="80"/>
            <w:tcMar>
              <w:left w:w="216" w:type="dxa"/>
            </w:tcMar>
            <w:vAlign w:val="center"/>
          </w:tcPr>
          <w:p w14:paraId="1125C4A9" w14:textId="0CACB613" w:rsidR="00D4773D" w:rsidRPr="00A5429D" w:rsidRDefault="00A5705C" w:rsidP="00A5429D">
            <w:pPr>
              <w:pStyle w:val="CoverPageSubtitle"/>
            </w:pPr>
            <w:sdt>
              <w:sdtPr>
                <w:alias w:val="Enter subtitle:"/>
                <w:tag w:val="Enter subtitle:"/>
                <w:id w:val="541102329"/>
                <w:placeholder>
                  <w:docPart w:val="74FDE13ACB72427BBB57769830A33DB4"/>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r w:rsidR="00C176CF">
                  <w:t>SRPG v1</w:t>
                </w:r>
              </w:sdtContent>
            </w:sdt>
          </w:p>
        </w:tc>
      </w:tr>
    </w:tbl>
    <w:p w14:paraId="34622A79" w14:textId="77777777" w:rsidR="00356FE5" w:rsidRDefault="00356FE5" w:rsidP="00356FE5">
      <w:pPr>
        <w:spacing w:after="120"/>
        <w:ind w:left="2520"/>
        <w:rPr>
          <w:sz w:val="26"/>
          <w:szCs w:val="26"/>
        </w:rPr>
      </w:pPr>
    </w:p>
    <w:p w14:paraId="35043A80" w14:textId="5FEDD79C" w:rsidR="00D4773D" w:rsidRPr="007C770C" w:rsidRDefault="00143C01" w:rsidP="00356FE5">
      <w:pPr>
        <w:spacing w:line="432" w:lineRule="auto"/>
        <w:ind w:left="2520"/>
        <w:rPr>
          <w:sz w:val="26"/>
          <w:szCs w:val="26"/>
        </w:rPr>
      </w:pPr>
      <w:r>
        <w:rPr>
          <w:sz w:val="26"/>
          <w:szCs w:val="26"/>
        </w:rPr>
        <w:t>A</w:t>
      </w:r>
      <w:r w:rsidRPr="00143C01">
        <w:rPr>
          <w:sz w:val="26"/>
          <w:szCs w:val="26"/>
        </w:rPr>
        <w:t xml:space="preserve"> simple roleplaying game which is played with paper, </w:t>
      </w:r>
      <w:proofErr w:type="gramStart"/>
      <w:r w:rsidRPr="00143C01">
        <w:rPr>
          <w:sz w:val="26"/>
          <w:szCs w:val="26"/>
        </w:rPr>
        <w:t>pencils</w:t>
      </w:r>
      <w:proofErr w:type="gramEnd"/>
      <w:r w:rsidRPr="00143C01">
        <w:rPr>
          <w:sz w:val="26"/>
          <w:szCs w:val="26"/>
        </w:rPr>
        <w:t xml:space="preserve"> and dice</w:t>
      </w:r>
      <w:r w:rsidR="00D4773D" w:rsidRPr="007C770C">
        <w:rPr>
          <w:sz w:val="26"/>
          <w:szCs w:val="26"/>
        </w:rPr>
        <w:br w:type="page"/>
      </w:r>
    </w:p>
    <w:p w14:paraId="7E451278" w14:textId="7F807532" w:rsidR="00106B79" w:rsidRDefault="00A5705C">
      <w:pPr>
        <w:pStyle w:val="Title"/>
      </w:pPr>
      <w:sdt>
        <w:sdtPr>
          <w:alias w:val="Title:"/>
          <w:tag w:val="Title:"/>
          <w:id w:val="-1055697181"/>
          <w:placeholder>
            <w:docPart w:val="A66B248368E74FB7989A83239F10CF78"/>
          </w:placeholder>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C176CF">
            <w:t>Simple Role-Playing Game</w:t>
          </w:r>
        </w:sdtContent>
      </w:sdt>
    </w:p>
    <w:sdt>
      <w:sdtPr>
        <w:alias w:val="Subtitle:"/>
        <w:tag w:val="Subtitle:"/>
        <w:id w:val="219697527"/>
        <w:placeholder>
          <w:docPart w:val="2E3B249ECD8A42AC9357213EB509177D"/>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Content>
        <w:p w14:paraId="3AE27ADB" w14:textId="007086AC" w:rsidR="00106B79" w:rsidRDefault="00C176CF">
          <w:pPr>
            <w:pStyle w:val="Subtitle"/>
          </w:pPr>
          <w:r>
            <w:t>SRPG v1</w:t>
          </w:r>
        </w:p>
      </w:sdtContent>
    </w:sdt>
    <w:p w14:paraId="1D9007BD" w14:textId="6259E1BA" w:rsidR="00DC305C" w:rsidRDefault="00670EEA" w:rsidP="00DC305C">
      <w:pPr>
        <w:pStyle w:val="Heading1"/>
        <w:rPr>
          <w:rFonts w:eastAsia="Times New Roman"/>
        </w:rPr>
      </w:pPr>
      <w:r>
        <w:t>Overview</w:t>
      </w:r>
    </w:p>
    <w:p w14:paraId="51AD8868" w14:textId="77777777" w:rsidR="00670EEA" w:rsidRDefault="00670EEA" w:rsidP="00670EEA">
      <w:r>
        <w:t xml:space="preserve">This document provides a simple </w:t>
      </w:r>
      <w:r w:rsidRPr="00127327">
        <w:t>roleplaying game</w:t>
      </w:r>
      <w:r>
        <w:t xml:space="preserve"> which is</w:t>
      </w:r>
      <w:r w:rsidRPr="00127327">
        <w:t xml:space="preserve"> played with paper, </w:t>
      </w:r>
      <w:proofErr w:type="gramStart"/>
      <w:r w:rsidRPr="00127327">
        <w:t>pencils</w:t>
      </w:r>
      <w:proofErr w:type="gramEnd"/>
      <w:r w:rsidRPr="00127327">
        <w:t xml:space="preserve"> and dice</w:t>
      </w:r>
      <w:r>
        <w:t xml:space="preserve"> (d6).</w:t>
      </w:r>
    </w:p>
    <w:p w14:paraId="78319E9F" w14:textId="6DD3C174" w:rsidR="00670EEA" w:rsidRDefault="00670EEA" w:rsidP="00670EEA">
      <w:r>
        <w:t>It</w:t>
      </w:r>
      <w:r w:rsidRPr="00127327">
        <w:t xml:space="preserve"> uses </w:t>
      </w:r>
      <w:r>
        <w:t xml:space="preserve">early </w:t>
      </w:r>
      <w:r w:rsidRPr="00127327">
        <w:t>Fantasy Roleplaying Game as a base</w:t>
      </w:r>
      <w:r>
        <w:t>line and changes aspects</w:t>
      </w:r>
      <w:r w:rsidRPr="00127327">
        <w:t xml:space="preserve"> to make it</w:t>
      </w:r>
      <w:r>
        <w:t xml:space="preserve"> lite and generic.</w:t>
      </w:r>
    </w:p>
    <w:p w14:paraId="1425028B" w14:textId="77777777" w:rsidR="00670EEA" w:rsidRDefault="00670EEA" w:rsidP="00670EEA">
      <w:pPr>
        <w:pStyle w:val="Heading1"/>
      </w:pPr>
      <w:r>
        <w:t>Game Mechanic</w:t>
      </w:r>
    </w:p>
    <w:p w14:paraId="6ADF4498" w14:textId="7CD479FC" w:rsidR="00670EEA" w:rsidRDefault="00670EEA" w:rsidP="00670EEA">
      <w:r>
        <w:t xml:space="preserve">The Game Master (GM) creates a world. The world consists of characters, non-player characters (NPC), creatures, equipment, </w:t>
      </w:r>
      <w:proofErr w:type="gramStart"/>
      <w:r>
        <w:t>location</w:t>
      </w:r>
      <w:proofErr w:type="gramEnd"/>
      <w:r>
        <w:t xml:space="preserve"> and objectives. </w:t>
      </w:r>
    </w:p>
    <w:p w14:paraId="3C3BA8A0" w14:textId="2DAFB348" w:rsidR="00670EEA" w:rsidRDefault="00670EEA" w:rsidP="00670EEA">
      <w:r>
        <w:t xml:space="preserve">The player uses a character to perform actions, equipment, </w:t>
      </w:r>
      <w:proofErr w:type="gramStart"/>
      <w:r>
        <w:t>combat</w:t>
      </w:r>
      <w:proofErr w:type="gramEnd"/>
      <w:r>
        <w:t xml:space="preserve"> and casting to interact with the world and achieve objectives. Characters have an initial class, </w:t>
      </w:r>
      <w:proofErr w:type="gramStart"/>
      <w:r>
        <w:t>attributes</w:t>
      </w:r>
      <w:proofErr w:type="gramEnd"/>
      <w:r>
        <w:t xml:space="preserve"> and skills.</w:t>
      </w:r>
    </w:p>
    <w:p w14:paraId="57C0E46E" w14:textId="6912E1F5" w:rsidR="00670EEA" w:rsidRDefault="00670EEA" w:rsidP="00670EEA">
      <w:r>
        <w:t>The outcome of a character’s action is resolved by checking an attribute.</w:t>
      </w:r>
    </w:p>
    <w:p w14:paraId="1E0835CA" w14:textId="77777777" w:rsidR="00670EEA" w:rsidRDefault="00670EEA" w:rsidP="00670EEA">
      <w:r w:rsidRPr="00E130C9">
        <w:rPr>
          <w:b/>
          <w:bCs/>
        </w:rPr>
        <w:t>A player should roll below the attribute on a d6 to pass</w:t>
      </w:r>
      <w:r>
        <w:t>.</w:t>
      </w:r>
    </w:p>
    <w:p w14:paraId="3C045A74" w14:textId="1E137DC7" w:rsidR="00670EEA" w:rsidRPr="00E202EA" w:rsidRDefault="00670EEA" w:rsidP="00670EEA">
      <w:r>
        <w:t>C</w:t>
      </w:r>
      <w:r w:rsidRPr="00E202EA">
        <w:t>reatures don’t make checks - a character must avoid their attacks by making a check, the only time a creature would roll is for damage.</w:t>
      </w:r>
    </w:p>
    <w:p w14:paraId="0E0EE657" w14:textId="7E239566" w:rsidR="00670EEA" w:rsidRDefault="00670EEA" w:rsidP="00670EEA">
      <w:r w:rsidRPr="0058402E">
        <w:t xml:space="preserve">The </w:t>
      </w:r>
      <w:r>
        <w:t>g</w:t>
      </w:r>
      <w:r w:rsidRPr="0058402E">
        <w:t>ame is played in turns</w:t>
      </w:r>
      <w:r>
        <w:t>.</w:t>
      </w:r>
    </w:p>
    <w:p w14:paraId="6CA7550B" w14:textId="0E1E9FAA" w:rsidR="00670EEA" w:rsidRPr="0058402E" w:rsidRDefault="00670EEA" w:rsidP="00670EEA">
      <w:r>
        <w:t xml:space="preserve">The game ends when the objectives are met (or the characters are dead). The GM awards experience allowing the characters to gain levels for future games in the world. </w:t>
      </w:r>
    </w:p>
    <w:p w14:paraId="5FDD04E5" w14:textId="36276277" w:rsidR="00670EEA" w:rsidRDefault="00670EEA" w:rsidP="00670EEA">
      <w:pPr>
        <w:pStyle w:val="Heading1"/>
      </w:pPr>
      <w:r w:rsidRPr="00FA4469">
        <w:t>Characters</w:t>
      </w:r>
    </w:p>
    <w:p w14:paraId="3D11A5D9" w14:textId="1DC76AA9" w:rsidR="00670EEA" w:rsidRDefault="00670EEA" w:rsidP="00670EEA">
      <w:r>
        <w:t>The player choices of their character class from either; Manual Skilled, Combat Skilled &amp; Knowledge Skilled.</w:t>
      </w:r>
    </w:p>
    <w:p w14:paraId="4D12F634" w14:textId="6BEAF0DB" w:rsidR="00670EEA" w:rsidRDefault="00670EEA" w:rsidP="00670EEA">
      <w:r>
        <w:t>The class determines how much damage you can do, your Hit Points (HP) and unique abilities.</w:t>
      </w:r>
    </w:p>
    <w:p w14:paraId="6B7C1935" w14:textId="77777777" w:rsidR="00670EEA" w:rsidRDefault="00670EEA" w:rsidP="00670EEA">
      <w:r>
        <w:t>The values for attributes are generated with a d6 in the following order.</w:t>
      </w:r>
    </w:p>
    <w:p w14:paraId="12DFEAD0" w14:textId="77777777" w:rsidR="00670EEA" w:rsidRDefault="00670EEA" w:rsidP="00670EEA">
      <w:pPr>
        <w:pStyle w:val="ListParagraph"/>
        <w:numPr>
          <w:ilvl w:val="0"/>
          <w:numId w:val="30"/>
        </w:numPr>
      </w:pPr>
      <w:r>
        <w:t>Strength (STR)</w:t>
      </w:r>
    </w:p>
    <w:p w14:paraId="333FD80C" w14:textId="77777777" w:rsidR="00670EEA" w:rsidRDefault="00670EEA" w:rsidP="00670EEA">
      <w:pPr>
        <w:pStyle w:val="ListParagraph"/>
        <w:numPr>
          <w:ilvl w:val="0"/>
          <w:numId w:val="30"/>
        </w:numPr>
      </w:pPr>
      <w:r>
        <w:t>Dexterity (DEX)</w:t>
      </w:r>
    </w:p>
    <w:p w14:paraId="33501DD3" w14:textId="77777777" w:rsidR="00670EEA" w:rsidRDefault="00670EEA" w:rsidP="00670EEA">
      <w:pPr>
        <w:pStyle w:val="ListParagraph"/>
        <w:numPr>
          <w:ilvl w:val="0"/>
          <w:numId w:val="30"/>
        </w:numPr>
      </w:pPr>
      <w:r>
        <w:t>Constitution (CON)</w:t>
      </w:r>
    </w:p>
    <w:p w14:paraId="2394FCD9" w14:textId="77777777" w:rsidR="00670EEA" w:rsidRDefault="00670EEA" w:rsidP="00670EEA">
      <w:pPr>
        <w:pStyle w:val="ListParagraph"/>
        <w:numPr>
          <w:ilvl w:val="0"/>
          <w:numId w:val="30"/>
        </w:numPr>
      </w:pPr>
      <w:r>
        <w:t>Intelligence (INT)</w:t>
      </w:r>
    </w:p>
    <w:p w14:paraId="25B4D877" w14:textId="77777777" w:rsidR="00670EEA" w:rsidRDefault="00670EEA" w:rsidP="00670EEA">
      <w:pPr>
        <w:pStyle w:val="ListParagraph"/>
        <w:numPr>
          <w:ilvl w:val="0"/>
          <w:numId w:val="30"/>
        </w:numPr>
      </w:pPr>
      <w:r>
        <w:t>Wisdom (WIS)</w:t>
      </w:r>
    </w:p>
    <w:p w14:paraId="25E11996" w14:textId="77777777" w:rsidR="00670EEA" w:rsidRDefault="00670EEA" w:rsidP="00670EEA">
      <w:pPr>
        <w:pStyle w:val="ListParagraph"/>
        <w:numPr>
          <w:ilvl w:val="0"/>
          <w:numId w:val="30"/>
        </w:numPr>
      </w:pPr>
      <w:r>
        <w:t>Charisma (CHA)</w:t>
      </w:r>
    </w:p>
    <w:p w14:paraId="479F467D" w14:textId="77777777" w:rsidR="00670EEA" w:rsidRDefault="00670EEA" w:rsidP="00670EEA">
      <w:r>
        <w:t>2 of the generated attributes may be swapped around.</w:t>
      </w:r>
    </w:p>
    <w:p w14:paraId="1A916ED7" w14:textId="5FAAC957" w:rsidR="00670EEA" w:rsidRDefault="00670EEA" w:rsidP="00670EEA">
      <w:pPr>
        <w:pStyle w:val="Heading2"/>
      </w:pPr>
      <w:r>
        <w:lastRenderedPageBreak/>
        <w:t>Combat skilled (</w:t>
      </w:r>
      <w:r w:rsidR="00143C01">
        <w:t>“</w:t>
      </w:r>
      <w:r>
        <w:t>Warrior</w:t>
      </w:r>
      <w:r w:rsidR="00143C01">
        <w:t>” or “Fighter”</w:t>
      </w:r>
      <w:r w:rsidR="007841C0">
        <w:t>)</w:t>
      </w:r>
      <w:r>
        <w:t xml:space="preserve"> Class</w:t>
      </w:r>
    </w:p>
    <w:p w14:paraId="74092849" w14:textId="3C389BE3" w:rsidR="00670EEA" w:rsidRDefault="00670EEA" w:rsidP="00670EEA">
      <w:r>
        <w:t>The Combat skill modifies the basic attributes using the assumption that the character has acquired addition STR &amp; DEX through practice and training of combat skills.</w:t>
      </w:r>
    </w:p>
    <w:tbl>
      <w:tblPr>
        <w:tblStyle w:val="TableGrid"/>
        <w:tblW w:w="0" w:type="auto"/>
        <w:tblLook w:val="04A0" w:firstRow="1" w:lastRow="0" w:firstColumn="1" w:lastColumn="0" w:noHBand="0" w:noVBand="1"/>
      </w:tblPr>
      <w:tblGrid>
        <w:gridCol w:w="1980"/>
        <w:gridCol w:w="2551"/>
        <w:gridCol w:w="4485"/>
      </w:tblGrid>
      <w:tr w:rsidR="00670EEA" w14:paraId="353D9F8C" w14:textId="77777777" w:rsidTr="00670EEA">
        <w:trPr>
          <w:cantSplit/>
          <w:tblHeader/>
        </w:trPr>
        <w:tc>
          <w:tcPr>
            <w:tcW w:w="1980" w:type="dxa"/>
          </w:tcPr>
          <w:p w14:paraId="1E5B7773" w14:textId="77777777" w:rsidR="00670EEA" w:rsidRPr="00670EEA" w:rsidRDefault="00670EEA" w:rsidP="00670EEA">
            <w:pPr>
              <w:rPr>
                <w:b/>
                <w:bCs/>
              </w:rPr>
            </w:pPr>
            <w:r w:rsidRPr="00670EEA">
              <w:rPr>
                <w:b/>
                <w:bCs/>
              </w:rPr>
              <w:t>Attribute</w:t>
            </w:r>
          </w:p>
        </w:tc>
        <w:tc>
          <w:tcPr>
            <w:tcW w:w="2551" w:type="dxa"/>
          </w:tcPr>
          <w:p w14:paraId="3602453A" w14:textId="77777777" w:rsidR="00670EEA" w:rsidRPr="00670EEA" w:rsidRDefault="00670EEA" w:rsidP="00670EEA">
            <w:pPr>
              <w:rPr>
                <w:b/>
                <w:bCs/>
              </w:rPr>
            </w:pPr>
            <w:r w:rsidRPr="00670EEA">
              <w:rPr>
                <w:b/>
                <w:bCs/>
              </w:rPr>
              <w:t>Value</w:t>
            </w:r>
          </w:p>
        </w:tc>
        <w:tc>
          <w:tcPr>
            <w:tcW w:w="4485" w:type="dxa"/>
          </w:tcPr>
          <w:p w14:paraId="1026A2BB" w14:textId="69EDB31C" w:rsidR="00670EEA" w:rsidRPr="00670EEA" w:rsidRDefault="00670EEA" w:rsidP="00670EEA">
            <w:pPr>
              <w:rPr>
                <w:b/>
                <w:bCs/>
              </w:rPr>
            </w:pPr>
            <w:r w:rsidRPr="00670EEA">
              <w:rPr>
                <w:b/>
                <w:bCs/>
              </w:rPr>
              <w:t>Notes</w:t>
            </w:r>
          </w:p>
        </w:tc>
      </w:tr>
      <w:tr w:rsidR="00670EEA" w14:paraId="09513034" w14:textId="77777777" w:rsidTr="00670EEA">
        <w:tc>
          <w:tcPr>
            <w:tcW w:w="1980" w:type="dxa"/>
          </w:tcPr>
          <w:p w14:paraId="181E9FDE" w14:textId="77777777" w:rsidR="00670EEA" w:rsidRDefault="00670EEA" w:rsidP="00670EEA">
            <w:r>
              <w:t>Name</w:t>
            </w:r>
          </w:p>
        </w:tc>
        <w:tc>
          <w:tcPr>
            <w:tcW w:w="2551" w:type="dxa"/>
          </w:tcPr>
          <w:p w14:paraId="69E7D19A" w14:textId="77777777" w:rsidR="00670EEA" w:rsidRDefault="00670EEA" w:rsidP="00670EEA"/>
        </w:tc>
        <w:tc>
          <w:tcPr>
            <w:tcW w:w="4485" w:type="dxa"/>
          </w:tcPr>
          <w:p w14:paraId="7D60E57F" w14:textId="77777777" w:rsidR="00670EEA" w:rsidRDefault="00670EEA" w:rsidP="00670EEA"/>
        </w:tc>
      </w:tr>
      <w:tr w:rsidR="00670EEA" w14:paraId="42BBCCE9" w14:textId="77777777" w:rsidTr="00670EEA">
        <w:tc>
          <w:tcPr>
            <w:tcW w:w="1980" w:type="dxa"/>
          </w:tcPr>
          <w:p w14:paraId="0AB2E022" w14:textId="77777777" w:rsidR="00670EEA" w:rsidRDefault="00670EEA" w:rsidP="00670EEA">
            <w:r>
              <w:t>Type</w:t>
            </w:r>
          </w:p>
        </w:tc>
        <w:tc>
          <w:tcPr>
            <w:tcW w:w="2551" w:type="dxa"/>
          </w:tcPr>
          <w:p w14:paraId="0B4D3665" w14:textId="77777777" w:rsidR="00670EEA" w:rsidRDefault="00670EEA" w:rsidP="00670EEA">
            <w:r>
              <w:t>PC / NPC</w:t>
            </w:r>
          </w:p>
        </w:tc>
        <w:tc>
          <w:tcPr>
            <w:tcW w:w="4485" w:type="dxa"/>
          </w:tcPr>
          <w:p w14:paraId="2C2C8374" w14:textId="77777777" w:rsidR="00670EEA" w:rsidRDefault="00670EEA" w:rsidP="00670EEA"/>
        </w:tc>
      </w:tr>
      <w:tr w:rsidR="00670EEA" w14:paraId="798A65B9" w14:textId="77777777" w:rsidTr="00670EEA">
        <w:tc>
          <w:tcPr>
            <w:tcW w:w="1980" w:type="dxa"/>
          </w:tcPr>
          <w:p w14:paraId="39B0E355" w14:textId="77777777" w:rsidR="00670EEA" w:rsidRDefault="00670EEA" w:rsidP="00670EEA">
            <w:r>
              <w:t>Class</w:t>
            </w:r>
          </w:p>
        </w:tc>
        <w:tc>
          <w:tcPr>
            <w:tcW w:w="2551" w:type="dxa"/>
          </w:tcPr>
          <w:p w14:paraId="520E01CE" w14:textId="77777777" w:rsidR="00670EEA" w:rsidRDefault="00670EEA" w:rsidP="00670EEA">
            <w:r>
              <w:t>Combat</w:t>
            </w:r>
          </w:p>
        </w:tc>
        <w:tc>
          <w:tcPr>
            <w:tcW w:w="4485" w:type="dxa"/>
          </w:tcPr>
          <w:p w14:paraId="7E681213" w14:textId="77777777" w:rsidR="00670EEA" w:rsidRDefault="00670EEA" w:rsidP="00670EEA"/>
        </w:tc>
      </w:tr>
      <w:tr w:rsidR="00670EEA" w14:paraId="5DEB911A" w14:textId="77777777" w:rsidTr="00670EEA">
        <w:tc>
          <w:tcPr>
            <w:tcW w:w="1980" w:type="dxa"/>
          </w:tcPr>
          <w:p w14:paraId="4D6D701A" w14:textId="77777777" w:rsidR="00670EEA" w:rsidRDefault="00670EEA" w:rsidP="00670EEA">
            <w:r>
              <w:t>Level</w:t>
            </w:r>
          </w:p>
        </w:tc>
        <w:tc>
          <w:tcPr>
            <w:tcW w:w="2551" w:type="dxa"/>
          </w:tcPr>
          <w:p w14:paraId="7A72860F" w14:textId="77777777" w:rsidR="00670EEA" w:rsidRDefault="00670EEA" w:rsidP="00670EEA">
            <w:r>
              <w:t>1</w:t>
            </w:r>
          </w:p>
        </w:tc>
        <w:tc>
          <w:tcPr>
            <w:tcW w:w="4485" w:type="dxa"/>
          </w:tcPr>
          <w:p w14:paraId="168DEDE1" w14:textId="77777777" w:rsidR="00670EEA" w:rsidRDefault="00670EEA" w:rsidP="00670EEA"/>
        </w:tc>
      </w:tr>
      <w:tr w:rsidR="00670EEA" w14:paraId="4E3E1411" w14:textId="77777777" w:rsidTr="00670EEA">
        <w:tc>
          <w:tcPr>
            <w:tcW w:w="1980" w:type="dxa"/>
          </w:tcPr>
          <w:p w14:paraId="312A6D69" w14:textId="77777777" w:rsidR="00670EEA" w:rsidRDefault="00670EEA" w:rsidP="00670EEA">
            <w:r>
              <w:t>STR</w:t>
            </w:r>
          </w:p>
        </w:tc>
        <w:tc>
          <w:tcPr>
            <w:tcW w:w="2551" w:type="dxa"/>
          </w:tcPr>
          <w:p w14:paraId="43B41C40" w14:textId="77777777" w:rsidR="00670EEA" w:rsidRDefault="00670EEA" w:rsidP="00670EEA">
            <w:r>
              <w:t>d6 + 1</w:t>
            </w:r>
          </w:p>
        </w:tc>
        <w:tc>
          <w:tcPr>
            <w:tcW w:w="4485" w:type="dxa"/>
          </w:tcPr>
          <w:p w14:paraId="6FACAB8C" w14:textId="77777777" w:rsidR="00670EEA" w:rsidRDefault="00670EEA" w:rsidP="00670EEA"/>
        </w:tc>
      </w:tr>
      <w:tr w:rsidR="00670EEA" w14:paraId="388D0872" w14:textId="77777777" w:rsidTr="00670EEA">
        <w:tc>
          <w:tcPr>
            <w:tcW w:w="1980" w:type="dxa"/>
          </w:tcPr>
          <w:p w14:paraId="3E94B3E8" w14:textId="77777777" w:rsidR="00670EEA" w:rsidRDefault="00670EEA" w:rsidP="00670EEA">
            <w:r>
              <w:t>DEX</w:t>
            </w:r>
          </w:p>
        </w:tc>
        <w:tc>
          <w:tcPr>
            <w:tcW w:w="2551" w:type="dxa"/>
          </w:tcPr>
          <w:p w14:paraId="69C69C0D" w14:textId="77777777" w:rsidR="00670EEA" w:rsidRDefault="00670EEA" w:rsidP="00670EEA">
            <w:r>
              <w:t>d6 + 1</w:t>
            </w:r>
          </w:p>
        </w:tc>
        <w:tc>
          <w:tcPr>
            <w:tcW w:w="4485" w:type="dxa"/>
          </w:tcPr>
          <w:p w14:paraId="035D9796" w14:textId="77777777" w:rsidR="00670EEA" w:rsidRDefault="00670EEA" w:rsidP="00670EEA"/>
        </w:tc>
      </w:tr>
      <w:tr w:rsidR="00670EEA" w14:paraId="36AE8596" w14:textId="77777777" w:rsidTr="00670EEA">
        <w:tc>
          <w:tcPr>
            <w:tcW w:w="1980" w:type="dxa"/>
          </w:tcPr>
          <w:p w14:paraId="1589C4AC" w14:textId="77777777" w:rsidR="00670EEA" w:rsidRDefault="00670EEA" w:rsidP="00670EEA">
            <w:r>
              <w:t>CON</w:t>
            </w:r>
          </w:p>
        </w:tc>
        <w:tc>
          <w:tcPr>
            <w:tcW w:w="2551" w:type="dxa"/>
          </w:tcPr>
          <w:p w14:paraId="614ACA5B" w14:textId="77777777" w:rsidR="00670EEA" w:rsidRDefault="00670EEA" w:rsidP="00670EEA">
            <w:r>
              <w:t xml:space="preserve">d6 + 2 </w:t>
            </w:r>
          </w:p>
        </w:tc>
        <w:tc>
          <w:tcPr>
            <w:tcW w:w="4485" w:type="dxa"/>
          </w:tcPr>
          <w:p w14:paraId="0D41F707" w14:textId="77777777" w:rsidR="00670EEA" w:rsidRDefault="00670EEA" w:rsidP="00670EEA"/>
        </w:tc>
      </w:tr>
      <w:tr w:rsidR="00670EEA" w14:paraId="79FC5FCE" w14:textId="77777777" w:rsidTr="00670EEA">
        <w:tc>
          <w:tcPr>
            <w:tcW w:w="1980" w:type="dxa"/>
          </w:tcPr>
          <w:p w14:paraId="60478E40" w14:textId="77777777" w:rsidR="00670EEA" w:rsidRDefault="00670EEA" w:rsidP="00670EEA">
            <w:r>
              <w:t>INT</w:t>
            </w:r>
          </w:p>
        </w:tc>
        <w:tc>
          <w:tcPr>
            <w:tcW w:w="2551" w:type="dxa"/>
          </w:tcPr>
          <w:p w14:paraId="34292762" w14:textId="77777777" w:rsidR="00670EEA" w:rsidRDefault="00670EEA" w:rsidP="00670EEA">
            <w:r>
              <w:t>d6</w:t>
            </w:r>
          </w:p>
        </w:tc>
        <w:tc>
          <w:tcPr>
            <w:tcW w:w="4485" w:type="dxa"/>
          </w:tcPr>
          <w:p w14:paraId="29D8B74A" w14:textId="77777777" w:rsidR="00670EEA" w:rsidRDefault="00670EEA" w:rsidP="00670EEA"/>
        </w:tc>
      </w:tr>
      <w:tr w:rsidR="00670EEA" w14:paraId="42C0561A" w14:textId="77777777" w:rsidTr="00670EEA">
        <w:tc>
          <w:tcPr>
            <w:tcW w:w="1980" w:type="dxa"/>
          </w:tcPr>
          <w:p w14:paraId="61F45E71" w14:textId="77777777" w:rsidR="00670EEA" w:rsidRDefault="00670EEA" w:rsidP="00670EEA">
            <w:r>
              <w:t>WIS</w:t>
            </w:r>
          </w:p>
        </w:tc>
        <w:tc>
          <w:tcPr>
            <w:tcW w:w="2551" w:type="dxa"/>
          </w:tcPr>
          <w:p w14:paraId="76D7F196" w14:textId="77777777" w:rsidR="00670EEA" w:rsidRDefault="00670EEA" w:rsidP="00670EEA">
            <w:r>
              <w:t>d6</w:t>
            </w:r>
          </w:p>
        </w:tc>
        <w:tc>
          <w:tcPr>
            <w:tcW w:w="4485" w:type="dxa"/>
          </w:tcPr>
          <w:p w14:paraId="555BEDD8" w14:textId="77777777" w:rsidR="00670EEA" w:rsidRDefault="00670EEA" w:rsidP="00670EEA"/>
        </w:tc>
      </w:tr>
      <w:tr w:rsidR="00670EEA" w14:paraId="61A350CF" w14:textId="77777777" w:rsidTr="00670EEA">
        <w:tc>
          <w:tcPr>
            <w:tcW w:w="1980" w:type="dxa"/>
          </w:tcPr>
          <w:p w14:paraId="67B40D18" w14:textId="77777777" w:rsidR="00670EEA" w:rsidRDefault="00670EEA" w:rsidP="00670EEA">
            <w:r>
              <w:t>CHA</w:t>
            </w:r>
          </w:p>
        </w:tc>
        <w:tc>
          <w:tcPr>
            <w:tcW w:w="2551" w:type="dxa"/>
          </w:tcPr>
          <w:p w14:paraId="01672FE8" w14:textId="77777777" w:rsidR="00670EEA" w:rsidRDefault="00670EEA" w:rsidP="00670EEA">
            <w:r>
              <w:t>d6 + 1</w:t>
            </w:r>
          </w:p>
        </w:tc>
        <w:tc>
          <w:tcPr>
            <w:tcW w:w="4485" w:type="dxa"/>
          </w:tcPr>
          <w:p w14:paraId="6EA5971E" w14:textId="77777777" w:rsidR="00670EEA" w:rsidRDefault="00670EEA" w:rsidP="00670EEA"/>
        </w:tc>
      </w:tr>
      <w:tr w:rsidR="00670EEA" w14:paraId="197D91AD" w14:textId="77777777" w:rsidTr="00670EEA">
        <w:tc>
          <w:tcPr>
            <w:tcW w:w="1980" w:type="dxa"/>
          </w:tcPr>
          <w:p w14:paraId="516004C4" w14:textId="77777777" w:rsidR="00670EEA" w:rsidRDefault="00670EEA" w:rsidP="00670EEA">
            <w:r>
              <w:t>HP</w:t>
            </w:r>
          </w:p>
        </w:tc>
        <w:tc>
          <w:tcPr>
            <w:tcW w:w="2551" w:type="dxa"/>
          </w:tcPr>
          <w:p w14:paraId="6BA3BECC" w14:textId="77777777" w:rsidR="00670EEA" w:rsidRDefault="00670EEA" w:rsidP="00670EEA">
            <w:r>
              <w:t>d6 + STR + CON + ARM</w:t>
            </w:r>
          </w:p>
        </w:tc>
        <w:tc>
          <w:tcPr>
            <w:tcW w:w="4485" w:type="dxa"/>
          </w:tcPr>
          <w:p w14:paraId="03DB9206" w14:textId="77777777" w:rsidR="00670EEA" w:rsidRDefault="00670EEA" w:rsidP="00670EEA">
            <w:r>
              <w:t>d6 is rolled at beginning of game</w:t>
            </w:r>
          </w:p>
        </w:tc>
      </w:tr>
      <w:tr w:rsidR="00670EEA" w14:paraId="4EF5A5CC" w14:textId="77777777" w:rsidTr="00670EEA">
        <w:tc>
          <w:tcPr>
            <w:tcW w:w="1980" w:type="dxa"/>
          </w:tcPr>
          <w:p w14:paraId="014A54BF" w14:textId="77777777" w:rsidR="00670EEA" w:rsidRDefault="00670EEA" w:rsidP="00670EEA">
            <w:r>
              <w:t>HP Recovery</w:t>
            </w:r>
          </w:p>
        </w:tc>
        <w:tc>
          <w:tcPr>
            <w:tcW w:w="2551" w:type="dxa"/>
          </w:tcPr>
          <w:p w14:paraId="1BA1CE06" w14:textId="77777777" w:rsidR="00670EEA" w:rsidRDefault="00670EEA" w:rsidP="00670EEA">
            <w:r>
              <w:t xml:space="preserve">d6 – 2 per Rest </w:t>
            </w:r>
          </w:p>
        </w:tc>
        <w:tc>
          <w:tcPr>
            <w:tcW w:w="4485" w:type="dxa"/>
          </w:tcPr>
          <w:p w14:paraId="29697D38" w14:textId="77777777" w:rsidR="00670EEA" w:rsidRDefault="00670EEA" w:rsidP="00670EEA"/>
        </w:tc>
      </w:tr>
      <w:tr w:rsidR="00670EEA" w14:paraId="20C2EFCD" w14:textId="77777777" w:rsidTr="00670EEA">
        <w:tc>
          <w:tcPr>
            <w:tcW w:w="1980" w:type="dxa"/>
          </w:tcPr>
          <w:p w14:paraId="40E65A24" w14:textId="77777777" w:rsidR="00670EEA" w:rsidRDefault="00670EEA" w:rsidP="00670EEA">
            <w:r>
              <w:t>Armor (AP)</w:t>
            </w:r>
          </w:p>
        </w:tc>
        <w:tc>
          <w:tcPr>
            <w:tcW w:w="2551" w:type="dxa"/>
          </w:tcPr>
          <w:p w14:paraId="601CDCC3" w14:textId="77777777" w:rsidR="00670EEA" w:rsidRDefault="00670EEA" w:rsidP="00670EEA">
            <w:r>
              <w:t>1</w:t>
            </w:r>
          </w:p>
        </w:tc>
        <w:tc>
          <w:tcPr>
            <w:tcW w:w="4485" w:type="dxa"/>
          </w:tcPr>
          <w:p w14:paraId="4E4DFBD5" w14:textId="77777777" w:rsidR="00670EEA" w:rsidRDefault="00670EEA" w:rsidP="00670EEA">
            <w:r>
              <w:t>Clothing provides 1 AP</w:t>
            </w:r>
          </w:p>
        </w:tc>
      </w:tr>
      <w:tr w:rsidR="00670EEA" w14:paraId="2BB45564" w14:textId="77777777" w:rsidTr="00670EEA">
        <w:tc>
          <w:tcPr>
            <w:tcW w:w="1980" w:type="dxa"/>
          </w:tcPr>
          <w:p w14:paraId="717641A5" w14:textId="77777777" w:rsidR="00670EEA" w:rsidRDefault="00670EEA" w:rsidP="00670EEA">
            <w:r>
              <w:t>Attack / Damage</w:t>
            </w:r>
          </w:p>
        </w:tc>
        <w:tc>
          <w:tcPr>
            <w:tcW w:w="2551" w:type="dxa"/>
          </w:tcPr>
          <w:p w14:paraId="60C13D4B" w14:textId="77777777" w:rsidR="00670EEA" w:rsidRDefault="00670EEA" w:rsidP="00670EEA">
            <w:r>
              <w:t>d6 + Weapon</w:t>
            </w:r>
          </w:p>
        </w:tc>
        <w:tc>
          <w:tcPr>
            <w:tcW w:w="4485" w:type="dxa"/>
          </w:tcPr>
          <w:p w14:paraId="705944E1" w14:textId="77777777" w:rsidR="00670EEA" w:rsidRDefault="00670EEA" w:rsidP="00670EEA"/>
        </w:tc>
      </w:tr>
      <w:tr w:rsidR="00670EEA" w14:paraId="52E4FF35" w14:textId="77777777" w:rsidTr="00670EEA">
        <w:tc>
          <w:tcPr>
            <w:tcW w:w="1980" w:type="dxa"/>
          </w:tcPr>
          <w:p w14:paraId="403C954D" w14:textId="77777777" w:rsidR="00670EEA" w:rsidRDefault="00670EEA" w:rsidP="00670EEA">
            <w:r>
              <w:t>Tools</w:t>
            </w:r>
          </w:p>
        </w:tc>
        <w:tc>
          <w:tcPr>
            <w:tcW w:w="2551" w:type="dxa"/>
          </w:tcPr>
          <w:p w14:paraId="6F3878BF" w14:textId="77777777" w:rsidR="00670EEA" w:rsidRDefault="00670EEA" w:rsidP="00670EEA">
            <w:r>
              <w:t>Basic 4</w:t>
            </w:r>
          </w:p>
          <w:p w14:paraId="647D260E" w14:textId="77777777" w:rsidR="00670EEA" w:rsidRDefault="00670EEA" w:rsidP="00670EEA">
            <w:r>
              <w:t>Weapons 6</w:t>
            </w:r>
          </w:p>
          <w:p w14:paraId="3029CBDE" w14:textId="77777777" w:rsidR="00670EEA" w:rsidRDefault="00670EEA" w:rsidP="00670EEA">
            <w:r>
              <w:t>Armor 6</w:t>
            </w:r>
          </w:p>
          <w:p w14:paraId="4E7EC2E3" w14:textId="77777777" w:rsidR="00670EEA" w:rsidRDefault="00670EEA" w:rsidP="00670EEA">
            <w:r>
              <w:t>Magic 1</w:t>
            </w:r>
          </w:p>
          <w:p w14:paraId="700763FD" w14:textId="77777777" w:rsidR="00670EEA" w:rsidRDefault="00670EEA" w:rsidP="00670EEA">
            <w:r>
              <w:t>Rations 6</w:t>
            </w:r>
          </w:p>
        </w:tc>
        <w:tc>
          <w:tcPr>
            <w:tcW w:w="4485" w:type="dxa"/>
          </w:tcPr>
          <w:p w14:paraId="6693E5D5" w14:textId="77777777" w:rsidR="00670EEA" w:rsidRDefault="00670EEA" w:rsidP="00670EEA"/>
        </w:tc>
      </w:tr>
    </w:tbl>
    <w:p w14:paraId="361F847F" w14:textId="77777777" w:rsidR="00670EEA" w:rsidRDefault="00670EEA" w:rsidP="00670EEA"/>
    <w:p w14:paraId="722AD9B8" w14:textId="77777777" w:rsidR="00670EEA" w:rsidRDefault="00670EEA" w:rsidP="00670EEA">
      <w:pPr>
        <w:pStyle w:val="Heading3"/>
      </w:pPr>
      <w:r>
        <w:t>Features</w:t>
      </w:r>
    </w:p>
    <w:p w14:paraId="70EF6306" w14:textId="77777777" w:rsidR="00670EEA" w:rsidRDefault="00670EEA" w:rsidP="00670EEA">
      <w:pPr>
        <w:pStyle w:val="ListParagraph"/>
        <w:numPr>
          <w:ilvl w:val="0"/>
          <w:numId w:val="33"/>
        </w:numPr>
      </w:pPr>
      <w:r>
        <w:t>Once per hour, while in combat, the character can regain d6 lost HP.</w:t>
      </w:r>
    </w:p>
    <w:p w14:paraId="2AB6CEB3" w14:textId="77777777" w:rsidR="00670EEA" w:rsidRDefault="00670EEA" w:rsidP="00670EEA">
      <w:pPr>
        <w:pStyle w:val="ListParagraph"/>
        <w:numPr>
          <w:ilvl w:val="0"/>
          <w:numId w:val="33"/>
        </w:numPr>
      </w:pPr>
      <w:r>
        <w:t>The Combat skill can make +1 attack per level.</w:t>
      </w:r>
    </w:p>
    <w:p w14:paraId="2EE0DEA3" w14:textId="32D2DD4C" w:rsidR="00143C01" w:rsidRDefault="00670EEA" w:rsidP="00143C01">
      <w:pPr>
        <w:pStyle w:val="ListParagraph"/>
        <w:numPr>
          <w:ilvl w:val="0"/>
          <w:numId w:val="33"/>
        </w:numPr>
      </w:pPr>
      <w:r>
        <w:t>If the character fails a STR or DEX check and would be dealt damage from an attack, they can opt to sunder (destroy) their shield - if they have one equipped - and ignore the damage.</w:t>
      </w:r>
    </w:p>
    <w:p w14:paraId="5E807284" w14:textId="00B61DDB" w:rsidR="00143C01" w:rsidRDefault="00143C01">
      <w:r>
        <w:br w:type="page"/>
      </w:r>
    </w:p>
    <w:p w14:paraId="437711D7" w14:textId="666FB496" w:rsidR="00670EEA" w:rsidRDefault="00670EEA" w:rsidP="00670EEA">
      <w:pPr>
        <w:pStyle w:val="Heading2"/>
      </w:pPr>
      <w:r>
        <w:lastRenderedPageBreak/>
        <w:t>Manual skilled (</w:t>
      </w:r>
      <w:r w:rsidR="00143C01">
        <w:t>“</w:t>
      </w:r>
      <w:r>
        <w:t>Thief</w:t>
      </w:r>
      <w:r w:rsidR="00143C01">
        <w:t>” or “Trades”)</w:t>
      </w:r>
      <w:r w:rsidR="00143C01">
        <w:rPr>
          <w:lang w:val="en-GB"/>
        </w:rPr>
        <w:t xml:space="preserve"> </w:t>
      </w:r>
      <w:r>
        <w:t>Class</w:t>
      </w:r>
    </w:p>
    <w:p w14:paraId="3BD1A80F" w14:textId="0031392D" w:rsidR="00670EEA" w:rsidRDefault="00670EEA" w:rsidP="00670EEA">
      <w:r>
        <w:t>The manual skill modifies the basic attributes using the assumption that the character DEX and WIS has through Training or Practice.</w:t>
      </w:r>
    </w:p>
    <w:tbl>
      <w:tblPr>
        <w:tblStyle w:val="TableGrid"/>
        <w:tblW w:w="0" w:type="auto"/>
        <w:tblLook w:val="04A0" w:firstRow="1" w:lastRow="0" w:firstColumn="1" w:lastColumn="0" w:noHBand="0" w:noVBand="1"/>
      </w:tblPr>
      <w:tblGrid>
        <w:gridCol w:w="1980"/>
        <w:gridCol w:w="2551"/>
        <w:gridCol w:w="4485"/>
      </w:tblGrid>
      <w:tr w:rsidR="00670EEA" w14:paraId="218449CA" w14:textId="77777777" w:rsidTr="00670EEA">
        <w:trPr>
          <w:cantSplit/>
          <w:tblHeader/>
        </w:trPr>
        <w:tc>
          <w:tcPr>
            <w:tcW w:w="1980" w:type="dxa"/>
          </w:tcPr>
          <w:p w14:paraId="7529185E" w14:textId="77777777" w:rsidR="00670EEA" w:rsidRPr="00670EEA" w:rsidRDefault="00670EEA" w:rsidP="00670EEA">
            <w:pPr>
              <w:rPr>
                <w:b/>
                <w:bCs/>
              </w:rPr>
            </w:pPr>
            <w:r w:rsidRPr="00670EEA">
              <w:rPr>
                <w:b/>
                <w:bCs/>
              </w:rPr>
              <w:t>Attribute</w:t>
            </w:r>
          </w:p>
        </w:tc>
        <w:tc>
          <w:tcPr>
            <w:tcW w:w="2551" w:type="dxa"/>
          </w:tcPr>
          <w:p w14:paraId="4498D4F2" w14:textId="77777777" w:rsidR="00670EEA" w:rsidRPr="00670EEA" w:rsidRDefault="00670EEA" w:rsidP="00670EEA">
            <w:pPr>
              <w:rPr>
                <w:b/>
                <w:bCs/>
              </w:rPr>
            </w:pPr>
            <w:r w:rsidRPr="00670EEA">
              <w:rPr>
                <w:b/>
                <w:bCs/>
              </w:rPr>
              <w:t>Value</w:t>
            </w:r>
          </w:p>
        </w:tc>
        <w:tc>
          <w:tcPr>
            <w:tcW w:w="4485" w:type="dxa"/>
          </w:tcPr>
          <w:p w14:paraId="362E1910" w14:textId="387BE57E" w:rsidR="00670EEA" w:rsidRPr="00670EEA" w:rsidRDefault="00670EEA" w:rsidP="00670EEA">
            <w:pPr>
              <w:rPr>
                <w:b/>
                <w:bCs/>
              </w:rPr>
            </w:pPr>
            <w:r w:rsidRPr="00670EEA">
              <w:rPr>
                <w:b/>
                <w:bCs/>
              </w:rPr>
              <w:t>Notes</w:t>
            </w:r>
          </w:p>
        </w:tc>
      </w:tr>
      <w:tr w:rsidR="00670EEA" w14:paraId="0AB29F89" w14:textId="77777777" w:rsidTr="00670EEA">
        <w:tc>
          <w:tcPr>
            <w:tcW w:w="1980" w:type="dxa"/>
          </w:tcPr>
          <w:p w14:paraId="6B0F8F17" w14:textId="77777777" w:rsidR="00670EEA" w:rsidRDefault="00670EEA" w:rsidP="00670EEA">
            <w:r>
              <w:t>Name</w:t>
            </w:r>
          </w:p>
        </w:tc>
        <w:tc>
          <w:tcPr>
            <w:tcW w:w="2551" w:type="dxa"/>
          </w:tcPr>
          <w:p w14:paraId="4EF154D9" w14:textId="77777777" w:rsidR="00670EEA" w:rsidRDefault="00670EEA" w:rsidP="00670EEA"/>
        </w:tc>
        <w:tc>
          <w:tcPr>
            <w:tcW w:w="4485" w:type="dxa"/>
          </w:tcPr>
          <w:p w14:paraId="1B50ED77" w14:textId="77777777" w:rsidR="00670EEA" w:rsidRDefault="00670EEA" w:rsidP="00670EEA"/>
        </w:tc>
      </w:tr>
      <w:tr w:rsidR="00670EEA" w14:paraId="0421CC3C" w14:textId="77777777" w:rsidTr="00670EEA">
        <w:tc>
          <w:tcPr>
            <w:tcW w:w="1980" w:type="dxa"/>
          </w:tcPr>
          <w:p w14:paraId="019F122E" w14:textId="77777777" w:rsidR="00670EEA" w:rsidRDefault="00670EEA" w:rsidP="00670EEA">
            <w:r>
              <w:t>Type</w:t>
            </w:r>
          </w:p>
        </w:tc>
        <w:tc>
          <w:tcPr>
            <w:tcW w:w="2551" w:type="dxa"/>
          </w:tcPr>
          <w:p w14:paraId="4E892628" w14:textId="77777777" w:rsidR="00670EEA" w:rsidRDefault="00670EEA" w:rsidP="00670EEA"/>
        </w:tc>
        <w:tc>
          <w:tcPr>
            <w:tcW w:w="4485" w:type="dxa"/>
          </w:tcPr>
          <w:p w14:paraId="7E89B641" w14:textId="77777777" w:rsidR="00670EEA" w:rsidRDefault="00670EEA" w:rsidP="00670EEA"/>
        </w:tc>
      </w:tr>
      <w:tr w:rsidR="00670EEA" w14:paraId="3AA72EC7" w14:textId="77777777" w:rsidTr="00670EEA">
        <w:tc>
          <w:tcPr>
            <w:tcW w:w="1980" w:type="dxa"/>
          </w:tcPr>
          <w:p w14:paraId="1FA4CD93" w14:textId="77777777" w:rsidR="00670EEA" w:rsidRDefault="00670EEA" w:rsidP="00670EEA">
            <w:r>
              <w:t>Class</w:t>
            </w:r>
          </w:p>
        </w:tc>
        <w:tc>
          <w:tcPr>
            <w:tcW w:w="2551" w:type="dxa"/>
          </w:tcPr>
          <w:p w14:paraId="106F4796" w14:textId="77777777" w:rsidR="00670EEA" w:rsidRDefault="00670EEA" w:rsidP="00670EEA">
            <w:r>
              <w:t>Manual</w:t>
            </w:r>
          </w:p>
        </w:tc>
        <w:tc>
          <w:tcPr>
            <w:tcW w:w="4485" w:type="dxa"/>
          </w:tcPr>
          <w:p w14:paraId="181A0E66" w14:textId="77777777" w:rsidR="00670EEA" w:rsidRDefault="00670EEA" w:rsidP="00670EEA"/>
        </w:tc>
      </w:tr>
      <w:tr w:rsidR="00670EEA" w14:paraId="530C51D7" w14:textId="77777777" w:rsidTr="00670EEA">
        <w:tc>
          <w:tcPr>
            <w:tcW w:w="1980" w:type="dxa"/>
          </w:tcPr>
          <w:p w14:paraId="3ABA6C53" w14:textId="77777777" w:rsidR="00670EEA" w:rsidRDefault="00670EEA" w:rsidP="00670EEA">
            <w:r>
              <w:t>Level</w:t>
            </w:r>
          </w:p>
        </w:tc>
        <w:tc>
          <w:tcPr>
            <w:tcW w:w="2551" w:type="dxa"/>
          </w:tcPr>
          <w:p w14:paraId="1CDA7270" w14:textId="77777777" w:rsidR="00670EEA" w:rsidRDefault="00670EEA" w:rsidP="00670EEA">
            <w:r>
              <w:t>1</w:t>
            </w:r>
          </w:p>
        </w:tc>
        <w:tc>
          <w:tcPr>
            <w:tcW w:w="4485" w:type="dxa"/>
          </w:tcPr>
          <w:p w14:paraId="0364F4B4" w14:textId="77777777" w:rsidR="00670EEA" w:rsidRDefault="00670EEA" w:rsidP="00670EEA"/>
        </w:tc>
      </w:tr>
      <w:tr w:rsidR="00670EEA" w14:paraId="12D695BD" w14:textId="77777777" w:rsidTr="00670EEA">
        <w:tc>
          <w:tcPr>
            <w:tcW w:w="1980" w:type="dxa"/>
          </w:tcPr>
          <w:p w14:paraId="1AAC84A4" w14:textId="77777777" w:rsidR="00670EEA" w:rsidRDefault="00670EEA" w:rsidP="00670EEA">
            <w:r>
              <w:t>STR</w:t>
            </w:r>
          </w:p>
        </w:tc>
        <w:tc>
          <w:tcPr>
            <w:tcW w:w="2551" w:type="dxa"/>
          </w:tcPr>
          <w:p w14:paraId="676951C1" w14:textId="77777777" w:rsidR="00670EEA" w:rsidRDefault="00670EEA" w:rsidP="00670EEA">
            <w:r>
              <w:t>d6</w:t>
            </w:r>
          </w:p>
        </w:tc>
        <w:tc>
          <w:tcPr>
            <w:tcW w:w="4485" w:type="dxa"/>
          </w:tcPr>
          <w:p w14:paraId="4E725292" w14:textId="77777777" w:rsidR="00670EEA" w:rsidRDefault="00670EEA" w:rsidP="00670EEA"/>
        </w:tc>
      </w:tr>
      <w:tr w:rsidR="00670EEA" w14:paraId="48EA9B7D" w14:textId="77777777" w:rsidTr="00670EEA">
        <w:tc>
          <w:tcPr>
            <w:tcW w:w="1980" w:type="dxa"/>
          </w:tcPr>
          <w:p w14:paraId="4D3B4050" w14:textId="77777777" w:rsidR="00670EEA" w:rsidRDefault="00670EEA" w:rsidP="00670EEA">
            <w:r>
              <w:t>DEX</w:t>
            </w:r>
          </w:p>
        </w:tc>
        <w:tc>
          <w:tcPr>
            <w:tcW w:w="2551" w:type="dxa"/>
          </w:tcPr>
          <w:p w14:paraId="751F0FEE" w14:textId="77777777" w:rsidR="00670EEA" w:rsidRDefault="00670EEA" w:rsidP="00670EEA">
            <w:r>
              <w:t>d6 + 2</w:t>
            </w:r>
          </w:p>
        </w:tc>
        <w:tc>
          <w:tcPr>
            <w:tcW w:w="4485" w:type="dxa"/>
          </w:tcPr>
          <w:p w14:paraId="43B3199E" w14:textId="77777777" w:rsidR="00670EEA" w:rsidRDefault="00670EEA" w:rsidP="00670EEA"/>
        </w:tc>
      </w:tr>
      <w:tr w:rsidR="00670EEA" w14:paraId="2894DDAE" w14:textId="77777777" w:rsidTr="00670EEA">
        <w:tc>
          <w:tcPr>
            <w:tcW w:w="1980" w:type="dxa"/>
          </w:tcPr>
          <w:p w14:paraId="6B5BE31F" w14:textId="77777777" w:rsidR="00670EEA" w:rsidRDefault="00670EEA" w:rsidP="00670EEA">
            <w:r>
              <w:t>CON</w:t>
            </w:r>
          </w:p>
        </w:tc>
        <w:tc>
          <w:tcPr>
            <w:tcW w:w="2551" w:type="dxa"/>
          </w:tcPr>
          <w:p w14:paraId="3F251EDD" w14:textId="77777777" w:rsidR="00670EEA" w:rsidRDefault="00670EEA" w:rsidP="00670EEA">
            <w:r>
              <w:t>d6</w:t>
            </w:r>
          </w:p>
        </w:tc>
        <w:tc>
          <w:tcPr>
            <w:tcW w:w="4485" w:type="dxa"/>
          </w:tcPr>
          <w:p w14:paraId="0E1DCED8" w14:textId="77777777" w:rsidR="00670EEA" w:rsidRDefault="00670EEA" w:rsidP="00670EEA"/>
        </w:tc>
      </w:tr>
      <w:tr w:rsidR="00670EEA" w14:paraId="4664C7B7" w14:textId="77777777" w:rsidTr="00670EEA">
        <w:tc>
          <w:tcPr>
            <w:tcW w:w="1980" w:type="dxa"/>
          </w:tcPr>
          <w:p w14:paraId="7209324D" w14:textId="77777777" w:rsidR="00670EEA" w:rsidRDefault="00670EEA" w:rsidP="00670EEA">
            <w:r>
              <w:t>INT</w:t>
            </w:r>
          </w:p>
        </w:tc>
        <w:tc>
          <w:tcPr>
            <w:tcW w:w="2551" w:type="dxa"/>
          </w:tcPr>
          <w:p w14:paraId="65DBA8DC" w14:textId="77777777" w:rsidR="00670EEA" w:rsidRDefault="00670EEA" w:rsidP="00670EEA">
            <w:r>
              <w:t>d6</w:t>
            </w:r>
          </w:p>
        </w:tc>
        <w:tc>
          <w:tcPr>
            <w:tcW w:w="4485" w:type="dxa"/>
          </w:tcPr>
          <w:p w14:paraId="36E9E78C" w14:textId="77777777" w:rsidR="00670EEA" w:rsidRDefault="00670EEA" w:rsidP="00670EEA"/>
        </w:tc>
      </w:tr>
      <w:tr w:rsidR="00670EEA" w14:paraId="7ECFD950" w14:textId="77777777" w:rsidTr="00670EEA">
        <w:tc>
          <w:tcPr>
            <w:tcW w:w="1980" w:type="dxa"/>
          </w:tcPr>
          <w:p w14:paraId="234E99DD" w14:textId="77777777" w:rsidR="00670EEA" w:rsidRDefault="00670EEA" w:rsidP="00670EEA">
            <w:r>
              <w:t>WIS</w:t>
            </w:r>
          </w:p>
        </w:tc>
        <w:tc>
          <w:tcPr>
            <w:tcW w:w="2551" w:type="dxa"/>
          </w:tcPr>
          <w:p w14:paraId="197179B8" w14:textId="77777777" w:rsidR="00670EEA" w:rsidRDefault="00670EEA" w:rsidP="00670EEA">
            <w:r>
              <w:t>d6 + 2</w:t>
            </w:r>
          </w:p>
        </w:tc>
        <w:tc>
          <w:tcPr>
            <w:tcW w:w="4485" w:type="dxa"/>
          </w:tcPr>
          <w:p w14:paraId="315757CB" w14:textId="77777777" w:rsidR="00670EEA" w:rsidRDefault="00670EEA" w:rsidP="00670EEA"/>
        </w:tc>
      </w:tr>
      <w:tr w:rsidR="00670EEA" w14:paraId="247BD242" w14:textId="77777777" w:rsidTr="00670EEA">
        <w:tc>
          <w:tcPr>
            <w:tcW w:w="1980" w:type="dxa"/>
          </w:tcPr>
          <w:p w14:paraId="06D0D8B6" w14:textId="77777777" w:rsidR="00670EEA" w:rsidRDefault="00670EEA" w:rsidP="00670EEA">
            <w:r>
              <w:t>CHA</w:t>
            </w:r>
          </w:p>
        </w:tc>
        <w:tc>
          <w:tcPr>
            <w:tcW w:w="2551" w:type="dxa"/>
          </w:tcPr>
          <w:p w14:paraId="15168155" w14:textId="77777777" w:rsidR="00670EEA" w:rsidRDefault="00670EEA" w:rsidP="00670EEA">
            <w:r>
              <w:t>d6 + 2</w:t>
            </w:r>
          </w:p>
        </w:tc>
        <w:tc>
          <w:tcPr>
            <w:tcW w:w="4485" w:type="dxa"/>
          </w:tcPr>
          <w:p w14:paraId="1B6C4ABC" w14:textId="77777777" w:rsidR="00670EEA" w:rsidRDefault="00670EEA" w:rsidP="00670EEA"/>
        </w:tc>
      </w:tr>
      <w:tr w:rsidR="00670EEA" w14:paraId="124D4087" w14:textId="77777777" w:rsidTr="00670EEA">
        <w:tc>
          <w:tcPr>
            <w:tcW w:w="1980" w:type="dxa"/>
          </w:tcPr>
          <w:p w14:paraId="3D3DFE26" w14:textId="77777777" w:rsidR="00670EEA" w:rsidRDefault="00670EEA" w:rsidP="00670EEA">
            <w:r>
              <w:t>HP</w:t>
            </w:r>
          </w:p>
        </w:tc>
        <w:tc>
          <w:tcPr>
            <w:tcW w:w="2551" w:type="dxa"/>
          </w:tcPr>
          <w:p w14:paraId="0E4BDF49" w14:textId="77777777" w:rsidR="00670EEA" w:rsidRDefault="00670EEA" w:rsidP="00670EEA">
            <w:r>
              <w:t>d6 + STR + CON + ARM</w:t>
            </w:r>
          </w:p>
        </w:tc>
        <w:tc>
          <w:tcPr>
            <w:tcW w:w="4485" w:type="dxa"/>
          </w:tcPr>
          <w:p w14:paraId="0FC1A114" w14:textId="77777777" w:rsidR="00670EEA" w:rsidRDefault="00670EEA" w:rsidP="00670EEA">
            <w:r>
              <w:t>d6 is rolled at beginning of game</w:t>
            </w:r>
          </w:p>
        </w:tc>
      </w:tr>
      <w:tr w:rsidR="00670EEA" w14:paraId="130A2D7A" w14:textId="77777777" w:rsidTr="00670EEA">
        <w:tc>
          <w:tcPr>
            <w:tcW w:w="1980" w:type="dxa"/>
          </w:tcPr>
          <w:p w14:paraId="38B140BA" w14:textId="77777777" w:rsidR="00670EEA" w:rsidRDefault="00670EEA" w:rsidP="00670EEA">
            <w:r>
              <w:t>HP Recovery</w:t>
            </w:r>
          </w:p>
        </w:tc>
        <w:tc>
          <w:tcPr>
            <w:tcW w:w="2551" w:type="dxa"/>
          </w:tcPr>
          <w:p w14:paraId="030CF691" w14:textId="77777777" w:rsidR="00670EEA" w:rsidRDefault="00670EEA" w:rsidP="00670EEA">
            <w:r>
              <w:t xml:space="preserve">d6 per Rest </w:t>
            </w:r>
          </w:p>
        </w:tc>
        <w:tc>
          <w:tcPr>
            <w:tcW w:w="4485" w:type="dxa"/>
          </w:tcPr>
          <w:p w14:paraId="235BC7BC" w14:textId="77777777" w:rsidR="00670EEA" w:rsidRDefault="00670EEA" w:rsidP="00670EEA"/>
        </w:tc>
      </w:tr>
      <w:tr w:rsidR="00670EEA" w14:paraId="71B95BE0" w14:textId="77777777" w:rsidTr="00670EEA">
        <w:tc>
          <w:tcPr>
            <w:tcW w:w="1980" w:type="dxa"/>
          </w:tcPr>
          <w:p w14:paraId="087F51F4" w14:textId="77777777" w:rsidR="00670EEA" w:rsidRDefault="00670EEA" w:rsidP="00670EEA">
            <w:r>
              <w:t>Armor (AP)</w:t>
            </w:r>
          </w:p>
        </w:tc>
        <w:tc>
          <w:tcPr>
            <w:tcW w:w="2551" w:type="dxa"/>
          </w:tcPr>
          <w:p w14:paraId="1777ACB3" w14:textId="77777777" w:rsidR="00670EEA" w:rsidRDefault="00670EEA" w:rsidP="00670EEA">
            <w:r>
              <w:t>1</w:t>
            </w:r>
          </w:p>
        </w:tc>
        <w:tc>
          <w:tcPr>
            <w:tcW w:w="4485" w:type="dxa"/>
          </w:tcPr>
          <w:p w14:paraId="65290533" w14:textId="77777777" w:rsidR="00670EEA" w:rsidRDefault="00670EEA" w:rsidP="00670EEA">
            <w:r>
              <w:t>Clothing provides 1 AP</w:t>
            </w:r>
          </w:p>
        </w:tc>
      </w:tr>
      <w:tr w:rsidR="00670EEA" w14:paraId="3382B4E6" w14:textId="77777777" w:rsidTr="00670EEA">
        <w:tc>
          <w:tcPr>
            <w:tcW w:w="1980" w:type="dxa"/>
          </w:tcPr>
          <w:p w14:paraId="6F06A538" w14:textId="77777777" w:rsidR="00670EEA" w:rsidRDefault="00670EEA" w:rsidP="00670EEA">
            <w:r>
              <w:t>Attack / Damage</w:t>
            </w:r>
          </w:p>
        </w:tc>
        <w:tc>
          <w:tcPr>
            <w:tcW w:w="2551" w:type="dxa"/>
          </w:tcPr>
          <w:p w14:paraId="6CFD577E" w14:textId="77777777" w:rsidR="00670EEA" w:rsidRDefault="00670EEA" w:rsidP="00670EEA">
            <w:r>
              <w:t>d6 + Weapon or Tool</w:t>
            </w:r>
          </w:p>
        </w:tc>
        <w:tc>
          <w:tcPr>
            <w:tcW w:w="4485" w:type="dxa"/>
          </w:tcPr>
          <w:p w14:paraId="4E126A3E" w14:textId="77777777" w:rsidR="00670EEA" w:rsidRDefault="00670EEA" w:rsidP="00670EEA"/>
        </w:tc>
      </w:tr>
      <w:tr w:rsidR="00670EEA" w14:paraId="1F4F01B2" w14:textId="77777777" w:rsidTr="00670EEA">
        <w:tc>
          <w:tcPr>
            <w:tcW w:w="1980" w:type="dxa"/>
          </w:tcPr>
          <w:p w14:paraId="3862B65E" w14:textId="77777777" w:rsidR="00670EEA" w:rsidRDefault="00670EEA" w:rsidP="00670EEA">
            <w:r>
              <w:t>Tools</w:t>
            </w:r>
          </w:p>
        </w:tc>
        <w:tc>
          <w:tcPr>
            <w:tcW w:w="2551" w:type="dxa"/>
          </w:tcPr>
          <w:p w14:paraId="3DFB13AF" w14:textId="77777777" w:rsidR="00670EEA" w:rsidRDefault="00670EEA" w:rsidP="00670EEA">
            <w:r>
              <w:t>Basic 6</w:t>
            </w:r>
          </w:p>
          <w:p w14:paraId="642EEAC0" w14:textId="77777777" w:rsidR="00670EEA" w:rsidRDefault="00670EEA" w:rsidP="00670EEA">
            <w:r>
              <w:t>Weapons 2</w:t>
            </w:r>
          </w:p>
          <w:p w14:paraId="76F0C135" w14:textId="77777777" w:rsidR="00670EEA" w:rsidRDefault="00670EEA" w:rsidP="00670EEA">
            <w:r>
              <w:t>Armor 2</w:t>
            </w:r>
          </w:p>
          <w:p w14:paraId="0D30F8F5" w14:textId="77777777" w:rsidR="00670EEA" w:rsidRDefault="00670EEA" w:rsidP="00670EEA">
            <w:r>
              <w:t>Magic 2</w:t>
            </w:r>
          </w:p>
          <w:p w14:paraId="2ACB754B" w14:textId="77777777" w:rsidR="00670EEA" w:rsidRDefault="00670EEA" w:rsidP="00670EEA">
            <w:r>
              <w:t>Rations 4</w:t>
            </w:r>
          </w:p>
        </w:tc>
        <w:tc>
          <w:tcPr>
            <w:tcW w:w="4485" w:type="dxa"/>
          </w:tcPr>
          <w:p w14:paraId="5A5F911E" w14:textId="77777777" w:rsidR="00670EEA" w:rsidRDefault="00670EEA" w:rsidP="00670EEA"/>
        </w:tc>
      </w:tr>
    </w:tbl>
    <w:p w14:paraId="3500BC51" w14:textId="77777777" w:rsidR="00670EEA" w:rsidRPr="00E130C9" w:rsidRDefault="00670EEA" w:rsidP="00670EEA"/>
    <w:p w14:paraId="7845412B" w14:textId="77777777" w:rsidR="00670EEA" w:rsidRDefault="00670EEA" w:rsidP="00670EEA">
      <w:pPr>
        <w:pStyle w:val="Heading3"/>
      </w:pPr>
      <w:r>
        <w:t>Features</w:t>
      </w:r>
    </w:p>
    <w:p w14:paraId="13E21558" w14:textId="77777777" w:rsidR="00670EEA" w:rsidRDefault="00670EEA" w:rsidP="00670EEA">
      <w:pPr>
        <w:pStyle w:val="ListParagraph"/>
        <w:numPr>
          <w:ilvl w:val="0"/>
          <w:numId w:val="32"/>
        </w:numPr>
      </w:pPr>
      <w:r>
        <w:t>Check DEX to avoid damage or effects from traps and magical devices.</w:t>
      </w:r>
    </w:p>
    <w:p w14:paraId="63599B39" w14:textId="77777777" w:rsidR="00670EEA" w:rsidRDefault="00670EEA" w:rsidP="00670EEA">
      <w:pPr>
        <w:pStyle w:val="ListParagraph"/>
        <w:numPr>
          <w:ilvl w:val="0"/>
          <w:numId w:val="32"/>
        </w:numPr>
      </w:pPr>
      <w:r>
        <w:t>Attacking from behind and deals d6 + Thief's level damage.</w:t>
      </w:r>
    </w:p>
    <w:p w14:paraId="16F5EDE4" w14:textId="6327111E" w:rsidR="00670EEA" w:rsidRDefault="00670EEA" w:rsidP="00670EEA">
      <w:pPr>
        <w:pStyle w:val="ListParagraph"/>
        <w:numPr>
          <w:ilvl w:val="0"/>
          <w:numId w:val="32"/>
        </w:numPr>
      </w:pPr>
      <w:r>
        <w:t>Performing skilled tasks, climbing, hearing sounds, moving silently, understanding written languages and opening locks.</w:t>
      </w:r>
    </w:p>
    <w:p w14:paraId="6A1A9AE5" w14:textId="19B52892" w:rsidR="00143C01" w:rsidRDefault="00143C01">
      <w:pPr>
        <w:rPr>
          <w:rFonts w:asciiTheme="majorHAnsi" w:hAnsiTheme="majorHAnsi"/>
          <w:b/>
          <w:color w:val="355D7E" w:themeColor="accent1" w:themeShade="80"/>
          <w:spacing w:val="20"/>
          <w:sz w:val="28"/>
          <w:szCs w:val="28"/>
        </w:rPr>
      </w:pPr>
      <w:r>
        <w:br w:type="page"/>
      </w:r>
    </w:p>
    <w:p w14:paraId="5C9E806D" w14:textId="1639E870" w:rsidR="00670EEA" w:rsidRPr="00E130C9" w:rsidRDefault="00670EEA" w:rsidP="00670EEA">
      <w:pPr>
        <w:pStyle w:val="Heading2"/>
      </w:pPr>
      <w:r>
        <w:lastRenderedPageBreak/>
        <w:t>Knowledge Skilled (</w:t>
      </w:r>
      <w:r w:rsidR="00143C01">
        <w:t>“</w:t>
      </w:r>
      <w:r>
        <w:t>Cleric</w:t>
      </w:r>
      <w:r w:rsidR="00143C01">
        <w:t>”</w:t>
      </w:r>
      <w:r>
        <w:t xml:space="preserve"> or </w:t>
      </w:r>
      <w:r w:rsidR="00143C01">
        <w:t>“</w:t>
      </w:r>
      <w:r>
        <w:t>Conjurer</w:t>
      </w:r>
      <w:r w:rsidR="00143C01">
        <w:t>”</w:t>
      </w:r>
      <w:r>
        <w:t>)</w:t>
      </w:r>
      <w:r w:rsidR="00143C01">
        <w:t xml:space="preserve"> Class</w:t>
      </w:r>
    </w:p>
    <w:p w14:paraId="08141CCF" w14:textId="655AE95E" w:rsidR="00670EEA" w:rsidRDefault="00670EEA" w:rsidP="00670EEA">
      <w:r>
        <w:t>The Knowledge skill modifies the basic attributes using the assumption that the character is INT and has acquires WIS through Education or Study.</w:t>
      </w:r>
    </w:p>
    <w:tbl>
      <w:tblPr>
        <w:tblStyle w:val="TableGrid"/>
        <w:tblW w:w="0" w:type="auto"/>
        <w:tblLook w:val="04A0" w:firstRow="1" w:lastRow="0" w:firstColumn="1" w:lastColumn="0" w:noHBand="0" w:noVBand="1"/>
      </w:tblPr>
      <w:tblGrid>
        <w:gridCol w:w="1980"/>
        <w:gridCol w:w="2551"/>
        <w:gridCol w:w="4485"/>
      </w:tblGrid>
      <w:tr w:rsidR="00670EEA" w14:paraId="1AF313B8" w14:textId="77777777" w:rsidTr="00670EEA">
        <w:trPr>
          <w:cantSplit/>
          <w:tblHeader/>
        </w:trPr>
        <w:tc>
          <w:tcPr>
            <w:tcW w:w="1980" w:type="dxa"/>
          </w:tcPr>
          <w:p w14:paraId="06A1EDD2" w14:textId="77777777" w:rsidR="00670EEA" w:rsidRPr="00670EEA" w:rsidRDefault="00670EEA" w:rsidP="00670EEA">
            <w:pPr>
              <w:rPr>
                <w:b/>
                <w:bCs/>
              </w:rPr>
            </w:pPr>
            <w:r w:rsidRPr="00670EEA">
              <w:rPr>
                <w:b/>
                <w:bCs/>
              </w:rPr>
              <w:t>Attribute</w:t>
            </w:r>
          </w:p>
        </w:tc>
        <w:tc>
          <w:tcPr>
            <w:tcW w:w="2551" w:type="dxa"/>
          </w:tcPr>
          <w:p w14:paraId="0D2D42BF" w14:textId="77777777" w:rsidR="00670EEA" w:rsidRPr="00670EEA" w:rsidRDefault="00670EEA" w:rsidP="00670EEA">
            <w:pPr>
              <w:rPr>
                <w:b/>
                <w:bCs/>
              </w:rPr>
            </w:pPr>
            <w:r w:rsidRPr="00670EEA">
              <w:rPr>
                <w:b/>
                <w:bCs/>
              </w:rPr>
              <w:t>Value</w:t>
            </w:r>
          </w:p>
        </w:tc>
        <w:tc>
          <w:tcPr>
            <w:tcW w:w="4485" w:type="dxa"/>
          </w:tcPr>
          <w:p w14:paraId="1C66485F" w14:textId="58444C63" w:rsidR="00670EEA" w:rsidRPr="00670EEA" w:rsidRDefault="00670EEA" w:rsidP="00670EEA">
            <w:pPr>
              <w:rPr>
                <w:b/>
                <w:bCs/>
              </w:rPr>
            </w:pPr>
            <w:r>
              <w:rPr>
                <w:b/>
                <w:bCs/>
              </w:rPr>
              <w:t>Notes</w:t>
            </w:r>
          </w:p>
        </w:tc>
      </w:tr>
      <w:tr w:rsidR="00670EEA" w14:paraId="2BC1BB38" w14:textId="77777777" w:rsidTr="00670EEA">
        <w:tc>
          <w:tcPr>
            <w:tcW w:w="1980" w:type="dxa"/>
          </w:tcPr>
          <w:p w14:paraId="7A483DF3" w14:textId="77777777" w:rsidR="00670EEA" w:rsidRDefault="00670EEA" w:rsidP="00670EEA">
            <w:r>
              <w:t>Name</w:t>
            </w:r>
          </w:p>
        </w:tc>
        <w:tc>
          <w:tcPr>
            <w:tcW w:w="2551" w:type="dxa"/>
          </w:tcPr>
          <w:p w14:paraId="407D97C0" w14:textId="77777777" w:rsidR="00670EEA" w:rsidRDefault="00670EEA" w:rsidP="00670EEA"/>
        </w:tc>
        <w:tc>
          <w:tcPr>
            <w:tcW w:w="4485" w:type="dxa"/>
          </w:tcPr>
          <w:p w14:paraId="2D337FFC" w14:textId="77777777" w:rsidR="00670EEA" w:rsidRDefault="00670EEA" w:rsidP="00670EEA"/>
        </w:tc>
      </w:tr>
      <w:tr w:rsidR="00670EEA" w14:paraId="0A702824" w14:textId="77777777" w:rsidTr="00670EEA">
        <w:tc>
          <w:tcPr>
            <w:tcW w:w="1980" w:type="dxa"/>
          </w:tcPr>
          <w:p w14:paraId="4238108F" w14:textId="77777777" w:rsidR="00670EEA" w:rsidRDefault="00670EEA" w:rsidP="00670EEA">
            <w:r>
              <w:t>Type</w:t>
            </w:r>
          </w:p>
        </w:tc>
        <w:tc>
          <w:tcPr>
            <w:tcW w:w="2551" w:type="dxa"/>
          </w:tcPr>
          <w:p w14:paraId="7BE02725" w14:textId="77777777" w:rsidR="00670EEA" w:rsidRDefault="00670EEA" w:rsidP="00670EEA"/>
        </w:tc>
        <w:tc>
          <w:tcPr>
            <w:tcW w:w="4485" w:type="dxa"/>
          </w:tcPr>
          <w:p w14:paraId="614AB78B" w14:textId="77777777" w:rsidR="00670EEA" w:rsidRDefault="00670EEA" w:rsidP="00670EEA"/>
        </w:tc>
      </w:tr>
      <w:tr w:rsidR="00670EEA" w14:paraId="423A3201" w14:textId="77777777" w:rsidTr="00670EEA">
        <w:tc>
          <w:tcPr>
            <w:tcW w:w="1980" w:type="dxa"/>
          </w:tcPr>
          <w:p w14:paraId="0BC09BFD" w14:textId="77777777" w:rsidR="00670EEA" w:rsidRDefault="00670EEA" w:rsidP="00670EEA">
            <w:r>
              <w:t>Class</w:t>
            </w:r>
          </w:p>
        </w:tc>
        <w:tc>
          <w:tcPr>
            <w:tcW w:w="2551" w:type="dxa"/>
          </w:tcPr>
          <w:p w14:paraId="772CE125" w14:textId="77777777" w:rsidR="00670EEA" w:rsidRDefault="00670EEA" w:rsidP="00670EEA">
            <w:r>
              <w:t>Knowledge</w:t>
            </w:r>
          </w:p>
        </w:tc>
        <w:tc>
          <w:tcPr>
            <w:tcW w:w="4485" w:type="dxa"/>
          </w:tcPr>
          <w:p w14:paraId="0FC6370A" w14:textId="77777777" w:rsidR="00670EEA" w:rsidRDefault="00670EEA" w:rsidP="00670EEA"/>
        </w:tc>
      </w:tr>
      <w:tr w:rsidR="00670EEA" w14:paraId="648CF6BE" w14:textId="77777777" w:rsidTr="00670EEA">
        <w:tc>
          <w:tcPr>
            <w:tcW w:w="1980" w:type="dxa"/>
          </w:tcPr>
          <w:p w14:paraId="4D9D331E" w14:textId="77777777" w:rsidR="00670EEA" w:rsidRDefault="00670EEA" w:rsidP="00670EEA">
            <w:r>
              <w:t>Level</w:t>
            </w:r>
          </w:p>
        </w:tc>
        <w:tc>
          <w:tcPr>
            <w:tcW w:w="2551" w:type="dxa"/>
          </w:tcPr>
          <w:p w14:paraId="22BEEF2D" w14:textId="77777777" w:rsidR="00670EEA" w:rsidRDefault="00670EEA" w:rsidP="00670EEA">
            <w:r>
              <w:t>1</w:t>
            </w:r>
          </w:p>
        </w:tc>
        <w:tc>
          <w:tcPr>
            <w:tcW w:w="4485" w:type="dxa"/>
          </w:tcPr>
          <w:p w14:paraId="11EA4CB2" w14:textId="77777777" w:rsidR="00670EEA" w:rsidRDefault="00670EEA" w:rsidP="00670EEA"/>
        </w:tc>
      </w:tr>
      <w:tr w:rsidR="00670EEA" w14:paraId="0A241186" w14:textId="77777777" w:rsidTr="00670EEA">
        <w:tc>
          <w:tcPr>
            <w:tcW w:w="1980" w:type="dxa"/>
          </w:tcPr>
          <w:p w14:paraId="0EE2CC11" w14:textId="77777777" w:rsidR="00670EEA" w:rsidRDefault="00670EEA" w:rsidP="00670EEA">
            <w:r>
              <w:t>STR</w:t>
            </w:r>
          </w:p>
        </w:tc>
        <w:tc>
          <w:tcPr>
            <w:tcW w:w="2551" w:type="dxa"/>
          </w:tcPr>
          <w:p w14:paraId="2DBB5103" w14:textId="77777777" w:rsidR="00670EEA" w:rsidRDefault="00670EEA" w:rsidP="00670EEA">
            <w:r>
              <w:t>d6</w:t>
            </w:r>
          </w:p>
        </w:tc>
        <w:tc>
          <w:tcPr>
            <w:tcW w:w="4485" w:type="dxa"/>
          </w:tcPr>
          <w:p w14:paraId="061FB9B5" w14:textId="77777777" w:rsidR="00670EEA" w:rsidRDefault="00670EEA" w:rsidP="00670EEA"/>
        </w:tc>
      </w:tr>
      <w:tr w:rsidR="00670EEA" w14:paraId="49D7159F" w14:textId="77777777" w:rsidTr="00670EEA">
        <w:tc>
          <w:tcPr>
            <w:tcW w:w="1980" w:type="dxa"/>
          </w:tcPr>
          <w:p w14:paraId="24C10112" w14:textId="77777777" w:rsidR="00670EEA" w:rsidRDefault="00670EEA" w:rsidP="00670EEA">
            <w:r>
              <w:t>DEX</w:t>
            </w:r>
          </w:p>
        </w:tc>
        <w:tc>
          <w:tcPr>
            <w:tcW w:w="2551" w:type="dxa"/>
          </w:tcPr>
          <w:p w14:paraId="1B52DCA5" w14:textId="77777777" w:rsidR="00670EEA" w:rsidRDefault="00670EEA" w:rsidP="00670EEA">
            <w:r>
              <w:t>d6</w:t>
            </w:r>
          </w:p>
        </w:tc>
        <w:tc>
          <w:tcPr>
            <w:tcW w:w="4485" w:type="dxa"/>
          </w:tcPr>
          <w:p w14:paraId="54E755E5" w14:textId="77777777" w:rsidR="00670EEA" w:rsidRDefault="00670EEA" w:rsidP="00670EEA"/>
        </w:tc>
      </w:tr>
      <w:tr w:rsidR="00670EEA" w14:paraId="04280877" w14:textId="77777777" w:rsidTr="00670EEA">
        <w:tc>
          <w:tcPr>
            <w:tcW w:w="1980" w:type="dxa"/>
          </w:tcPr>
          <w:p w14:paraId="5B655006" w14:textId="77777777" w:rsidR="00670EEA" w:rsidRDefault="00670EEA" w:rsidP="00670EEA">
            <w:r>
              <w:t>CON</w:t>
            </w:r>
          </w:p>
        </w:tc>
        <w:tc>
          <w:tcPr>
            <w:tcW w:w="2551" w:type="dxa"/>
          </w:tcPr>
          <w:p w14:paraId="58BBD929" w14:textId="77777777" w:rsidR="00670EEA" w:rsidRDefault="00670EEA" w:rsidP="00670EEA">
            <w:r>
              <w:t>d6 + 1</w:t>
            </w:r>
          </w:p>
        </w:tc>
        <w:tc>
          <w:tcPr>
            <w:tcW w:w="4485" w:type="dxa"/>
          </w:tcPr>
          <w:p w14:paraId="3986D1B6" w14:textId="77777777" w:rsidR="00670EEA" w:rsidRDefault="00670EEA" w:rsidP="00670EEA"/>
        </w:tc>
      </w:tr>
      <w:tr w:rsidR="00670EEA" w14:paraId="25AAFB94" w14:textId="77777777" w:rsidTr="00670EEA">
        <w:tc>
          <w:tcPr>
            <w:tcW w:w="1980" w:type="dxa"/>
          </w:tcPr>
          <w:p w14:paraId="0ED96C70" w14:textId="77777777" w:rsidR="00670EEA" w:rsidRDefault="00670EEA" w:rsidP="00670EEA">
            <w:r>
              <w:t>INT</w:t>
            </w:r>
          </w:p>
        </w:tc>
        <w:tc>
          <w:tcPr>
            <w:tcW w:w="2551" w:type="dxa"/>
          </w:tcPr>
          <w:p w14:paraId="4621C8CC" w14:textId="77777777" w:rsidR="00670EEA" w:rsidRDefault="00670EEA" w:rsidP="00670EEA">
            <w:r>
              <w:t>d6 + 1</w:t>
            </w:r>
          </w:p>
        </w:tc>
        <w:tc>
          <w:tcPr>
            <w:tcW w:w="4485" w:type="dxa"/>
          </w:tcPr>
          <w:p w14:paraId="19211839" w14:textId="77777777" w:rsidR="00670EEA" w:rsidRDefault="00670EEA" w:rsidP="00670EEA"/>
        </w:tc>
      </w:tr>
      <w:tr w:rsidR="00670EEA" w14:paraId="4C90C6A3" w14:textId="77777777" w:rsidTr="00670EEA">
        <w:tc>
          <w:tcPr>
            <w:tcW w:w="1980" w:type="dxa"/>
          </w:tcPr>
          <w:p w14:paraId="2B823170" w14:textId="77777777" w:rsidR="00670EEA" w:rsidRDefault="00670EEA" w:rsidP="00670EEA">
            <w:r>
              <w:t>WIS</w:t>
            </w:r>
          </w:p>
        </w:tc>
        <w:tc>
          <w:tcPr>
            <w:tcW w:w="2551" w:type="dxa"/>
          </w:tcPr>
          <w:p w14:paraId="3CAF52E8" w14:textId="77777777" w:rsidR="00670EEA" w:rsidRDefault="00670EEA" w:rsidP="00670EEA">
            <w:r>
              <w:t>d6 + 2</w:t>
            </w:r>
          </w:p>
        </w:tc>
        <w:tc>
          <w:tcPr>
            <w:tcW w:w="4485" w:type="dxa"/>
          </w:tcPr>
          <w:p w14:paraId="2D0C511E" w14:textId="77777777" w:rsidR="00670EEA" w:rsidRDefault="00670EEA" w:rsidP="00670EEA"/>
        </w:tc>
      </w:tr>
      <w:tr w:rsidR="00670EEA" w14:paraId="7FBEE16C" w14:textId="77777777" w:rsidTr="00670EEA">
        <w:tc>
          <w:tcPr>
            <w:tcW w:w="1980" w:type="dxa"/>
          </w:tcPr>
          <w:p w14:paraId="692133C7" w14:textId="77777777" w:rsidR="00670EEA" w:rsidRDefault="00670EEA" w:rsidP="00670EEA">
            <w:r>
              <w:t>CHA</w:t>
            </w:r>
          </w:p>
        </w:tc>
        <w:tc>
          <w:tcPr>
            <w:tcW w:w="2551" w:type="dxa"/>
          </w:tcPr>
          <w:p w14:paraId="39CC4DF5" w14:textId="77777777" w:rsidR="00670EEA" w:rsidRDefault="00670EEA" w:rsidP="00670EEA">
            <w:r>
              <w:t>d6 + 1</w:t>
            </w:r>
          </w:p>
        </w:tc>
        <w:tc>
          <w:tcPr>
            <w:tcW w:w="4485" w:type="dxa"/>
          </w:tcPr>
          <w:p w14:paraId="6DD782B9" w14:textId="77777777" w:rsidR="00670EEA" w:rsidRDefault="00670EEA" w:rsidP="00670EEA"/>
        </w:tc>
      </w:tr>
      <w:tr w:rsidR="00670EEA" w14:paraId="739117F4" w14:textId="77777777" w:rsidTr="00670EEA">
        <w:tc>
          <w:tcPr>
            <w:tcW w:w="1980" w:type="dxa"/>
          </w:tcPr>
          <w:p w14:paraId="58DAF3EE" w14:textId="77777777" w:rsidR="00670EEA" w:rsidRDefault="00670EEA" w:rsidP="00670EEA">
            <w:r>
              <w:t>HP</w:t>
            </w:r>
          </w:p>
        </w:tc>
        <w:tc>
          <w:tcPr>
            <w:tcW w:w="2551" w:type="dxa"/>
          </w:tcPr>
          <w:p w14:paraId="62CCC980" w14:textId="77777777" w:rsidR="00670EEA" w:rsidRDefault="00670EEA" w:rsidP="00670EEA">
            <w:r>
              <w:t>d6 + STR + CON + ARM</w:t>
            </w:r>
          </w:p>
        </w:tc>
        <w:tc>
          <w:tcPr>
            <w:tcW w:w="4485" w:type="dxa"/>
          </w:tcPr>
          <w:p w14:paraId="655B1DBF" w14:textId="77777777" w:rsidR="00670EEA" w:rsidRDefault="00670EEA" w:rsidP="00670EEA">
            <w:r>
              <w:t>d6 is rolled at beginning of game</w:t>
            </w:r>
          </w:p>
        </w:tc>
      </w:tr>
      <w:tr w:rsidR="00670EEA" w14:paraId="28106F0F" w14:textId="77777777" w:rsidTr="00670EEA">
        <w:tc>
          <w:tcPr>
            <w:tcW w:w="1980" w:type="dxa"/>
          </w:tcPr>
          <w:p w14:paraId="2050D73D" w14:textId="77777777" w:rsidR="00670EEA" w:rsidRDefault="00670EEA" w:rsidP="00670EEA">
            <w:r>
              <w:t>HP Recovery</w:t>
            </w:r>
          </w:p>
        </w:tc>
        <w:tc>
          <w:tcPr>
            <w:tcW w:w="2551" w:type="dxa"/>
          </w:tcPr>
          <w:p w14:paraId="585E12B4" w14:textId="77777777" w:rsidR="00670EEA" w:rsidRDefault="00670EEA" w:rsidP="00670EEA">
            <w:r>
              <w:t xml:space="preserve">d6 + 2 per Rest </w:t>
            </w:r>
          </w:p>
        </w:tc>
        <w:tc>
          <w:tcPr>
            <w:tcW w:w="4485" w:type="dxa"/>
          </w:tcPr>
          <w:p w14:paraId="2C007189" w14:textId="77777777" w:rsidR="00670EEA" w:rsidRDefault="00670EEA" w:rsidP="00670EEA"/>
        </w:tc>
      </w:tr>
      <w:tr w:rsidR="00670EEA" w14:paraId="5B846C45" w14:textId="77777777" w:rsidTr="00670EEA">
        <w:tc>
          <w:tcPr>
            <w:tcW w:w="1980" w:type="dxa"/>
          </w:tcPr>
          <w:p w14:paraId="19816792" w14:textId="77777777" w:rsidR="00670EEA" w:rsidRDefault="00670EEA" w:rsidP="00670EEA">
            <w:r>
              <w:t>Armor (AP)</w:t>
            </w:r>
          </w:p>
        </w:tc>
        <w:tc>
          <w:tcPr>
            <w:tcW w:w="2551" w:type="dxa"/>
          </w:tcPr>
          <w:p w14:paraId="146F0CB5" w14:textId="77777777" w:rsidR="00670EEA" w:rsidRDefault="00670EEA" w:rsidP="00670EEA">
            <w:r>
              <w:t>1</w:t>
            </w:r>
          </w:p>
        </w:tc>
        <w:tc>
          <w:tcPr>
            <w:tcW w:w="4485" w:type="dxa"/>
          </w:tcPr>
          <w:p w14:paraId="034725DE" w14:textId="77777777" w:rsidR="00670EEA" w:rsidRDefault="00670EEA" w:rsidP="00670EEA">
            <w:r>
              <w:t>Clothing provides 1 AP</w:t>
            </w:r>
          </w:p>
        </w:tc>
      </w:tr>
      <w:tr w:rsidR="00670EEA" w14:paraId="268E6AC2" w14:textId="77777777" w:rsidTr="00670EEA">
        <w:tc>
          <w:tcPr>
            <w:tcW w:w="1980" w:type="dxa"/>
          </w:tcPr>
          <w:p w14:paraId="023A7CDF" w14:textId="77777777" w:rsidR="00670EEA" w:rsidRDefault="00670EEA" w:rsidP="00670EEA">
            <w:r>
              <w:t>Attack / Damage</w:t>
            </w:r>
          </w:p>
        </w:tc>
        <w:tc>
          <w:tcPr>
            <w:tcW w:w="2551" w:type="dxa"/>
          </w:tcPr>
          <w:p w14:paraId="18D52D6A" w14:textId="77777777" w:rsidR="00670EEA" w:rsidRDefault="00670EEA" w:rsidP="00670EEA">
            <w:r>
              <w:t>d6 + Weapon / Magic</w:t>
            </w:r>
          </w:p>
        </w:tc>
        <w:tc>
          <w:tcPr>
            <w:tcW w:w="4485" w:type="dxa"/>
          </w:tcPr>
          <w:p w14:paraId="453BEA0A" w14:textId="77777777" w:rsidR="00670EEA" w:rsidRDefault="00670EEA" w:rsidP="00670EEA"/>
        </w:tc>
      </w:tr>
      <w:tr w:rsidR="00670EEA" w14:paraId="2C24D27C" w14:textId="77777777" w:rsidTr="00670EEA">
        <w:tc>
          <w:tcPr>
            <w:tcW w:w="1980" w:type="dxa"/>
          </w:tcPr>
          <w:p w14:paraId="40A2683F" w14:textId="77777777" w:rsidR="00670EEA" w:rsidRDefault="00670EEA" w:rsidP="00670EEA">
            <w:r>
              <w:t>Tools</w:t>
            </w:r>
          </w:p>
        </w:tc>
        <w:tc>
          <w:tcPr>
            <w:tcW w:w="2551" w:type="dxa"/>
          </w:tcPr>
          <w:p w14:paraId="31861593" w14:textId="77777777" w:rsidR="00670EEA" w:rsidRDefault="00670EEA" w:rsidP="00670EEA">
            <w:r>
              <w:t>Basic 5</w:t>
            </w:r>
          </w:p>
          <w:p w14:paraId="7FF67653" w14:textId="77777777" w:rsidR="00670EEA" w:rsidRDefault="00670EEA" w:rsidP="00670EEA">
            <w:r>
              <w:t>Weapons 1</w:t>
            </w:r>
          </w:p>
          <w:p w14:paraId="2D264AC2" w14:textId="77777777" w:rsidR="00670EEA" w:rsidRDefault="00670EEA" w:rsidP="00670EEA">
            <w:r>
              <w:t>Armor 2</w:t>
            </w:r>
          </w:p>
          <w:p w14:paraId="310ED104" w14:textId="77777777" w:rsidR="00670EEA" w:rsidRDefault="00670EEA" w:rsidP="00670EEA">
            <w:r>
              <w:t>Magic 6</w:t>
            </w:r>
          </w:p>
          <w:p w14:paraId="20754672" w14:textId="77777777" w:rsidR="00670EEA" w:rsidRDefault="00670EEA" w:rsidP="00670EEA">
            <w:r>
              <w:t>Rations 4</w:t>
            </w:r>
          </w:p>
        </w:tc>
        <w:tc>
          <w:tcPr>
            <w:tcW w:w="4485" w:type="dxa"/>
          </w:tcPr>
          <w:p w14:paraId="4E1C3B89" w14:textId="77777777" w:rsidR="00670EEA" w:rsidRDefault="00670EEA" w:rsidP="00670EEA"/>
        </w:tc>
      </w:tr>
    </w:tbl>
    <w:p w14:paraId="1BAB9F1D" w14:textId="77777777" w:rsidR="00670EEA" w:rsidRPr="00E130C9" w:rsidRDefault="00670EEA" w:rsidP="00670EEA"/>
    <w:p w14:paraId="2203DAA0" w14:textId="77777777" w:rsidR="00670EEA" w:rsidRDefault="00670EEA" w:rsidP="00670EEA">
      <w:pPr>
        <w:pStyle w:val="Heading3"/>
      </w:pPr>
      <w:r>
        <w:t>Features</w:t>
      </w:r>
    </w:p>
    <w:p w14:paraId="08E703B8" w14:textId="77777777" w:rsidR="00670EEA" w:rsidRDefault="00670EEA" w:rsidP="00670EEA">
      <w:pPr>
        <w:pStyle w:val="ListParagraph"/>
        <w:numPr>
          <w:ilvl w:val="0"/>
          <w:numId w:val="31"/>
        </w:numPr>
      </w:pPr>
      <w:r>
        <w:t>Check CON to avoid damage or effects from poison or being paralyzed.</w:t>
      </w:r>
    </w:p>
    <w:p w14:paraId="3CA82E17" w14:textId="56893498" w:rsidR="00670EEA" w:rsidRDefault="00670EEA" w:rsidP="00670EEA">
      <w:pPr>
        <w:pStyle w:val="ListParagraph"/>
        <w:numPr>
          <w:ilvl w:val="0"/>
          <w:numId w:val="31"/>
        </w:numPr>
      </w:pPr>
      <w:r>
        <w:t>Check INT to avoid damage or effects from spells or magical devices.</w:t>
      </w:r>
    </w:p>
    <w:p w14:paraId="1AFCEB58" w14:textId="77777777" w:rsidR="00670EEA" w:rsidRDefault="00670EEA" w:rsidP="00670EEA">
      <w:pPr>
        <w:pStyle w:val="ListParagraph"/>
        <w:numPr>
          <w:ilvl w:val="0"/>
          <w:numId w:val="31"/>
        </w:numPr>
      </w:pPr>
      <w:r>
        <w:t>The character can banish all nearby undead by checking their WIS and adding the creature's HD to the roll.</w:t>
      </w:r>
    </w:p>
    <w:p w14:paraId="73DD5147" w14:textId="77777777" w:rsidR="00670EEA" w:rsidRDefault="00670EEA" w:rsidP="00670EEA">
      <w:pPr>
        <w:pStyle w:val="ListParagraph"/>
        <w:numPr>
          <w:ilvl w:val="0"/>
          <w:numId w:val="31"/>
        </w:numPr>
      </w:pPr>
      <w:r>
        <w:t>Characters</w:t>
      </w:r>
      <w:r w:rsidRPr="00E130C9">
        <w:t xml:space="preserve"> start with a book containing a total of 1d</w:t>
      </w:r>
      <w:r>
        <w:t>6</w:t>
      </w:r>
      <w:r w:rsidRPr="00E130C9">
        <w:t xml:space="preserve"> spells from the Level 1 and 2 Spell lists.</w:t>
      </w:r>
    </w:p>
    <w:p w14:paraId="0C84077C" w14:textId="77777777" w:rsidR="00670EEA" w:rsidRPr="00E130C9" w:rsidRDefault="00670EEA" w:rsidP="00670EEA">
      <w:pPr>
        <w:pStyle w:val="ListParagraph"/>
        <w:numPr>
          <w:ilvl w:val="0"/>
          <w:numId w:val="31"/>
        </w:numPr>
      </w:pPr>
      <w:r w:rsidRPr="00E130C9">
        <w:t xml:space="preserve">At second level, the character can cast </w:t>
      </w:r>
      <w:proofErr w:type="gramStart"/>
      <w:r w:rsidRPr="00E130C9">
        <w:t>a number of</w:t>
      </w:r>
      <w:proofErr w:type="gramEnd"/>
      <w:r w:rsidRPr="00E130C9">
        <w:t xml:space="preserve"> spells per day.</w:t>
      </w:r>
    </w:p>
    <w:p w14:paraId="401FC8BC" w14:textId="77777777" w:rsidR="00670EEA" w:rsidRDefault="00670EEA" w:rsidP="00670EEA">
      <w:r>
        <w:br w:type="page"/>
      </w:r>
    </w:p>
    <w:p w14:paraId="1E649FFA" w14:textId="77777777" w:rsidR="00670EEA" w:rsidRDefault="00670EEA" w:rsidP="00670EEA"/>
    <w:p w14:paraId="3891F005" w14:textId="11CC5B4F" w:rsidR="00670EEA" w:rsidRDefault="00670EEA" w:rsidP="00670EEA">
      <w:pPr>
        <w:pStyle w:val="Heading1"/>
      </w:pPr>
      <w:r>
        <w:t>Equipment</w:t>
      </w:r>
    </w:p>
    <w:p w14:paraId="51B1C3F6" w14:textId="77777777" w:rsidR="00670EEA" w:rsidRDefault="00670EEA" w:rsidP="00670EEA">
      <w:r w:rsidRPr="00E130C9">
        <w:t>Every new character starts with</w:t>
      </w:r>
      <w:r>
        <w:t xml:space="preserve"> some basic equipment; </w:t>
      </w:r>
      <w:r w:rsidRPr="00E130C9">
        <w:t>set of clothes</w:t>
      </w:r>
      <w:r>
        <w:t>, one day rations</w:t>
      </w:r>
      <w:r w:rsidRPr="00E130C9">
        <w:t xml:space="preserve"> and a one</w:t>
      </w:r>
      <w:r>
        <w:t>-</w:t>
      </w:r>
      <w:r w:rsidRPr="00E130C9">
        <w:t>handed weapon</w:t>
      </w:r>
      <w:r>
        <w:t>,</w:t>
      </w:r>
      <w:r w:rsidRPr="00E130C9">
        <w:t xml:space="preserve"> as allowed by their class</w:t>
      </w:r>
      <w:r>
        <w:t xml:space="preserve">. </w:t>
      </w:r>
    </w:p>
    <w:p w14:paraId="213DED71" w14:textId="77777777" w:rsidR="00143C01" w:rsidRDefault="00670EEA" w:rsidP="00670EEA">
      <w:r>
        <w:t xml:space="preserve">Characters </w:t>
      </w:r>
      <w:r w:rsidRPr="00E130C9">
        <w:t>have</w:t>
      </w:r>
      <w:r>
        <w:t xml:space="preserve"> a purse which contains 1</w:t>
      </w:r>
      <w:r w:rsidRPr="00E130C9">
        <w:t>d6 x 10 coins with which to buy equipment.</w:t>
      </w:r>
      <w:r>
        <w:t xml:space="preserve"> </w:t>
      </w:r>
    </w:p>
    <w:p w14:paraId="3BBD7A17" w14:textId="4696C630" w:rsidR="00670EEA" w:rsidRDefault="00670EEA" w:rsidP="00670EEA">
      <w:r>
        <w:t>Equipment is bought from NPC in a shop, stolen or traded with another character.</w:t>
      </w:r>
    </w:p>
    <w:tbl>
      <w:tblPr>
        <w:tblStyle w:val="TableGrid"/>
        <w:tblW w:w="9174" w:type="dxa"/>
        <w:tblLook w:val="04A0" w:firstRow="1" w:lastRow="0" w:firstColumn="1" w:lastColumn="0" w:noHBand="0" w:noVBand="1"/>
      </w:tblPr>
      <w:tblGrid>
        <w:gridCol w:w="3285"/>
        <w:gridCol w:w="855"/>
        <w:gridCol w:w="945"/>
        <w:gridCol w:w="1020"/>
        <w:gridCol w:w="977"/>
        <w:gridCol w:w="2092"/>
      </w:tblGrid>
      <w:tr w:rsidR="00670EEA" w14:paraId="5341AEF2" w14:textId="77777777" w:rsidTr="00670EEA">
        <w:tc>
          <w:tcPr>
            <w:tcW w:w="3285" w:type="dxa"/>
          </w:tcPr>
          <w:p w14:paraId="6F019C78" w14:textId="77777777" w:rsidR="00670EEA" w:rsidRDefault="00670EEA" w:rsidP="00A17DD3">
            <w:r w:rsidRPr="664E4587">
              <w:rPr>
                <w:rStyle w:val="Emphasis"/>
              </w:rPr>
              <w:t>Attribute</w:t>
            </w:r>
          </w:p>
        </w:tc>
        <w:tc>
          <w:tcPr>
            <w:tcW w:w="855" w:type="dxa"/>
          </w:tcPr>
          <w:p w14:paraId="2BDC98D0" w14:textId="77777777" w:rsidR="00670EEA" w:rsidRDefault="00670EEA" w:rsidP="00670EEA">
            <w:pPr>
              <w:jc w:val="center"/>
            </w:pPr>
            <w:r w:rsidRPr="664E4587">
              <w:rPr>
                <w:rStyle w:val="Emphasis"/>
              </w:rPr>
              <w:t>Uses</w:t>
            </w:r>
          </w:p>
        </w:tc>
        <w:tc>
          <w:tcPr>
            <w:tcW w:w="945" w:type="dxa"/>
          </w:tcPr>
          <w:p w14:paraId="48DF28B9" w14:textId="77777777" w:rsidR="00670EEA" w:rsidRDefault="00670EEA" w:rsidP="00670EEA">
            <w:pPr>
              <w:jc w:val="center"/>
            </w:pPr>
            <w:r w:rsidRPr="664E4587">
              <w:rPr>
                <w:rStyle w:val="Emphasis"/>
              </w:rPr>
              <w:t>Cost</w:t>
            </w:r>
          </w:p>
        </w:tc>
        <w:tc>
          <w:tcPr>
            <w:tcW w:w="1020" w:type="dxa"/>
          </w:tcPr>
          <w:p w14:paraId="342A0DC9" w14:textId="77777777" w:rsidR="00670EEA" w:rsidRDefault="00670EEA" w:rsidP="00670EEA">
            <w:pPr>
              <w:jc w:val="center"/>
            </w:pPr>
            <w:r w:rsidRPr="664E4587">
              <w:rPr>
                <w:rStyle w:val="Emphasis"/>
              </w:rPr>
              <w:t>Mass</w:t>
            </w:r>
          </w:p>
        </w:tc>
        <w:tc>
          <w:tcPr>
            <w:tcW w:w="977" w:type="dxa"/>
          </w:tcPr>
          <w:p w14:paraId="4C5FA3EC" w14:textId="77777777" w:rsidR="00670EEA" w:rsidRDefault="00670EEA" w:rsidP="00670EEA">
            <w:pPr>
              <w:jc w:val="center"/>
            </w:pPr>
            <w:r w:rsidRPr="664E4587">
              <w:rPr>
                <w:rStyle w:val="Emphasis"/>
              </w:rPr>
              <w:t>Level</w:t>
            </w:r>
          </w:p>
        </w:tc>
        <w:tc>
          <w:tcPr>
            <w:tcW w:w="2092" w:type="dxa"/>
          </w:tcPr>
          <w:p w14:paraId="0C206EA7" w14:textId="77777777" w:rsidR="00670EEA" w:rsidRDefault="00670EEA" w:rsidP="00670EEA">
            <w:pPr>
              <w:jc w:val="center"/>
            </w:pPr>
            <w:r w:rsidRPr="664E4587">
              <w:rPr>
                <w:rStyle w:val="Emphasis"/>
              </w:rPr>
              <w:t>Benefit</w:t>
            </w:r>
          </w:p>
        </w:tc>
      </w:tr>
      <w:tr w:rsidR="00670EEA" w14:paraId="307AA690" w14:textId="77777777" w:rsidTr="00670EEA">
        <w:tc>
          <w:tcPr>
            <w:tcW w:w="3285" w:type="dxa"/>
          </w:tcPr>
          <w:p w14:paraId="19E14F2F" w14:textId="77777777" w:rsidR="00670EEA" w:rsidRDefault="00670EEA" w:rsidP="00A17DD3">
            <w:r>
              <w:t>Pack / Sack, blanket</w:t>
            </w:r>
          </w:p>
        </w:tc>
        <w:tc>
          <w:tcPr>
            <w:tcW w:w="855" w:type="dxa"/>
          </w:tcPr>
          <w:p w14:paraId="73A78CAC" w14:textId="77777777" w:rsidR="00670EEA" w:rsidRDefault="00670EEA" w:rsidP="00670EEA">
            <w:pPr>
              <w:jc w:val="center"/>
            </w:pPr>
          </w:p>
        </w:tc>
        <w:tc>
          <w:tcPr>
            <w:tcW w:w="945" w:type="dxa"/>
          </w:tcPr>
          <w:p w14:paraId="7DCC9113" w14:textId="77777777" w:rsidR="00670EEA" w:rsidRDefault="00670EEA" w:rsidP="00670EEA">
            <w:pPr>
              <w:jc w:val="center"/>
            </w:pPr>
            <w:r>
              <w:t>5</w:t>
            </w:r>
          </w:p>
        </w:tc>
        <w:tc>
          <w:tcPr>
            <w:tcW w:w="1020" w:type="dxa"/>
          </w:tcPr>
          <w:p w14:paraId="2BE68A01" w14:textId="77777777" w:rsidR="00670EEA" w:rsidRDefault="00670EEA" w:rsidP="00670EEA">
            <w:pPr>
              <w:jc w:val="center"/>
            </w:pPr>
            <w:r>
              <w:t>1</w:t>
            </w:r>
          </w:p>
        </w:tc>
        <w:tc>
          <w:tcPr>
            <w:tcW w:w="977" w:type="dxa"/>
          </w:tcPr>
          <w:p w14:paraId="464904D5" w14:textId="77777777" w:rsidR="00670EEA" w:rsidRDefault="00670EEA" w:rsidP="00670EEA">
            <w:pPr>
              <w:jc w:val="center"/>
            </w:pPr>
            <w:r>
              <w:t>1</w:t>
            </w:r>
          </w:p>
        </w:tc>
        <w:tc>
          <w:tcPr>
            <w:tcW w:w="2092" w:type="dxa"/>
          </w:tcPr>
          <w:p w14:paraId="7A4B2941" w14:textId="77777777" w:rsidR="00670EEA" w:rsidRDefault="00670EEA" w:rsidP="00670EEA">
            <w:pPr>
              <w:jc w:val="center"/>
            </w:pPr>
            <w:r>
              <w:t>+ 2 Carry</w:t>
            </w:r>
          </w:p>
        </w:tc>
      </w:tr>
      <w:tr w:rsidR="00670EEA" w14:paraId="31E28DDC" w14:textId="77777777" w:rsidTr="00670EEA">
        <w:tc>
          <w:tcPr>
            <w:tcW w:w="3285" w:type="dxa"/>
          </w:tcPr>
          <w:p w14:paraId="6C54B734" w14:textId="77777777" w:rsidR="00670EEA" w:rsidRDefault="00670EEA" w:rsidP="00A17DD3">
            <w:r>
              <w:t>Work Tools, Hammers, knives</w:t>
            </w:r>
          </w:p>
        </w:tc>
        <w:tc>
          <w:tcPr>
            <w:tcW w:w="855" w:type="dxa"/>
          </w:tcPr>
          <w:p w14:paraId="09053E61" w14:textId="64119B79" w:rsidR="00670EEA" w:rsidRDefault="007841C0" w:rsidP="00670EEA">
            <w:pPr>
              <w:jc w:val="center"/>
            </w:pPr>
            <w:r>
              <w:t>d6</w:t>
            </w:r>
          </w:p>
        </w:tc>
        <w:tc>
          <w:tcPr>
            <w:tcW w:w="945" w:type="dxa"/>
          </w:tcPr>
          <w:p w14:paraId="2936C5B6" w14:textId="77777777" w:rsidR="00670EEA" w:rsidRDefault="00670EEA" w:rsidP="00670EEA">
            <w:pPr>
              <w:jc w:val="center"/>
            </w:pPr>
            <w:r>
              <w:t>5</w:t>
            </w:r>
          </w:p>
        </w:tc>
        <w:tc>
          <w:tcPr>
            <w:tcW w:w="1020" w:type="dxa"/>
          </w:tcPr>
          <w:p w14:paraId="354BB2FB" w14:textId="77777777" w:rsidR="00670EEA" w:rsidRDefault="00670EEA" w:rsidP="00670EEA">
            <w:pPr>
              <w:jc w:val="center"/>
            </w:pPr>
            <w:r>
              <w:t>1</w:t>
            </w:r>
          </w:p>
        </w:tc>
        <w:tc>
          <w:tcPr>
            <w:tcW w:w="977" w:type="dxa"/>
          </w:tcPr>
          <w:p w14:paraId="341E152F" w14:textId="77777777" w:rsidR="00670EEA" w:rsidRDefault="00670EEA" w:rsidP="00670EEA">
            <w:pPr>
              <w:jc w:val="center"/>
            </w:pPr>
            <w:r>
              <w:t>1</w:t>
            </w:r>
          </w:p>
        </w:tc>
        <w:tc>
          <w:tcPr>
            <w:tcW w:w="2092" w:type="dxa"/>
          </w:tcPr>
          <w:p w14:paraId="011F894A" w14:textId="77777777" w:rsidR="00670EEA" w:rsidRDefault="00670EEA" w:rsidP="00670EEA">
            <w:pPr>
              <w:jc w:val="center"/>
            </w:pPr>
            <w:r>
              <w:t>+1 DEX</w:t>
            </w:r>
          </w:p>
        </w:tc>
      </w:tr>
      <w:tr w:rsidR="00670EEA" w14:paraId="552B5B51" w14:textId="77777777" w:rsidTr="00670EEA">
        <w:tc>
          <w:tcPr>
            <w:tcW w:w="3285" w:type="dxa"/>
          </w:tcPr>
          <w:p w14:paraId="5B6910AE" w14:textId="77777777" w:rsidR="00670EEA" w:rsidRDefault="00670EEA" w:rsidP="00A17DD3">
            <w:r>
              <w:t>Rope (50’), Spikes</w:t>
            </w:r>
          </w:p>
        </w:tc>
        <w:tc>
          <w:tcPr>
            <w:tcW w:w="855" w:type="dxa"/>
          </w:tcPr>
          <w:p w14:paraId="68B1CDCB" w14:textId="77777777" w:rsidR="00670EEA" w:rsidRDefault="00670EEA" w:rsidP="00670EEA">
            <w:pPr>
              <w:jc w:val="center"/>
            </w:pPr>
            <w:r>
              <w:t>1</w:t>
            </w:r>
          </w:p>
        </w:tc>
        <w:tc>
          <w:tcPr>
            <w:tcW w:w="945" w:type="dxa"/>
          </w:tcPr>
          <w:p w14:paraId="0830E088" w14:textId="77777777" w:rsidR="00670EEA" w:rsidRDefault="00670EEA" w:rsidP="00670EEA">
            <w:pPr>
              <w:jc w:val="center"/>
            </w:pPr>
            <w:r>
              <w:t>1</w:t>
            </w:r>
          </w:p>
        </w:tc>
        <w:tc>
          <w:tcPr>
            <w:tcW w:w="1020" w:type="dxa"/>
          </w:tcPr>
          <w:p w14:paraId="56227794" w14:textId="77777777" w:rsidR="00670EEA" w:rsidRDefault="00670EEA" w:rsidP="00670EEA">
            <w:pPr>
              <w:jc w:val="center"/>
            </w:pPr>
            <w:r>
              <w:t>1</w:t>
            </w:r>
          </w:p>
        </w:tc>
        <w:tc>
          <w:tcPr>
            <w:tcW w:w="977" w:type="dxa"/>
          </w:tcPr>
          <w:p w14:paraId="03524F1F" w14:textId="77777777" w:rsidR="00670EEA" w:rsidRDefault="00670EEA" w:rsidP="00670EEA">
            <w:pPr>
              <w:jc w:val="center"/>
            </w:pPr>
            <w:r>
              <w:t>1</w:t>
            </w:r>
          </w:p>
        </w:tc>
        <w:tc>
          <w:tcPr>
            <w:tcW w:w="2092" w:type="dxa"/>
          </w:tcPr>
          <w:p w14:paraId="07B21063" w14:textId="77777777" w:rsidR="00670EEA" w:rsidRDefault="00670EEA" w:rsidP="00670EEA">
            <w:pPr>
              <w:jc w:val="center"/>
            </w:pPr>
          </w:p>
        </w:tc>
      </w:tr>
      <w:tr w:rsidR="00670EEA" w14:paraId="3666EBA2" w14:textId="77777777" w:rsidTr="00670EEA">
        <w:tc>
          <w:tcPr>
            <w:tcW w:w="3285" w:type="dxa"/>
          </w:tcPr>
          <w:p w14:paraId="7B5B097B" w14:textId="77777777" w:rsidR="00670EEA" w:rsidRDefault="00670EEA" w:rsidP="00A17DD3">
            <w:r>
              <w:t>Food, Wine, Beer</w:t>
            </w:r>
          </w:p>
        </w:tc>
        <w:tc>
          <w:tcPr>
            <w:tcW w:w="855" w:type="dxa"/>
          </w:tcPr>
          <w:p w14:paraId="6E87A725" w14:textId="77777777" w:rsidR="00670EEA" w:rsidRDefault="00670EEA" w:rsidP="00670EEA">
            <w:pPr>
              <w:jc w:val="center"/>
            </w:pPr>
            <w:r>
              <w:t>1</w:t>
            </w:r>
          </w:p>
        </w:tc>
        <w:tc>
          <w:tcPr>
            <w:tcW w:w="945" w:type="dxa"/>
          </w:tcPr>
          <w:p w14:paraId="65243332" w14:textId="77777777" w:rsidR="00670EEA" w:rsidRDefault="00670EEA" w:rsidP="00670EEA">
            <w:pPr>
              <w:jc w:val="center"/>
            </w:pPr>
            <w:r>
              <w:t>1</w:t>
            </w:r>
          </w:p>
        </w:tc>
        <w:tc>
          <w:tcPr>
            <w:tcW w:w="1020" w:type="dxa"/>
          </w:tcPr>
          <w:p w14:paraId="38CCEFA3" w14:textId="77777777" w:rsidR="00670EEA" w:rsidRDefault="00670EEA" w:rsidP="00670EEA">
            <w:pPr>
              <w:jc w:val="center"/>
            </w:pPr>
            <w:r>
              <w:t>1</w:t>
            </w:r>
          </w:p>
        </w:tc>
        <w:tc>
          <w:tcPr>
            <w:tcW w:w="977" w:type="dxa"/>
          </w:tcPr>
          <w:p w14:paraId="29121E54" w14:textId="77777777" w:rsidR="00670EEA" w:rsidRDefault="00670EEA" w:rsidP="00670EEA">
            <w:pPr>
              <w:jc w:val="center"/>
            </w:pPr>
            <w:r>
              <w:t>1</w:t>
            </w:r>
          </w:p>
        </w:tc>
        <w:tc>
          <w:tcPr>
            <w:tcW w:w="2092" w:type="dxa"/>
          </w:tcPr>
          <w:p w14:paraId="37223563" w14:textId="77777777" w:rsidR="00670EEA" w:rsidRDefault="00670EEA" w:rsidP="00670EEA">
            <w:pPr>
              <w:jc w:val="center"/>
            </w:pPr>
          </w:p>
        </w:tc>
      </w:tr>
      <w:tr w:rsidR="00670EEA" w14:paraId="7CE8E10A" w14:textId="77777777" w:rsidTr="00670EEA">
        <w:tc>
          <w:tcPr>
            <w:tcW w:w="3285" w:type="dxa"/>
          </w:tcPr>
          <w:p w14:paraId="256A896F" w14:textId="77777777" w:rsidR="00670EEA" w:rsidRDefault="00670EEA" w:rsidP="00A17DD3">
            <w:r>
              <w:t>Food Luxury / Herbs/ Medicines</w:t>
            </w:r>
          </w:p>
        </w:tc>
        <w:tc>
          <w:tcPr>
            <w:tcW w:w="855" w:type="dxa"/>
          </w:tcPr>
          <w:p w14:paraId="03272A2A" w14:textId="77777777" w:rsidR="00670EEA" w:rsidRDefault="00670EEA" w:rsidP="00670EEA">
            <w:pPr>
              <w:jc w:val="center"/>
            </w:pPr>
            <w:r>
              <w:t>1</w:t>
            </w:r>
          </w:p>
        </w:tc>
        <w:tc>
          <w:tcPr>
            <w:tcW w:w="945" w:type="dxa"/>
          </w:tcPr>
          <w:p w14:paraId="108941A3" w14:textId="77777777" w:rsidR="00670EEA" w:rsidRDefault="00670EEA" w:rsidP="00670EEA">
            <w:pPr>
              <w:jc w:val="center"/>
            </w:pPr>
            <w:r>
              <w:t>5</w:t>
            </w:r>
          </w:p>
        </w:tc>
        <w:tc>
          <w:tcPr>
            <w:tcW w:w="1020" w:type="dxa"/>
          </w:tcPr>
          <w:p w14:paraId="7CA7BC6A" w14:textId="77777777" w:rsidR="00670EEA" w:rsidRDefault="00670EEA" w:rsidP="00670EEA">
            <w:pPr>
              <w:jc w:val="center"/>
            </w:pPr>
            <w:r>
              <w:t>1</w:t>
            </w:r>
          </w:p>
        </w:tc>
        <w:tc>
          <w:tcPr>
            <w:tcW w:w="977" w:type="dxa"/>
          </w:tcPr>
          <w:p w14:paraId="49F43A2D" w14:textId="77777777" w:rsidR="00670EEA" w:rsidRDefault="00670EEA" w:rsidP="00670EEA">
            <w:pPr>
              <w:jc w:val="center"/>
            </w:pPr>
            <w:r>
              <w:t>2</w:t>
            </w:r>
          </w:p>
        </w:tc>
        <w:tc>
          <w:tcPr>
            <w:tcW w:w="2092" w:type="dxa"/>
          </w:tcPr>
          <w:p w14:paraId="39689A01" w14:textId="77777777" w:rsidR="00670EEA" w:rsidRDefault="00670EEA" w:rsidP="00670EEA">
            <w:pPr>
              <w:jc w:val="center"/>
            </w:pPr>
            <w:r>
              <w:t>+1 heal</w:t>
            </w:r>
          </w:p>
        </w:tc>
      </w:tr>
      <w:tr w:rsidR="00670EEA" w14:paraId="0D2AAB31" w14:textId="77777777" w:rsidTr="00670EEA">
        <w:tc>
          <w:tcPr>
            <w:tcW w:w="3285" w:type="dxa"/>
          </w:tcPr>
          <w:p w14:paraId="0D0E442E" w14:textId="77777777" w:rsidR="00670EEA" w:rsidRDefault="00670EEA" w:rsidP="00A17DD3">
            <w:r>
              <w:t>Fire Maker</w:t>
            </w:r>
          </w:p>
        </w:tc>
        <w:tc>
          <w:tcPr>
            <w:tcW w:w="855" w:type="dxa"/>
          </w:tcPr>
          <w:p w14:paraId="775A62D0" w14:textId="77777777" w:rsidR="00670EEA" w:rsidRDefault="00670EEA" w:rsidP="00670EEA">
            <w:pPr>
              <w:jc w:val="center"/>
            </w:pPr>
          </w:p>
        </w:tc>
        <w:tc>
          <w:tcPr>
            <w:tcW w:w="945" w:type="dxa"/>
          </w:tcPr>
          <w:p w14:paraId="618DB80D" w14:textId="77777777" w:rsidR="00670EEA" w:rsidRDefault="00670EEA" w:rsidP="00670EEA">
            <w:pPr>
              <w:jc w:val="center"/>
            </w:pPr>
            <w:r>
              <w:t>1</w:t>
            </w:r>
          </w:p>
        </w:tc>
        <w:tc>
          <w:tcPr>
            <w:tcW w:w="1020" w:type="dxa"/>
          </w:tcPr>
          <w:p w14:paraId="14DAB98B" w14:textId="77777777" w:rsidR="00670EEA" w:rsidRDefault="00670EEA" w:rsidP="00670EEA">
            <w:pPr>
              <w:jc w:val="center"/>
            </w:pPr>
          </w:p>
        </w:tc>
        <w:tc>
          <w:tcPr>
            <w:tcW w:w="977" w:type="dxa"/>
          </w:tcPr>
          <w:p w14:paraId="260CD5C6" w14:textId="77777777" w:rsidR="00670EEA" w:rsidRDefault="00670EEA" w:rsidP="00670EEA">
            <w:pPr>
              <w:jc w:val="center"/>
            </w:pPr>
            <w:r>
              <w:t>1</w:t>
            </w:r>
          </w:p>
        </w:tc>
        <w:tc>
          <w:tcPr>
            <w:tcW w:w="2092" w:type="dxa"/>
          </w:tcPr>
          <w:p w14:paraId="5571E352" w14:textId="77777777" w:rsidR="00670EEA" w:rsidRDefault="00670EEA" w:rsidP="00670EEA">
            <w:pPr>
              <w:jc w:val="center"/>
            </w:pPr>
            <w:r>
              <w:t>Light Torch or Lantern</w:t>
            </w:r>
          </w:p>
        </w:tc>
      </w:tr>
      <w:tr w:rsidR="00670EEA" w14:paraId="7A31B37C" w14:textId="77777777" w:rsidTr="00670EEA">
        <w:tc>
          <w:tcPr>
            <w:tcW w:w="3285" w:type="dxa"/>
          </w:tcPr>
          <w:p w14:paraId="38F62794" w14:textId="77777777" w:rsidR="00670EEA" w:rsidRDefault="00670EEA" w:rsidP="00A17DD3">
            <w:r>
              <w:t>Torch</w:t>
            </w:r>
          </w:p>
        </w:tc>
        <w:tc>
          <w:tcPr>
            <w:tcW w:w="855" w:type="dxa"/>
          </w:tcPr>
          <w:p w14:paraId="56593C1F" w14:textId="77777777" w:rsidR="00670EEA" w:rsidRDefault="00670EEA" w:rsidP="00670EEA">
            <w:pPr>
              <w:jc w:val="center"/>
            </w:pPr>
            <w:r>
              <w:t>1</w:t>
            </w:r>
          </w:p>
        </w:tc>
        <w:tc>
          <w:tcPr>
            <w:tcW w:w="945" w:type="dxa"/>
          </w:tcPr>
          <w:p w14:paraId="3864458F" w14:textId="77777777" w:rsidR="00670EEA" w:rsidRDefault="00670EEA" w:rsidP="00670EEA">
            <w:pPr>
              <w:jc w:val="center"/>
            </w:pPr>
            <w:r>
              <w:t>1</w:t>
            </w:r>
          </w:p>
        </w:tc>
        <w:tc>
          <w:tcPr>
            <w:tcW w:w="1020" w:type="dxa"/>
          </w:tcPr>
          <w:p w14:paraId="79CD3FAF" w14:textId="77777777" w:rsidR="00670EEA" w:rsidRDefault="00670EEA" w:rsidP="00670EEA">
            <w:pPr>
              <w:jc w:val="center"/>
            </w:pPr>
            <w:r>
              <w:t>1</w:t>
            </w:r>
          </w:p>
        </w:tc>
        <w:tc>
          <w:tcPr>
            <w:tcW w:w="977" w:type="dxa"/>
          </w:tcPr>
          <w:p w14:paraId="52111A61" w14:textId="77777777" w:rsidR="00670EEA" w:rsidRDefault="00670EEA" w:rsidP="00670EEA">
            <w:pPr>
              <w:jc w:val="center"/>
            </w:pPr>
            <w:r>
              <w:t>1</w:t>
            </w:r>
          </w:p>
        </w:tc>
        <w:tc>
          <w:tcPr>
            <w:tcW w:w="2092" w:type="dxa"/>
          </w:tcPr>
          <w:p w14:paraId="752DD42D" w14:textId="77777777" w:rsidR="00670EEA" w:rsidRDefault="00670EEA" w:rsidP="00670EEA">
            <w:pPr>
              <w:jc w:val="center"/>
            </w:pPr>
          </w:p>
        </w:tc>
      </w:tr>
      <w:tr w:rsidR="00670EEA" w14:paraId="65CFA3A4" w14:textId="77777777" w:rsidTr="00670EEA">
        <w:tc>
          <w:tcPr>
            <w:tcW w:w="3285" w:type="dxa"/>
          </w:tcPr>
          <w:p w14:paraId="5FBFA70A" w14:textId="77777777" w:rsidR="00670EEA" w:rsidRDefault="00670EEA" w:rsidP="00A17DD3">
            <w:r>
              <w:t>Lantern</w:t>
            </w:r>
          </w:p>
        </w:tc>
        <w:tc>
          <w:tcPr>
            <w:tcW w:w="855" w:type="dxa"/>
          </w:tcPr>
          <w:p w14:paraId="5678025F" w14:textId="77777777" w:rsidR="00670EEA" w:rsidRDefault="00670EEA" w:rsidP="00670EEA">
            <w:pPr>
              <w:jc w:val="center"/>
            </w:pPr>
          </w:p>
        </w:tc>
        <w:tc>
          <w:tcPr>
            <w:tcW w:w="945" w:type="dxa"/>
          </w:tcPr>
          <w:p w14:paraId="54FFEB40" w14:textId="77777777" w:rsidR="00670EEA" w:rsidRDefault="00670EEA" w:rsidP="00670EEA">
            <w:pPr>
              <w:jc w:val="center"/>
            </w:pPr>
            <w:r>
              <w:t>10</w:t>
            </w:r>
          </w:p>
        </w:tc>
        <w:tc>
          <w:tcPr>
            <w:tcW w:w="1020" w:type="dxa"/>
          </w:tcPr>
          <w:p w14:paraId="78F0CFF0" w14:textId="77777777" w:rsidR="00670EEA" w:rsidRDefault="00670EEA" w:rsidP="00670EEA">
            <w:pPr>
              <w:jc w:val="center"/>
            </w:pPr>
            <w:r>
              <w:t>1</w:t>
            </w:r>
          </w:p>
        </w:tc>
        <w:tc>
          <w:tcPr>
            <w:tcW w:w="977" w:type="dxa"/>
          </w:tcPr>
          <w:p w14:paraId="49661449" w14:textId="77777777" w:rsidR="00670EEA" w:rsidRDefault="00670EEA" w:rsidP="00670EEA">
            <w:pPr>
              <w:jc w:val="center"/>
            </w:pPr>
            <w:r>
              <w:t>2</w:t>
            </w:r>
          </w:p>
        </w:tc>
        <w:tc>
          <w:tcPr>
            <w:tcW w:w="2092" w:type="dxa"/>
          </w:tcPr>
          <w:p w14:paraId="6C251626" w14:textId="77777777" w:rsidR="00670EEA" w:rsidRDefault="00670EEA" w:rsidP="00670EEA">
            <w:pPr>
              <w:jc w:val="center"/>
            </w:pPr>
          </w:p>
        </w:tc>
      </w:tr>
      <w:tr w:rsidR="00670EEA" w14:paraId="33594791" w14:textId="77777777" w:rsidTr="00670EEA">
        <w:tc>
          <w:tcPr>
            <w:tcW w:w="3285" w:type="dxa"/>
          </w:tcPr>
          <w:p w14:paraId="69C5C3E3" w14:textId="77777777" w:rsidR="00670EEA" w:rsidRDefault="00670EEA" w:rsidP="00A17DD3">
            <w:r>
              <w:t>Oil</w:t>
            </w:r>
          </w:p>
        </w:tc>
        <w:tc>
          <w:tcPr>
            <w:tcW w:w="855" w:type="dxa"/>
          </w:tcPr>
          <w:p w14:paraId="62F8B839" w14:textId="77777777" w:rsidR="00670EEA" w:rsidRDefault="00670EEA" w:rsidP="00670EEA">
            <w:pPr>
              <w:jc w:val="center"/>
            </w:pPr>
            <w:r>
              <w:t>1</w:t>
            </w:r>
          </w:p>
        </w:tc>
        <w:tc>
          <w:tcPr>
            <w:tcW w:w="945" w:type="dxa"/>
          </w:tcPr>
          <w:p w14:paraId="7AC05DF6" w14:textId="77777777" w:rsidR="00670EEA" w:rsidRDefault="00670EEA" w:rsidP="00670EEA">
            <w:pPr>
              <w:jc w:val="center"/>
            </w:pPr>
            <w:r>
              <w:t>2</w:t>
            </w:r>
          </w:p>
        </w:tc>
        <w:tc>
          <w:tcPr>
            <w:tcW w:w="1020" w:type="dxa"/>
          </w:tcPr>
          <w:p w14:paraId="40E19EDA" w14:textId="77777777" w:rsidR="00670EEA" w:rsidRDefault="00670EEA" w:rsidP="00670EEA">
            <w:pPr>
              <w:jc w:val="center"/>
            </w:pPr>
            <w:r>
              <w:t>1</w:t>
            </w:r>
          </w:p>
        </w:tc>
        <w:tc>
          <w:tcPr>
            <w:tcW w:w="977" w:type="dxa"/>
          </w:tcPr>
          <w:p w14:paraId="2A97EE08" w14:textId="77777777" w:rsidR="00670EEA" w:rsidRDefault="00670EEA" w:rsidP="00670EEA">
            <w:pPr>
              <w:jc w:val="center"/>
            </w:pPr>
            <w:r>
              <w:t>2</w:t>
            </w:r>
          </w:p>
        </w:tc>
        <w:tc>
          <w:tcPr>
            <w:tcW w:w="2092" w:type="dxa"/>
          </w:tcPr>
          <w:p w14:paraId="219384C5" w14:textId="77777777" w:rsidR="00670EEA" w:rsidRDefault="00670EEA" w:rsidP="00670EEA">
            <w:pPr>
              <w:jc w:val="center"/>
            </w:pPr>
            <w:r>
              <w:t>Fill Lantern</w:t>
            </w:r>
          </w:p>
        </w:tc>
      </w:tr>
      <w:tr w:rsidR="00670EEA" w14:paraId="1DD8917D" w14:textId="77777777" w:rsidTr="00670EEA">
        <w:tc>
          <w:tcPr>
            <w:tcW w:w="3285" w:type="dxa"/>
          </w:tcPr>
          <w:p w14:paraId="031B62E4" w14:textId="77777777" w:rsidR="00670EEA" w:rsidRDefault="00670EEA" w:rsidP="00A17DD3">
            <w:r>
              <w:t>Pole / Staff</w:t>
            </w:r>
          </w:p>
        </w:tc>
        <w:tc>
          <w:tcPr>
            <w:tcW w:w="855" w:type="dxa"/>
          </w:tcPr>
          <w:p w14:paraId="4CAD76CE" w14:textId="77777777" w:rsidR="00670EEA" w:rsidRDefault="00670EEA" w:rsidP="00670EEA">
            <w:pPr>
              <w:jc w:val="center"/>
            </w:pPr>
          </w:p>
        </w:tc>
        <w:tc>
          <w:tcPr>
            <w:tcW w:w="945" w:type="dxa"/>
          </w:tcPr>
          <w:p w14:paraId="35B39C99" w14:textId="77777777" w:rsidR="00670EEA" w:rsidRDefault="00670EEA" w:rsidP="00670EEA">
            <w:pPr>
              <w:jc w:val="center"/>
            </w:pPr>
            <w:r>
              <w:t>1</w:t>
            </w:r>
          </w:p>
        </w:tc>
        <w:tc>
          <w:tcPr>
            <w:tcW w:w="1020" w:type="dxa"/>
          </w:tcPr>
          <w:p w14:paraId="468B694E" w14:textId="77777777" w:rsidR="00670EEA" w:rsidRDefault="00670EEA" w:rsidP="00670EEA">
            <w:pPr>
              <w:jc w:val="center"/>
            </w:pPr>
            <w:r>
              <w:t>2</w:t>
            </w:r>
          </w:p>
        </w:tc>
        <w:tc>
          <w:tcPr>
            <w:tcW w:w="977" w:type="dxa"/>
          </w:tcPr>
          <w:p w14:paraId="6D53B95D" w14:textId="77777777" w:rsidR="00670EEA" w:rsidRDefault="00670EEA" w:rsidP="00670EEA">
            <w:pPr>
              <w:jc w:val="center"/>
            </w:pPr>
          </w:p>
        </w:tc>
        <w:tc>
          <w:tcPr>
            <w:tcW w:w="2092" w:type="dxa"/>
          </w:tcPr>
          <w:p w14:paraId="3FFB116E" w14:textId="77777777" w:rsidR="00670EEA" w:rsidRDefault="00670EEA" w:rsidP="00670EEA">
            <w:pPr>
              <w:jc w:val="center"/>
            </w:pPr>
          </w:p>
        </w:tc>
      </w:tr>
      <w:tr w:rsidR="00670EEA" w14:paraId="54030872" w14:textId="77777777" w:rsidTr="00670EEA">
        <w:tc>
          <w:tcPr>
            <w:tcW w:w="3285" w:type="dxa"/>
          </w:tcPr>
          <w:p w14:paraId="18522ACD" w14:textId="77777777" w:rsidR="00670EEA" w:rsidRDefault="00670EEA" w:rsidP="00A17DD3">
            <w:r>
              <w:t>1 Handed Weapon</w:t>
            </w:r>
          </w:p>
        </w:tc>
        <w:tc>
          <w:tcPr>
            <w:tcW w:w="855" w:type="dxa"/>
          </w:tcPr>
          <w:p w14:paraId="2340AB67" w14:textId="77777777" w:rsidR="00670EEA" w:rsidRDefault="00670EEA" w:rsidP="00670EEA">
            <w:pPr>
              <w:jc w:val="center"/>
            </w:pPr>
          </w:p>
        </w:tc>
        <w:tc>
          <w:tcPr>
            <w:tcW w:w="945" w:type="dxa"/>
          </w:tcPr>
          <w:p w14:paraId="02FC595A" w14:textId="77777777" w:rsidR="00670EEA" w:rsidRDefault="00670EEA" w:rsidP="00670EEA">
            <w:pPr>
              <w:jc w:val="center"/>
            </w:pPr>
            <w:r>
              <w:t>10</w:t>
            </w:r>
          </w:p>
        </w:tc>
        <w:tc>
          <w:tcPr>
            <w:tcW w:w="1020" w:type="dxa"/>
          </w:tcPr>
          <w:p w14:paraId="25FC7763" w14:textId="77777777" w:rsidR="00670EEA" w:rsidRDefault="00670EEA" w:rsidP="00670EEA">
            <w:pPr>
              <w:jc w:val="center"/>
            </w:pPr>
            <w:r>
              <w:t>1</w:t>
            </w:r>
          </w:p>
        </w:tc>
        <w:tc>
          <w:tcPr>
            <w:tcW w:w="977" w:type="dxa"/>
          </w:tcPr>
          <w:p w14:paraId="617CD274" w14:textId="77777777" w:rsidR="00670EEA" w:rsidRDefault="00670EEA" w:rsidP="00670EEA">
            <w:pPr>
              <w:jc w:val="center"/>
            </w:pPr>
          </w:p>
        </w:tc>
        <w:tc>
          <w:tcPr>
            <w:tcW w:w="2092" w:type="dxa"/>
          </w:tcPr>
          <w:p w14:paraId="0CA2938C" w14:textId="77777777" w:rsidR="00670EEA" w:rsidRDefault="00670EEA" w:rsidP="00670EEA">
            <w:pPr>
              <w:jc w:val="center"/>
            </w:pPr>
          </w:p>
        </w:tc>
      </w:tr>
      <w:tr w:rsidR="00670EEA" w14:paraId="343E48B0" w14:textId="77777777" w:rsidTr="00670EEA">
        <w:tc>
          <w:tcPr>
            <w:tcW w:w="3285" w:type="dxa"/>
          </w:tcPr>
          <w:p w14:paraId="1367EC29" w14:textId="77777777" w:rsidR="00670EEA" w:rsidRDefault="00670EEA" w:rsidP="00A17DD3">
            <w:r>
              <w:t>2 Handed Weapon</w:t>
            </w:r>
          </w:p>
        </w:tc>
        <w:tc>
          <w:tcPr>
            <w:tcW w:w="855" w:type="dxa"/>
          </w:tcPr>
          <w:p w14:paraId="14DBA635" w14:textId="77777777" w:rsidR="00670EEA" w:rsidRDefault="00670EEA" w:rsidP="00670EEA">
            <w:pPr>
              <w:jc w:val="center"/>
            </w:pPr>
          </w:p>
        </w:tc>
        <w:tc>
          <w:tcPr>
            <w:tcW w:w="945" w:type="dxa"/>
          </w:tcPr>
          <w:p w14:paraId="4983F367" w14:textId="77777777" w:rsidR="00670EEA" w:rsidRDefault="00670EEA" w:rsidP="00670EEA">
            <w:pPr>
              <w:jc w:val="center"/>
            </w:pPr>
            <w:r>
              <w:t>50</w:t>
            </w:r>
          </w:p>
        </w:tc>
        <w:tc>
          <w:tcPr>
            <w:tcW w:w="1020" w:type="dxa"/>
          </w:tcPr>
          <w:p w14:paraId="661DA071" w14:textId="77777777" w:rsidR="00670EEA" w:rsidRDefault="00670EEA" w:rsidP="00670EEA">
            <w:pPr>
              <w:jc w:val="center"/>
            </w:pPr>
            <w:r>
              <w:t>2</w:t>
            </w:r>
          </w:p>
        </w:tc>
        <w:tc>
          <w:tcPr>
            <w:tcW w:w="977" w:type="dxa"/>
          </w:tcPr>
          <w:p w14:paraId="19A0E9B7" w14:textId="77777777" w:rsidR="00670EEA" w:rsidRDefault="00670EEA" w:rsidP="00670EEA">
            <w:pPr>
              <w:jc w:val="center"/>
            </w:pPr>
            <w:r>
              <w:t>2</w:t>
            </w:r>
          </w:p>
        </w:tc>
        <w:tc>
          <w:tcPr>
            <w:tcW w:w="2092" w:type="dxa"/>
          </w:tcPr>
          <w:p w14:paraId="4D32E314" w14:textId="77777777" w:rsidR="00670EEA" w:rsidRDefault="00670EEA" w:rsidP="00670EEA">
            <w:pPr>
              <w:jc w:val="center"/>
            </w:pPr>
          </w:p>
        </w:tc>
      </w:tr>
      <w:tr w:rsidR="00670EEA" w14:paraId="75A631AA" w14:textId="77777777" w:rsidTr="00670EEA">
        <w:tc>
          <w:tcPr>
            <w:tcW w:w="3285" w:type="dxa"/>
          </w:tcPr>
          <w:p w14:paraId="54775A48" w14:textId="2E152930" w:rsidR="00670EEA" w:rsidRDefault="00670EEA" w:rsidP="00A17DD3">
            <w:r>
              <w:t>Small items, Holy Symbols, Lucky charms</w:t>
            </w:r>
            <w:r w:rsidR="009A50AB">
              <w:t>,</w:t>
            </w:r>
            <w:r>
              <w:t xml:space="preserve"> Vi</w:t>
            </w:r>
            <w:r w:rsidR="009A50AB">
              <w:t>a</w:t>
            </w:r>
            <w:r>
              <w:t>ls, Mirrors</w:t>
            </w:r>
          </w:p>
        </w:tc>
        <w:tc>
          <w:tcPr>
            <w:tcW w:w="855" w:type="dxa"/>
          </w:tcPr>
          <w:p w14:paraId="01CF6DE7" w14:textId="49A1CFB9" w:rsidR="00670EEA" w:rsidRDefault="007841C0" w:rsidP="00670EEA">
            <w:pPr>
              <w:jc w:val="center"/>
            </w:pPr>
            <w:r>
              <w:t>d6</w:t>
            </w:r>
          </w:p>
        </w:tc>
        <w:tc>
          <w:tcPr>
            <w:tcW w:w="945" w:type="dxa"/>
          </w:tcPr>
          <w:p w14:paraId="0DB7E00F" w14:textId="77777777" w:rsidR="00670EEA" w:rsidRDefault="00670EEA" w:rsidP="00670EEA">
            <w:pPr>
              <w:jc w:val="center"/>
            </w:pPr>
            <w:r>
              <w:t>25</w:t>
            </w:r>
          </w:p>
        </w:tc>
        <w:tc>
          <w:tcPr>
            <w:tcW w:w="1020" w:type="dxa"/>
          </w:tcPr>
          <w:p w14:paraId="621B4836" w14:textId="77777777" w:rsidR="00670EEA" w:rsidRDefault="00670EEA" w:rsidP="00670EEA">
            <w:pPr>
              <w:jc w:val="center"/>
            </w:pPr>
            <w:r>
              <w:t>1</w:t>
            </w:r>
          </w:p>
        </w:tc>
        <w:tc>
          <w:tcPr>
            <w:tcW w:w="977" w:type="dxa"/>
          </w:tcPr>
          <w:p w14:paraId="4BAE2944" w14:textId="77777777" w:rsidR="00670EEA" w:rsidRDefault="00670EEA" w:rsidP="00670EEA">
            <w:pPr>
              <w:jc w:val="center"/>
            </w:pPr>
            <w:r>
              <w:t>2</w:t>
            </w:r>
          </w:p>
        </w:tc>
        <w:tc>
          <w:tcPr>
            <w:tcW w:w="2092" w:type="dxa"/>
          </w:tcPr>
          <w:p w14:paraId="7371F3E3" w14:textId="77777777" w:rsidR="00670EEA" w:rsidRDefault="00670EEA" w:rsidP="00670EEA">
            <w:pPr>
              <w:jc w:val="center"/>
            </w:pPr>
            <w:r>
              <w:t>+1 WIS when banishing</w:t>
            </w:r>
          </w:p>
        </w:tc>
      </w:tr>
      <w:tr w:rsidR="00670EEA" w14:paraId="02DB6FEB" w14:textId="77777777" w:rsidTr="00670EEA">
        <w:tc>
          <w:tcPr>
            <w:tcW w:w="3285" w:type="dxa"/>
          </w:tcPr>
          <w:p w14:paraId="03CC3DAC" w14:textId="77777777" w:rsidR="00670EEA" w:rsidRDefault="00670EEA" w:rsidP="00A17DD3">
            <w:r>
              <w:t>Clothes</w:t>
            </w:r>
          </w:p>
        </w:tc>
        <w:tc>
          <w:tcPr>
            <w:tcW w:w="855" w:type="dxa"/>
          </w:tcPr>
          <w:p w14:paraId="4D66AD26" w14:textId="77777777" w:rsidR="00670EEA" w:rsidRDefault="00670EEA" w:rsidP="00670EEA">
            <w:pPr>
              <w:jc w:val="center"/>
            </w:pPr>
          </w:p>
        </w:tc>
        <w:tc>
          <w:tcPr>
            <w:tcW w:w="945" w:type="dxa"/>
          </w:tcPr>
          <w:p w14:paraId="770D7773" w14:textId="77777777" w:rsidR="00670EEA" w:rsidRDefault="00670EEA" w:rsidP="00670EEA">
            <w:pPr>
              <w:jc w:val="center"/>
            </w:pPr>
            <w:r>
              <w:t>10</w:t>
            </w:r>
          </w:p>
        </w:tc>
        <w:tc>
          <w:tcPr>
            <w:tcW w:w="1020" w:type="dxa"/>
          </w:tcPr>
          <w:p w14:paraId="5AAC5F27" w14:textId="77777777" w:rsidR="00670EEA" w:rsidRDefault="00670EEA" w:rsidP="00670EEA">
            <w:pPr>
              <w:jc w:val="center"/>
            </w:pPr>
            <w:r>
              <w:t>1</w:t>
            </w:r>
          </w:p>
        </w:tc>
        <w:tc>
          <w:tcPr>
            <w:tcW w:w="977" w:type="dxa"/>
          </w:tcPr>
          <w:p w14:paraId="21CB360F" w14:textId="77777777" w:rsidR="00670EEA" w:rsidRDefault="00670EEA" w:rsidP="00670EEA">
            <w:pPr>
              <w:jc w:val="center"/>
            </w:pPr>
            <w:r>
              <w:t>1</w:t>
            </w:r>
          </w:p>
        </w:tc>
        <w:tc>
          <w:tcPr>
            <w:tcW w:w="2092" w:type="dxa"/>
          </w:tcPr>
          <w:p w14:paraId="0BE59D97" w14:textId="77777777" w:rsidR="00670EEA" w:rsidRDefault="00670EEA" w:rsidP="00670EEA">
            <w:pPr>
              <w:jc w:val="center"/>
            </w:pPr>
          </w:p>
        </w:tc>
      </w:tr>
      <w:tr w:rsidR="00670EEA" w14:paraId="3950BB76" w14:textId="77777777" w:rsidTr="00670EEA">
        <w:tc>
          <w:tcPr>
            <w:tcW w:w="3285" w:type="dxa"/>
          </w:tcPr>
          <w:p w14:paraId="3761377B" w14:textId="77777777" w:rsidR="00670EEA" w:rsidRDefault="00670EEA" w:rsidP="00A17DD3">
            <w:r>
              <w:t>Leather</w:t>
            </w:r>
          </w:p>
        </w:tc>
        <w:tc>
          <w:tcPr>
            <w:tcW w:w="855" w:type="dxa"/>
          </w:tcPr>
          <w:p w14:paraId="279A2A80" w14:textId="77777777" w:rsidR="00670EEA" w:rsidRDefault="00670EEA" w:rsidP="00670EEA">
            <w:pPr>
              <w:jc w:val="center"/>
            </w:pPr>
          </w:p>
        </w:tc>
        <w:tc>
          <w:tcPr>
            <w:tcW w:w="945" w:type="dxa"/>
          </w:tcPr>
          <w:p w14:paraId="605D3F8C" w14:textId="77777777" w:rsidR="00670EEA" w:rsidRDefault="00670EEA" w:rsidP="00670EEA">
            <w:pPr>
              <w:jc w:val="center"/>
            </w:pPr>
            <w:r>
              <w:t>20</w:t>
            </w:r>
          </w:p>
        </w:tc>
        <w:tc>
          <w:tcPr>
            <w:tcW w:w="1020" w:type="dxa"/>
          </w:tcPr>
          <w:p w14:paraId="745BCFE6" w14:textId="77777777" w:rsidR="00670EEA" w:rsidRDefault="00670EEA" w:rsidP="00670EEA">
            <w:pPr>
              <w:jc w:val="center"/>
            </w:pPr>
            <w:r>
              <w:t>1</w:t>
            </w:r>
          </w:p>
        </w:tc>
        <w:tc>
          <w:tcPr>
            <w:tcW w:w="977" w:type="dxa"/>
          </w:tcPr>
          <w:p w14:paraId="014395EE" w14:textId="77777777" w:rsidR="00670EEA" w:rsidRDefault="00670EEA" w:rsidP="00670EEA">
            <w:pPr>
              <w:jc w:val="center"/>
            </w:pPr>
            <w:r>
              <w:t>1</w:t>
            </w:r>
          </w:p>
        </w:tc>
        <w:tc>
          <w:tcPr>
            <w:tcW w:w="2092" w:type="dxa"/>
          </w:tcPr>
          <w:p w14:paraId="18DB8A2E" w14:textId="77777777" w:rsidR="00670EEA" w:rsidRDefault="00670EEA" w:rsidP="00670EEA">
            <w:pPr>
              <w:jc w:val="center"/>
            </w:pPr>
            <w:r>
              <w:t>+1 AP</w:t>
            </w:r>
          </w:p>
        </w:tc>
      </w:tr>
      <w:tr w:rsidR="00670EEA" w14:paraId="2C33185A" w14:textId="77777777" w:rsidTr="00670EEA">
        <w:tc>
          <w:tcPr>
            <w:tcW w:w="3285" w:type="dxa"/>
          </w:tcPr>
          <w:p w14:paraId="69347E69" w14:textId="77777777" w:rsidR="00670EEA" w:rsidRDefault="00670EEA" w:rsidP="00A17DD3">
            <w:r>
              <w:t>Small Shield</w:t>
            </w:r>
          </w:p>
        </w:tc>
        <w:tc>
          <w:tcPr>
            <w:tcW w:w="855" w:type="dxa"/>
          </w:tcPr>
          <w:p w14:paraId="1DE270E4" w14:textId="77777777" w:rsidR="00670EEA" w:rsidRDefault="00670EEA" w:rsidP="00670EEA">
            <w:pPr>
              <w:jc w:val="center"/>
            </w:pPr>
          </w:p>
        </w:tc>
        <w:tc>
          <w:tcPr>
            <w:tcW w:w="945" w:type="dxa"/>
          </w:tcPr>
          <w:p w14:paraId="1311A024" w14:textId="77777777" w:rsidR="00670EEA" w:rsidRDefault="00670EEA" w:rsidP="00670EEA">
            <w:pPr>
              <w:jc w:val="center"/>
            </w:pPr>
            <w:r>
              <w:t>10</w:t>
            </w:r>
          </w:p>
        </w:tc>
        <w:tc>
          <w:tcPr>
            <w:tcW w:w="1020" w:type="dxa"/>
          </w:tcPr>
          <w:p w14:paraId="2639393B" w14:textId="77777777" w:rsidR="00670EEA" w:rsidRDefault="00670EEA" w:rsidP="00670EEA">
            <w:pPr>
              <w:jc w:val="center"/>
            </w:pPr>
            <w:r>
              <w:t>1</w:t>
            </w:r>
          </w:p>
        </w:tc>
        <w:tc>
          <w:tcPr>
            <w:tcW w:w="977" w:type="dxa"/>
          </w:tcPr>
          <w:p w14:paraId="7C555017" w14:textId="77777777" w:rsidR="00670EEA" w:rsidRDefault="00670EEA" w:rsidP="00670EEA">
            <w:pPr>
              <w:jc w:val="center"/>
            </w:pPr>
            <w:r>
              <w:t>1</w:t>
            </w:r>
          </w:p>
        </w:tc>
        <w:tc>
          <w:tcPr>
            <w:tcW w:w="2092" w:type="dxa"/>
          </w:tcPr>
          <w:p w14:paraId="6FEE8361" w14:textId="77777777" w:rsidR="00670EEA" w:rsidRDefault="00670EEA" w:rsidP="00670EEA">
            <w:pPr>
              <w:jc w:val="center"/>
            </w:pPr>
            <w:r>
              <w:t>+1 AP</w:t>
            </w:r>
          </w:p>
        </w:tc>
      </w:tr>
      <w:tr w:rsidR="00670EEA" w14:paraId="631C8222" w14:textId="77777777" w:rsidTr="00670EEA">
        <w:tc>
          <w:tcPr>
            <w:tcW w:w="3285" w:type="dxa"/>
          </w:tcPr>
          <w:p w14:paraId="3F39EEC4" w14:textId="77777777" w:rsidR="00670EEA" w:rsidRDefault="00670EEA" w:rsidP="00A17DD3">
            <w:r>
              <w:t>Chain</w:t>
            </w:r>
          </w:p>
        </w:tc>
        <w:tc>
          <w:tcPr>
            <w:tcW w:w="855" w:type="dxa"/>
          </w:tcPr>
          <w:p w14:paraId="2C89A647" w14:textId="77777777" w:rsidR="00670EEA" w:rsidRDefault="00670EEA" w:rsidP="00670EEA">
            <w:pPr>
              <w:jc w:val="center"/>
            </w:pPr>
          </w:p>
        </w:tc>
        <w:tc>
          <w:tcPr>
            <w:tcW w:w="945" w:type="dxa"/>
          </w:tcPr>
          <w:p w14:paraId="37BCB9CD" w14:textId="77777777" w:rsidR="00670EEA" w:rsidRDefault="00670EEA" w:rsidP="00670EEA">
            <w:pPr>
              <w:jc w:val="center"/>
            </w:pPr>
            <w:r>
              <w:t>50</w:t>
            </w:r>
          </w:p>
        </w:tc>
        <w:tc>
          <w:tcPr>
            <w:tcW w:w="1020" w:type="dxa"/>
          </w:tcPr>
          <w:p w14:paraId="5E30B64D" w14:textId="77777777" w:rsidR="00670EEA" w:rsidRDefault="00670EEA" w:rsidP="00670EEA">
            <w:pPr>
              <w:jc w:val="center"/>
            </w:pPr>
            <w:r>
              <w:t>2</w:t>
            </w:r>
          </w:p>
        </w:tc>
        <w:tc>
          <w:tcPr>
            <w:tcW w:w="977" w:type="dxa"/>
          </w:tcPr>
          <w:p w14:paraId="0DCE9718" w14:textId="77777777" w:rsidR="00670EEA" w:rsidRDefault="00670EEA" w:rsidP="00670EEA">
            <w:pPr>
              <w:jc w:val="center"/>
            </w:pPr>
            <w:r>
              <w:t>1</w:t>
            </w:r>
          </w:p>
        </w:tc>
        <w:tc>
          <w:tcPr>
            <w:tcW w:w="2092" w:type="dxa"/>
          </w:tcPr>
          <w:p w14:paraId="49873581" w14:textId="77777777" w:rsidR="00670EEA" w:rsidRDefault="00670EEA" w:rsidP="00670EEA">
            <w:pPr>
              <w:jc w:val="center"/>
            </w:pPr>
            <w:r>
              <w:t>+2 AP</w:t>
            </w:r>
          </w:p>
        </w:tc>
      </w:tr>
      <w:tr w:rsidR="00670EEA" w14:paraId="1766AEAA" w14:textId="77777777" w:rsidTr="00670EEA">
        <w:tc>
          <w:tcPr>
            <w:tcW w:w="3285" w:type="dxa"/>
          </w:tcPr>
          <w:p w14:paraId="57B93E3F" w14:textId="77777777" w:rsidR="00670EEA" w:rsidRDefault="00670EEA" w:rsidP="00A17DD3">
            <w:r>
              <w:t>Plate</w:t>
            </w:r>
          </w:p>
        </w:tc>
        <w:tc>
          <w:tcPr>
            <w:tcW w:w="855" w:type="dxa"/>
          </w:tcPr>
          <w:p w14:paraId="7895E64D" w14:textId="77777777" w:rsidR="00670EEA" w:rsidRDefault="00670EEA" w:rsidP="00670EEA">
            <w:pPr>
              <w:jc w:val="center"/>
            </w:pPr>
          </w:p>
        </w:tc>
        <w:tc>
          <w:tcPr>
            <w:tcW w:w="945" w:type="dxa"/>
          </w:tcPr>
          <w:p w14:paraId="29B11BFF" w14:textId="77777777" w:rsidR="00670EEA" w:rsidRDefault="00670EEA" w:rsidP="00670EEA">
            <w:pPr>
              <w:jc w:val="center"/>
            </w:pPr>
            <w:r>
              <w:t>100</w:t>
            </w:r>
          </w:p>
        </w:tc>
        <w:tc>
          <w:tcPr>
            <w:tcW w:w="1020" w:type="dxa"/>
          </w:tcPr>
          <w:p w14:paraId="0A8BE194" w14:textId="77777777" w:rsidR="00670EEA" w:rsidRDefault="00670EEA" w:rsidP="00670EEA">
            <w:pPr>
              <w:jc w:val="center"/>
            </w:pPr>
            <w:r>
              <w:t>3</w:t>
            </w:r>
          </w:p>
        </w:tc>
        <w:tc>
          <w:tcPr>
            <w:tcW w:w="977" w:type="dxa"/>
          </w:tcPr>
          <w:p w14:paraId="3359995F" w14:textId="77777777" w:rsidR="00670EEA" w:rsidRDefault="00670EEA" w:rsidP="00670EEA">
            <w:pPr>
              <w:jc w:val="center"/>
            </w:pPr>
            <w:r>
              <w:t>2</w:t>
            </w:r>
          </w:p>
        </w:tc>
        <w:tc>
          <w:tcPr>
            <w:tcW w:w="2092" w:type="dxa"/>
          </w:tcPr>
          <w:p w14:paraId="0F5DAA9B" w14:textId="77777777" w:rsidR="00670EEA" w:rsidRDefault="00670EEA" w:rsidP="00670EEA">
            <w:pPr>
              <w:jc w:val="center"/>
            </w:pPr>
            <w:r>
              <w:t>+2 AP</w:t>
            </w:r>
          </w:p>
        </w:tc>
      </w:tr>
      <w:tr w:rsidR="00670EEA" w14:paraId="25307E0D" w14:textId="77777777" w:rsidTr="00670EEA">
        <w:tc>
          <w:tcPr>
            <w:tcW w:w="3285" w:type="dxa"/>
          </w:tcPr>
          <w:p w14:paraId="594765A1" w14:textId="77777777" w:rsidR="00670EEA" w:rsidRDefault="00670EEA" w:rsidP="00A17DD3">
            <w:r>
              <w:t>Large Shield</w:t>
            </w:r>
          </w:p>
        </w:tc>
        <w:tc>
          <w:tcPr>
            <w:tcW w:w="855" w:type="dxa"/>
          </w:tcPr>
          <w:p w14:paraId="2312C255" w14:textId="77777777" w:rsidR="00670EEA" w:rsidRDefault="00670EEA" w:rsidP="00670EEA">
            <w:pPr>
              <w:jc w:val="center"/>
            </w:pPr>
          </w:p>
        </w:tc>
        <w:tc>
          <w:tcPr>
            <w:tcW w:w="945" w:type="dxa"/>
          </w:tcPr>
          <w:p w14:paraId="21B5FF7D" w14:textId="77777777" w:rsidR="00670EEA" w:rsidRDefault="00670EEA" w:rsidP="00670EEA">
            <w:pPr>
              <w:jc w:val="center"/>
            </w:pPr>
            <w:r>
              <w:t>50</w:t>
            </w:r>
          </w:p>
        </w:tc>
        <w:tc>
          <w:tcPr>
            <w:tcW w:w="1020" w:type="dxa"/>
          </w:tcPr>
          <w:p w14:paraId="5E171242" w14:textId="77777777" w:rsidR="00670EEA" w:rsidRDefault="00670EEA" w:rsidP="00670EEA">
            <w:pPr>
              <w:jc w:val="center"/>
            </w:pPr>
            <w:r>
              <w:t>2</w:t>
            </w:r>
          </w:p>
        </w:tc>
        <w:tc>
          <w:tcPr>
            <w:tcW w:w="977" w:type="dxa"/>
          </w:tcPr>
          <w:p w14:paraId="3624627E" w14:textId="77777777" w:rsidR="00670EEA" w:rsidRDefault="00670EEA" w:rsidP="00670EEA">
            <w:pPr>
              <w:jc w:val="center"/>
            </w:pPr>
            <w:r>
              <w:t>2</w:t>
            </w:r>
          </w:p>
        </w:tc>
        <w:tc>
          <w:tcPr>
            <w:tcW w:w="2092" w:type="dxa"/>
          </w:tcPr>
          <w:p w14:paraId="2CE3408F" w14:textId="77777777" w:rsidR="00670EEA" w:rsidRDefault="00670EEA" w:rsidP="00670EEA">
            <w:pPr>
              <w:jc w:val="center"/>
            </w:pPr>
            <w:r>
              <w:t>+2 AP</w:t>
            </w:r>
          </w:p>
        </w:tc>
      </w:tr>
      <w:tr w:rsidR="00670EEA" w14:paraId="01DCD6FA" w14:textId="77777777" w:rsidTr="00670EEA">
        <w:tc>
          <w:tcPr>
            <w:tcW w:w="3285" w:type="dxa"/>
          </w:tcPr>
          <w:p w14:paraId="506072DE" w14:textId="77777777" w:rsidR="00670EEA" w:rsidRDefault="00670EEA" w:rsidP="00A17DD3">
            <w:r>
              <w:t>Knight (Fitted Chain, Plate, Shield)</w:t>
            </w:r>
          </w:p>
        </w:tc>
        <w:tc>
          <w:tcPr>
            <w:tcW w:w="855" w:type="dxa"/>
          </w:tcPr>
          <w:p w14:paraId="1F2386B1" w14:textId="77777777" w:rsidR="00670EEA" w:rsidRDefault="00670EEA" w:rsidP="00670EEA">
            <w:pPr>
              <w:jc w:val="center"/>
            </w:pPr>
          </w:p>
        </w:tc>
        <w:tc>
          <w:tcPr>
            <w:tcW w:w="945" w:type="dxa"/>
          </w:tcPr>
          <w:p w14:paraId="30F2F830" w14:textId="77777777" w:rsidR="00670EEA" w:rsidRDefault="00670EEA" w:rsidP="00670EEA">
            <w:pPr>
              <w:jc w:val="center"/>
            </w:pPr>
            <w:r>
              <w:t>200</w:t>
            </w:r>
          </w:p>
        </w:tc>
        <w:tc>
          <w:tcPr>
            <w:tcW w:w="1020" w:type="dxa"/>
          </w:tcPr>
          <w:p w14:paraId="742812A4" w14:textId="77777777" w:rsidR="00670EEA" w:rsidRDefault="00670EEA" w:rsidP="00670EEA">
            <w:pPr>
              <w:jc w:val="center"/>
            </w:pPr>
            <w:r>
              <w:t>6</w:t>
            </w:r>
          </w:p>
        </w:tc>
        <w:tc>
          <w:tcPr>
            <w:tcW w:w="977" w:type="dxa"/>
          </w:tcPr>
          <w:p w14:paraId="4060092D" w14:textId="77777777" w:rsidR="00670EEA" w:rsidRDefault="00670EEA" w:rsidP="00670EEA">
            <w:pPr>
              <w:jc w:val="center"/>
            </w:pPr>
            <w:r>
              <w:t>3</w:t>
            </w:r>
          </w:p>
        </w:tc>
        <w:tc>
          <w:tcPr>
            <w:tcW w:w="2092" w:type="dxa"/>
          </w:tcPr>
          <w:p w14:paraId="3F4CD6E5" w14:textId="77777777" w:rsidR="00670EEA" w:rsidRDefault="00670EEA" w:rsidP="00670EEA">
            <w:pPr>
              <w:jc w:val="center"/>
            </w:pPr>
            <w:r>
              <w:t>+6 AP</w:t>
            </w:r>
          </w:p>
        </w:tc>
      </w:tr>
      <w:tr w:rsidR="00670EEA" w14:paraId="42193EE0" w14:textId="77777777" w:rsidTr="00670EEA">
        <w:tc>
          <w:tcPr>
            <w:tcW w:w="3285" w:type="dxa"/>
          </w:tcPr>
          <w:p w14:paraId="102FE8C0" w14:textId="77777777" w:rsidR="00670EEA" w:rsidRDefault="00670EEA" w:rsidP="00A17DD3">
            <w:r>
              <w:t>Magic Armor</w:t>
            </w:r>
          </w:p>
        </w:tc>
        <w:tc>
          <w:tcPr>
            <w:tcW w:w="855" w:type="dxa"/>
          </w:tcPr>
          <w:p w14:paraId="1900BC83" w14:textId="77777777" w:rsidR="00670EEA" w:rsidRDefault="00670EEA" w:rsidP="00670EEA">
            <w:pPr>
              <w:jc w:val="center"/>
            </w:pPr>
          </w:p>
        </w:tc>
        <w:tc>
          <w:tcPr>
            <w:tcW w:w="945" w:type="dxa"/>
          </w:tcPr>
          <w:p w14:paraId="4C4C9EE4" w14:textId="77777777" w:rsidR="00670EEA" w:rsidRDefault="00670EEA" w:rsidP="00670EEA">
            <w:pPr>
              <w:jc w:val="center"/>
            </w:pPr>
            <w:r>
              <w:t>0</w:t>
            </w:r>
          </w:p>
        </w:tc>
        <w:tc>
          <w:tcPr>
            <w:tcW w:w="1020" w:type="dxa"/>
          </w:tcPr>
          <w:p w14:paraId="32787E99" w14:textId="77777777" w:rsidR="00670EEA" w:rsidRDefault="00670EEA" w:rsidP="00670EEA">
            <w:pPr>
              <w:jc w:val="center"/>
            </w:pPr>
            <w:r>
              <w:t>0</w:t>
            </w:r>
          </w:p>
        </w:tc>
        <w:tc>
          <w:tcPr>
            <w:tcW w:w="977" w:type="dxa"/>
          </w:tcPr>
          <w:p w14:paraId="539D9164" w14:textId="77777777" w:rsidR="00670EEA" w:rsidRDefault="00670EEA" w:rsidP="00670EEA">
            <w:pPr>
              <w:jc w:val="center"/>
            </w:pPr>
            <w:r>
              <w:t>3</w:t>
            </w:r>
          </w:p>
        </w:tc>
        <w:tc>
          <w:tcPr>
            <w:tcW w:w="2092" w:type="dxa"/>
          </w:tcPr>
          <w:p w14:paraId="5EDF930D" w14:textId="77777777" w:rsidR="00670EEA" w:rsidRDefault="00670EEA" w:rsidP="00670EEA">
            <w:pPr>
              <w:jc w:val="center"/>
            </w:pPr>
            <w:r>
              <w:t>x 2 AP</w:t>
            </w:r>
          </w:p>
        </w:tc>
      </w:tr>
    </w:tbl>
    <w:p w14:paraId="5D8DF974" w14:textId="77777777" w:rsidR="00670EEA" w:rsidRDefault="00670EEA" w:rsidP="00670EEA"/>
    <w:p w14:paraId="2AA7CE6E" w14:textId="4E5DE892" w:rsidR="00670EEA" w:rsidRDefault="00670EEA" w:rsidP="00670EEA">
      <w:r>
        <w:t>All Equipment is consumable and has limited use. When that item is used the next (turn) its Usage die is rolled. If the roll is 1-2 then the benefit is lost.</w:t>
      </w:r>
      <w:r w:rsidR="002F729A">
        <w:t xml:space="preserve"> </w:t>
      </w:r>
      <w:r>
        <w:t>Usage is downgraded with continue use.</w:t>
      </w:r>
    </w:p>
    <w:p w14:paraId="42386308" w14:textId="77777777" w:rsidR="00143C01" w:rsidRDefault="00670EEA" w:rsidP="00143C01">
      <w:r w:rsidRPr="00ED2D03">
        <w:t xml:space="preserve">A character can carry the number of items equal to their STR with no issues. Carrying over this amount means they are encumbered, and all attribute checks are taken with </w:t>
      </w:r>
      <w:r w:rsidR="00143C01">
        <w:t>d</w:t>
      </w:r>
      <w:r w:rsidRPr="00ED2D03">
        <w:t>isadvantage - you can also only ever move to somewhere Nearby. They simply cannot carry more than double their STR</w:t>
      </w:r>
      <w:r>
        <w:t>.</w:t>
      </w:r>
    </w:p>
    <w:p w14:paraId="60BFE831" w14:textId="15456290" w:rsidR="00670EEA" w:rsidRDefault="00670EEA" w:rsidP="00143C01">
      <w:r>
        <w:t>Armor provides protection by reducing all incoming damage. Each type will reduce damage by a limited amount. Armor Points are regained after rest.</w:t>
      </w:r>
      <w:r w:rsidR="002F729A">
        <w:t xml:space="preserve"> </w:t>
      </w:r>
      <w:r>
        <w:t xml:space="preserve">Once the characters </w:t>
      </w:r>
      <w:r w:rsidRPr="000D6E62">
        <w:t xml:space="preserve">armor </w:t>
      </w:r>
      <w:r>
        <w:t xml:space="preserve">has </w:t>
      </w:r>
      <w:r w:rsidRPr="000D6E62">
        <w:t>absorbed its maximum</w:t>
      </w:r>
      <w:r>
        <w:t xml:space="preserve"> HP, the Character is too tired or wounded to make effective use of it again - they then begin taking full damage. If a </w:t>
      </w:r>
      <w:r>
        <w:lastRenderedPageBreak/>
        <w:t>character wears armor that is not listed in their class, they add their total Armor points to any rolls to Attack or Avoid Damage.</w:t>
      </w:r>
    </w:p>
    <w:p w14:paraId="3D3B7FA2" w14:textId="77777777" w:rsidR="00670EEA" w:rsidRDefault="00670EEA" w:rsidP="00670EEA">
      <w:r w:rsidRPr="006B79F3">
        <w:t>Larger, more deadly weapons deal additional damage, but are also harder to hit with.</w:t>
      </w:r>
      <w:r>
        <w:t xml:space="preserve"> A</w:t>
      </w:r>
      <w:r w:rsidRPr="006B79F3">
        <w:t>dd +2 to any dice rolled with them.</w:t>
      </w:r>
    </w:p>
    <w:p w14:paraId="2E9C4FE8" w14:textId="77777777" w:rsidR="00670EEA" w:rsidRDefault="00670EEA" w:rsidP="00670EEA">
      <w:r w:rsidRPr="003E1976">
        <w:t xml:space="preserve">When using a weapon not listed in their class, combat </w:t>
      </w:r>
      <w:r>
        <w:t>check</w:t>
      </w:r>
      <w:r w:rsidRPr="003E1976">
        <w:t>s have Disadvantage.</w:t>
      </w:r>
    </w:p>
    <w:p w14:paraId="3DB239E5" w14:textId="77777777" w:rsidR="00670EEA" w:rsidRDefault="00670EEA" w:rsidP="00670EEA">
      <w:r>
        <w:t>Creatures have 1 point of armor for every HD above 1, to figure this out quickly simply -1 from their HD – Human based creatures can also carry shields. (All to a maximum of 10).</w:t>
      </w:r>
    </w:p>
    <w:p w14:paraId="7963CC05" w14:textId="77777777" w:rsidR="00670EEA" w:rsidRDefault="00670EEA" w:rsidP="00670EEA">
      <w:r>
        <w:br w:type="page"/>
      </w:r>
    </w:p>
    <w:p w14:paraId="0496E71D" w14:textId="77777777" w:rsidR="00670EEA" w:rsidRDefault="00670EEA" w:rsidP="00670EEA"/>
    <w:p w14:paraId="522A157D" w14:textId="414BBE32" w:rsidR="00670EEA" w:rsidRDefault="00670EEA" w:rsidP="00670EEA">
      <w:pPr>
        <w:pStyle w:val="Heading1"/>
      </w:pPr>
      <w:r>
        <w:t>Turn, Time, Movement, Encounters &amp; Reactions</w:t>
      </w:r>
    </w:p>
    <w:p w14:paraId="33873799" w14:textId="495DAFB5" w:rsidR="00670EEA" w:rsidRDefault="00670EEA" w:rsidP="00670EEA">
      <w:r w:rsidRPr="00F92693">
        <w:t>During a player’s turn a character may move and perform an action. They could attack, look for a clue, talk with an NPC, cast a spell - interacting with the world is an action. Often, they will check their attributes to determine the outcome.</w:t>
      </w:r>
    </w:p>
    <w:p w14:paraId="00A230FC" w14:textId="77777777" w:rsidR="00143C01" w:rsidRDefault="00670EEA" w:rsidP="00670EEA">
      <w:r w:rsidRPr="00C8081F">
        <w:t xml:space="preserve">There are 2 types of tracked time - Moments (rounds) and Minutes (turns). </w:t>
      </w:r>
    </w:p>
    <w:p w14:paraId="76931139" w14:textId="77777777" w:rsidR="00143C01" w:rsidRDefault="00670EEA" w:rsidP="00143C01">
      <w:pPr>
        <w:pStyle w:val="ListParagraph"/>
        <w:numPr>
          <w:ilvl w:val="0"/>
          <w:numId w:val="34"/>
        </w:numPr>
      </w:pPr>
      <w:r w:rsidRPr="00C8081F">
        <w:t>Moments are used during combat and fast paced scenes of danger</w:t>
      </w:r>
      <w:r w:rsidR="00143C01">
        <w:t>.</w:t>
      </w:r>
    </w:p>
    <w:p w14:paraId="7E734F2F" w14:textId="77777777" w:rsidR="00143C01" w:rsidRDefault="00670EEA" w:rsidP="00143C01">
      <w:pPr>
        <w:pStyle w:val="ListParagraph"/>
        <w:numPr>
          <w:ilvl w:val="0"/>
          <w:numId w:val="34"/>
        </w:numPr>
      </w:pPr>
      <w:r w:rsidRPr="00C8081F">
        <w:t xml:space="preserve">Minutes are used when exploring and adventuring. </w:t>
      </w:r>
    </w:p>
    <w:p w14:paraId="656CC498" w14:textId="0308AA20" w:rsidR="00670EEA" w:rsidRDefault="00670EEA" w:rsidP="00670EEA">
      <w:r w:rsidRPr="00C8081F">
        <w:t>A GM may advance the clock as they need substituting Minutes for Hours, Days or even Months</w:t>
      </w:r>
      <w:r>
        <w:t>,</w:t>
      </w:r>
      <w:r w:rsidRPr="00C8081F">
        <w:t xml:space="preserve"> should the </w:t>
      </w:r>
      <w:r>
        <w:t>game</w:t>
      </w:r>
      <w:r w:rsidRPr="00C8081F">
        <w:t xml:space="preserve"> require it.</w:t>
      </w:r>
    </w:p>
    <w:p w14:paraId="3C77D30A" w14:textId="77777777" w:rsidR="00143C01" w:rsidRDefault="00670EEA" w:rsidP="00670EEA">
      <w:r>
        <w:t>Movement uses ranges for measuring distances; Close, Nearby, Far Away and Distant.</w:t>
      </w:r>
    </w:p>
    <w:p w14:paraId="18BED729" w14:textId="5BE7ECB0" w:rsidR="00670EEA" w:rsidRDefault="00670EEA" w:rsidP="00670EEA">
      <w:r>
        <w:t>On their turn every character can move somewhere Nearby as part of an action, performing that action at any stage of the move. They can forgo their action and move somewhere Far Away instead. Anything beyond Far Away can be classified as Distant and would take 3 moves to get to.</w:t>
      </w:r>
    </w:p>
    <w:p w14:paraId="6C50EE7F" w14:textId="77777777" w:rsidR="00670EEA" w:rsidRDefault="00670EEA" w:rsidP="00670EEA">
      <w:r>
        <w:t>This supports the narrative ‘theatre of the mind’ style of play and is less concerned about tracking squares and distances. For converting existing movement rates or measures use the following.</w:t>
      </w:r>
    </w:p>
    <w:tbl>
      <w:tblPr>
        <w:tblStyle w:val="TableGrid"/>
        <w:tblW w:w="0" w:type="auto"/>
        <w:tblLook w:val="04A0" w:firstRow="1" w:lastRow="0" w:firstColumn="1" w:lastColumn="0" w:noHBand="0" w:noVBand="1"/>
      </w:tblPr>
      <w:tblGrid>
        <w:gridCol w:w="1696"/>
        <w:gridCol w:w="1701"/>
        <w:gridCol w:w="1701"/>
      </w:tblGrid>
      <w:tr w:rsidR="00143C01" w14:paraId="66D3B738" w14:textId="591757AF" w:rsidTr="00A5705C">
        <w:tc>
          <w:tcPr>
            <w:tcW w:w="1696" w:type="dxa"/>
          </w:tcPr>
          <w:p w14:paraId="77DA7D96" w14:textId="242332E5" w:rsidR="00143C01" w:rsidRPr="00F732E7" w:rsidRDefault="00143C01" w:rsidP="00670EEA">
            <w:pPr>
              <w:rPr>
                <w:b/>
                <w:bCs/>
              </w:rPr>
            </w:pPr>
            <w:r w:rsidRPr="00F732E7">
              <w:rPr>
                <w:b/>
                <w:bCs/>
              </w:rPr>
              <w:t>Distance</w:t>
            </w:r>
          </w:p>
        </w:tc>
        <w:tc>
          <w:tcPr>
            <w:tcW w:w="1701" w:type="dxa"/>
          </w:tcPr>
          <w:p w14:paraId="1410E2A6" w14:textId="45411F19" w:rsidR="00143C01" w:rsidRPr="00F732E7" w:rsidRDefault="00143C01" w:rsidP="00F732E7">
            <w:pPr>
              <w:jc w:val="center"/>
              <w:rPr>
                <w:b/>
                <w:bCs/>
              </w:rPr>
            </w:pPr>
            <w:r w:rsidRPr="00F732E7">
              <w:rPr>
                <w:b/>
                <w:bCs/>
              </w:rPr>
              <w:t>Feet</w:t>
            </w:r>
          </w:p>
        </w:tc>
        <w:tc>
          <w:tcPr>
            <w:tcW w:w="1701" w:type="dxa"/>
          </w:tcPr>
          <w:p w14:paraId="6F8BAA97" w14:textId="2331291D" w:rsidR="00143C01" w:rsidRPr="00F732E7" w:rsidRDefault="00143C01" w:rsidP="00F732E7">
            <w:pPr>
              <w:jc w:val="center"/>
              <w:rPr>
                <w:b/>
                <w:bCs/>
              </w:rPr>
            </w:pPr>
            <w:r w:rsidRPr="00F732E7">
              <w:rPr>
                <w:b/>
                <w:bCs/>
              </w:rPr>
              <w:t>Meters</w:t>
            </w:r>
          </w:p>
        </w:tc>
      </w:tr>
      <w:tr w:rsidR="00143C01" w14:paraId="6C323AD7" w14:textId="5C1C50C6" w:rsidTr="00A5705C">
        <w:tc>
          <w:tcPr>
            <w:tcW w:w="1696" w:type="dxa"/>
          </w:tcPr>
          <w:p w14:paraId="750370CC" w14:textId="6805621B" w:rsidR="00143C01" w:rsidRDefault="00143C01" w:rsidP="00670EEA">
            <w:r>
              <w:t>Close</w:t>
            </w:r>
          </w:p>
        </w:tc>
        <w:tc>
          <w:tcPr>
            <w:tcW w:w="1701" w:type="dxa"/>
          </w:tcPr>
          <w:p w14:paraId="200B4A68" w14:textId="55FF39B1" w:rsidR="00143C01" w:rsidRPr="00F732E7" w:rsidRDefault="00F732E7" w:rsidP="00F732E7">
            <w:pPr>
              <w:jc w:val="center"/>
            </w:pPr>
            <w:r>
              <w:t>0 - 5</w:t>
            </w:r>
          </w:p>
        </w:tc>
        <w:tc>
          <w:tcPr>
            <w:tcW w:w="1701" w:type="dxa"/>
          </w:tcPr>
          <w:p w14:paraId="4553A7C0" w14:textId="7174C221" w:rsidR="00143C01" w:rsidRPr="00F732E7" w:rsidRDefault="00F732E7" w:rsidP="00F732E7">
            <w:pPr>
              <w:jc w:val="center"/>
            </w:pPr>
            <w:r>
              <w:t>0 - 2</w:t>
            </w:r>
          </w:p>
        </w:tc>
      </w:tr>
      <w:tr w:rsidR="00143C01" w14:paraId="737B5A0D" w14:textId="35575933" w:rsidTr="00A5705C">
        <w:tc>
          <w:tcPr>
            <w:tcW w:w="1696" w:type="dxa"/>
          </w:tcPr>
          <w:p w14:paraId="6328D308" w14:textId="77777777" w:rsidR="00143C01" w:rsidRDefault="00143C01" w:rsidP="00670EEA">
            <w:r>
              <w:t>Nearby</w:t>
            </w:r>
          </w:p>
        </w:tc>
        <w:tc>
          <w:tcPr>
            <w:tcW w:w="1701" w:type="dxa"/>
          </w:tcPr>
          <w:p w14:paraId="3034C521" w14:textId="75BA3BE4" w:rsidR="00143C01" w:rsidRDefault="00143C01" w:rsidP="00F732E7">
            <w:pPr>
              <w:jc w:val="center"/>
            </w:pPr>
            <w:r>
              <w:t>5 - 60</w:t>
            </w:r>
          </w:p>
        </w:tc>
        <w:tc>
          <w:tcPr>
            <w:tcW w:w="1701" w:type="dxa"/>
          </w:tcPr>
          <w:p w14:paraId="7305DB4E" w14:textId="2098C40C" w:rsidR="00143C01" w:rsidRDefault="00F732E7" w:rsidP="00F732E7">
            <w:pPr>
              <w:jc w:val="center"/>
            </w:pPr>
            <w:r>
              <w:t xml:space="preserve">2 </w:t>
            </w:r>
            <w:r w:rsidR="00143C01">
              <w:t>-</w:t>
            </w:r>
            <w:r>
              <w:t xml:space="preserve"> 20</w:t>
            </w:r>
          </w:p>
        </w:tc>
      </w:tr>
      <w:tr w:rsidR="00143C01" w14:paraId="70D2F41B" w14:textId="42BB411D" w:rsidTr="00A5705C">
        <w:tc>
          <w:tcPr>
            <w:tcW w:w="1696" w:type="dxa"/>
          </w:tcPr>
          <w:p w14:paraId="5E3AA779" w14:textId="77777777" w:rsidR="00143C01" w:rsidRDefault="00143C01" w:rsidP="00670EEA">
            <w:r>
              <w:t>Far Away</w:t>
            </w:r>
          </w:p>
        </w:tc>
        <w:tc>
          <w:tcPr>
            <w:tcW w:w="1701" w:type="dxa"/>
          </w:tcPr>
          <w:p w14:paraId="0B37A573" w14:textId="09F0C06D" w:rsidR="00143C01" w:rsidRDefault="00143C01" w:rsidP="00F732E7">
            <w:pPr>
              <w:jc w:val="center"/>
            </w:pPr>
            <w:r>
              <w:t>60</w:t>
            </w:r>
            <w:r w:rsidR="00F732E7">
              <w:t xml:space="preserve"> </w:t>
            </w:r>
            <w:r>
              <w:t>-120</w:t>
            </w:r>
          </w:p>
        </w:tc>
        <w:tc>
          <w:tcPr>
            <w:tcW w:w="1701" w:type="dxa"/>
          </w:tcPr>
          <w:p w14:paraId="24BDC017" w14:textId="5313B4B1" w:rsidR="00143C01" w:rsidRDefault="00F732E7" w:rsidP="00F732E7">
            <w:pPr>
              <w:jc w:val="center"/>
            </w:pPr>
            <w:r>
              <w:t>20 - 50</w:t>
            </w:r>
          </w:p>
        </w:tc>
      </w:tr>
    </w:tbl>
    <w:p w14:paraId="4EB226F0" w14:textId="77777777" w:rsidR="00143C01" w:rsidRDefault="00143C01" w:rsidP="00670EEA"/>
    <w:p w14:paraId="57593A02" w14:textId="0B1C1083" w:rsidR="00670EEA" w:rsidRDefault="00670EEA" w:rsidP="00670EEA">
      <w:r w:rsidRPr="005B49E5">
        <w:t>Some creatures and NPCs will have pre</w:t>
      </w:r>
      <w:r>
        <w:t>-</w:t>
      </w:r>
      <w:r w:rsidRPr="005B49E5">
        <w:t>determined personalities and goals that will guide a GM when choosing their actions towards the characters.</w:t>
      </w:r>
    </w:p>
    <w:p w14:paraId="201CE571" w14:textId="2143CE3D" w:rsidR="00670EEA" w:rsidRDefault="00670EEA" w:rsidP="00670EEA">
      <w:r>
        <w:t>When the characters are on travelling, The GM should roll a 1d6 every 20 minutes of real-world play. A result of 1-2 means the players will encounter a randomly generated creature or distraction in the next turn. Randomly encountered creatures will react to the characters, make a 2d6 Reaction roll.</w:t>
      </w:r>
    </w:p>
    <w:tbl>
      <w:tblPr>
        <w:tblStyle w:val="TableGrid"/>
        <w:tblW w:w="0" w:type="auto"/>
        <w:tblLook w:val="04A0" w:firstRow="1" w:lastRow="0" w:firstColumn="1" w:lastColumn="0" w:noHBand="0" w:noVBand="1"/>
      </w:tblPr>
      <w:tblGrid>
        <w:gridCol w:w="1271"/>
        <w:gridCol w:w="7745"/>
      </w:tblGrid>
      <w:tr w:rsidR="00670EEA" w14:paraId="3390E545" w14:textId="77777777" w:rsidTr="00670EEA">
        <w:tc>
          <w:tcPr>
            <w:tcW w:w="1271" w:type="dxa"/>
          </w:tcPr>
          <w:p w14:paraId="0F9ADF98" w14:textId="404CE301" w:rsidR="00670EEA" w:rsidRPr="00F732E7" w:rsidRDefault="00670EEA" w:rsidP="00670EEA">
            <w:pPr>
              <w:rPr>
                <w:b/>
                <w:bCs/>
              </w:rPr>
            </w:pPr>
            <w:r w:rsidRPr="00F732E7">
              <w:rPr>
                <w:b/>
                <w:bCs/>
              </w:rPr>
              <w:t>R</w:t>
            </w:r>
            <w:r w:rsidR="00B8523B">
              <w:rPr>
                <w:b/>
                <w:bCs/>
              </w:rPr>
              <w:t>esult</w:t>
            </w:r>
          </w:p>
        </w:tc>
        <w:tc>
          <w:tcPr>
            <w:tcW w:w="7745" w:type="dxa"/>
          </w:tcPr>
          <w:p w14:paraId="43807EE5" w14:textId="77777777" w:rsidR="00670EEA" w:rsidRPr="00F732E7" w:rsidRDefault="00670EEA" w:rsidP="00670EEA">
            <w:pPr>
              <w:rPr>
                <w:b/>
                <w:bCs/>
              </w:rPr>
            </w:pPr>
            <w:r w:rsidRPr="00F732E7">
              <w:rPr>
                <w:b/>
                <w:bCs/>
              </w:rPr>
              <w:t>Reaction</w:t>
            </w:r>
          </w:p>
        </w:tc>
      </w:tr>
      <w:tr w:rsidR="00670EEA" w14:paraId="181B00ED" w14:textId="77777777" w:rsidTr="00670EEA">
        <w:tc>
          <w:tcPr>
            <w:tcW w:w="1271" w:type="dxa"/>
          </w:tcPr>
          <w:p w14:paraId="58B845E2" w14:textId="77777777" w:rsidR="00670EEA" w:rsidRDefault="00670EEA" w:rsidP="00670EEA">
            <w:r>
              <w:t>1-2</w:t>
            </w:r>
          </w:p>
        </w:tc>
        <w:tc>
          <w:tcPr>
            <w:tcW w:w="7745" w:type="dxa"/>
          </w:tcPr>
          <w:p w14:paraId="305DC352" w14:textId="77777777" w:rsidR="00670EEA" w:rsidRDefault="00670EEA" w:rsidP="00670EEA">
            <w:r>
              <w:t>Flee</w:t>
            </w:r>
          </w:p>
        </w:tc>
      </w:tr>
      <w:tr w:rsidR="00670EEA" w14:paraId="163F39C8" w14:textId="77777777" w:rsidTr="00670EEA">
        <w:tc>
          <w:tcPr>
            <w:tcW w:w="1271" w:type="dxa"/>
          </w:tcPr>
          <w:p w14:paraId="5EFF394C" w14:textId="77777777" w:rsidR="00670EEA" w:rsidRDefault="00670EEA" w:rsidP="00670EEA">
            <w:r>
              <w:t>2-6</w:t>
            </w:r>
          </w:p>
        </w:tc>
        <w:tc>
          <w:tcPr>
            <w:tcW w:w="7745" w:type="dxa"/>
          </w:tcPr>
          <w:p w14:paraId="0045F11B" w14:textId="77777777" w:rsidR="00670EEA" w:rsidRDefault="00670EEA" w:rsidP="00670EEA">
            <w:r>
              <w:t>Avoid</w:t>
            </w:r>
          </w:p>
        </w:tc>
      </w:tr>
      <w:tr w:rsidR="00670EEA" w14:paraId="58B38E25" w14:textId="77777777" w:rsidTr="00670EEA">
        <w:tc>
          <w:tcPr>
            <w:tcW w:w="1271" w:type="dxa"/>
          </w:tcPr>
          <w:p w14:paraId="12985E24" w14:textId="77777777" w:rsidR="00670EEA" w:rsidRDefault="00670EEA" w:rsidP="00670EEA">
            <w:r>
              <w:t>7-8</w:t>
            </w:r>
          </w:p>
        </w:tc>
        <w:tc>
          <w:tcPr>
            <w:tcW w:w="7745" w:type="dxa"/>
          </w:tcPr>
          <w:p w14:paraId="7A603A90" w14:textId="77777777" w:rsidR="00670EEA" w:rsidRDefault="00670EEA" w:rsidP="00670EEA">
            <w:r>
              <w:t>Confront and Call for Reinforcements</w:t>
            </w:r>
          </w:p>
        </w:tc>
      </w:tr>
      <w:tr w:rsidR="00670EEA" w14:paraId="13B5BABF" w14:textId="77777777" w:rsidTr="00670EEA">
        <w:tc>
          <w:tcPr>
            <w:tcW w:w="1271" w:type="dxa"/>
          </w:tcPr>
          <w:p w14:paraId="7B60F9C7" w14:textId="77777777" w:rsidR="00670EEA" w:rsidRDefault="00670EEA" w:rsidP="00670EEA">
            <w:r>
              <w:t>9</w:t>
            </w:r>
          </w:p>
        </w:tc>
        <w:tc>
          <w:tcPr>
            <w:tcW w:w="7745" w:type="dxa"/>
          </w:tcPr>
          <w:p w14:paraId="525B4D6A" w14:textId="77777777" w:rsidR="00670EEA" w:rsidRDefault="00670EEA" w:rsidP="00670EEA">
            <w:r>
              <w:t>Confront and attempt to c</w:t>
            </w:r>
            <w:r w:rsidRPr="00602D25">
              <w:t>aptur</w:t>
            </w:r>
            <w:r>
              <w:t xml:space="preserve">e, kill or </w:t>
            </w:r>
            <w:r w:rsidRPr="00602D25">
              <w:t>Eat the C</w:t>
            </w:r>
            <w:r>
              <w:t>haracter</w:t>
            </w:r>
          </w:p>
        </w:tc>
      </w:tr>
      <w:tr w:rsidR="00670EEA" w14:paraId="4038DCF0" w14:textId="77777777" w:rsidTr="00670EEA">
        <w:tc>
          <w:tcPr>
            <w:tcW w:w="1271" w:type="dxa"/>
          </w:tcPr>
          <w:p w14:paraId="3DC9DFB1" w14:textId="77777777" w:rsidR="00670EEA" w:rsidRDefault="00670EEA" w:rsidP="00670EEA">
            <w:r>
              <w:t>10</w:t>
            </w:r>
          </w:p>
        </w:tc>
        <w:tc>
          <w:tcPr>
            <w:tcW w:w="7745" w:type="dxa"/>
          </w:tcPr>
          <w:p w14:paraId="04976CE2" w14:textId="77777777" w:rsidR="00670EEA" w:rsidRDefault="00670EEA" w:rsidP="00670EEA">
            <w:r>
              <w:t>Mistake the PC for friends or Trick the PC (re-reroll)</w:t>
            </w:r>
          </w:p>
        </w:tc>
      </w:tr>
      <w:tr w:rsidR="00670EEA" w14:paraId="7CFD190E" w14:textId="77777777" w:rsidTr="00670EEA">
        <w:tc>
          <w:tcPr>
            <w:tcW w:w="1271" w:type="dxa"/>
          </w:tcPr>
          <w:p w14:paraId="6080BDED" w14:textId="77777777" w:rsidR="00670EEA" w:rsidRDefault="00670EEA" w:rsidP="00670EEA">
            <w:r>
              <w:t>11-12</w:t>
            </w:r>
          </w:p>
        </w:tc>
        <w:tc>
          <w:tcPr>
            <w:tcW w:w="7745" w:type="dxa"/>
          </w:tcPr>
          <w:p w14:paraId="460305AA" w14:textId="77777777" w:rsidR="00670EEA" w:rsidRDefault="00670EEA" w:rsidP="00670EEA">
            <w:r>
              <w:t xml:space="preserve">Provide assist, usually trade items or information </w:t>
            </w:r>
          </w:p>
        </w:tc>
      </w:tr>
    </w:tbl>
    <w:p w14:paraId="14B7272C" w14:textId="77777777" w:rsidR="00670EEA" w:rsidRDefault="00670EEA" w:rsidP="00670EEA"/>
    <w:p w14:paraId="3F972FC8" w14:textId="71B05EC3" w:rsidR="00670EEA" w:rsidRDefault="00670EEA" w:rsidP="00670EEA">
      <w:r>
        <w:t>The likelihood of a meeting, and to some extent the reaction, will depending on the terrain, time of day and outcomes of previous encounters.</w:t>
      </w:r>
    </w:p>
    <w:p w14:paraId="73495366" w14:textId="4368A9B8" w:rsidR="00670EEA" w:rsidRDefault="00670EEA" w:rsidP="00670EEA">
      <w:pPr>
        <w:pStyle w:val="Heading1"/>
      </w:pPr>
      <w:r>
        <w:lastRenderedPageBreak/>
        <w:t>Advantage, Initiative &amp; Combat</w:t>
      </w:r>
    </w:p>
    <w:p w14:paraId="5F115ECC" w14:textId="45726C2C" w:rsidR="00670EEA" w:rsidRPr="00E94BA2" w:rsidRDefault="00670EEA" w:rsidP="00670EEA">
      <w:r w:rsidRPr="00E94BA2">
        <w:t xml:space="preserve">A GM may decide that a particular course of action or task has a higher or lower chance of success. They </w:t>
      </w:r>
      <w:r w:rsidR="00F732E7">
        <w:t>should</w:t>
      </w:r>
      <w:r w:rsidRPr="00E94BA2">
        <w:t xml:space="preserve"> ask a player to roll an additional </w:t>
      </w:r>
      <w:r>
        <w:t>3</w:t>
      </w:r>
      <w:r w:rsidRPr="00E94BA2">
        <w:t>d</w:t>
      </w:r>
      <w:r>
        <w:t>6</w:t>
      </w:r>
      <w:r w:rsidRPr="00E94BA2">
        <w:t xml:space="preserve"> when making a check - with advantage the lower result is used and with disadvantage, the higher.</w:t>
      </w:r>
    </w:p>
    <w:p w14:paraId="386EA3EF" w14:textId="77777777" w:rsidR="00670EEA" w:rsidRDefault="00670EEA" w:rsidP="00670EEA">
      <w:r>
        <w:t>If combat breaks out, everyone must be sorted into an order so they each get to act and react in turn. Every character checks their DEX, those that succeed, take their turn before their opponents, they must then act as a group - deciding their own order for actions. Those that fail their DEX checks, go after their opponents.</w:t>
      </w:r>
    </w:p>
    <w:p w14:paraId="4BB5D16D" w14:textId="231D4E20" w:rsidR="00670EEA" w:rsidRDefault="00670EEA" w:rsidP="00670EEA">
      <w:r>
        <w:t>When a character attacks a creature, they must roll below their STR stat for a Melee Attack or DEX for a Ranged Attack. Likewise, when a creature attacks, the character must roll below its STR against a Melee Attack and DEX against a Ranged Attack to avoid taking damage. A GM will often give the stat required for the check.</w:t>
      </w:r>
      <w:r w:rsidR="00F732E7">
        <w:t xml:space="preserve"> </w:t>
      </w:r>
      <w:r>
        <w:t>The damage an attack deals is based on the character’s class or the number of HD a creature has.</w:t>
      </w:r>
    </w:p>
    <w:p w14:paraId="19301E03" w14:textId="77777777" w:rsidR="00670EEA" w:rsidRDefault="00670EEA" w:rsidP="00670EEA">
      <w:r>
        <w:t>To make a Melee Attack an opponent must be Close. Ranged Attacks against Close opponents are possible, but the attacker suffers a Disadvantage.</w:t>
      </w:r>
    </w:p>
    <w:p w14:paraId="65FC23A4" w14:textId="77777777" w:rsidR="00670EEA" w:rsidRDefault="00670EEA" w:rsidP="00670EEA">
      <w:r>
        <w:t>Creatures deal damage based on their HD.</w:t>
      </w:r>
    </w:p>
    <w:p w14:paraId="5FE7DE0B" w14:textId="31667A25" w:rsidR="00670EEA" w:rsidRDefault="00670EEA" w:rsidP="00670EEA">
      <w:r>
        <w:t>If a player making an attack rolls a 1, they double the result of the damage dice they roll. If they roll a 20 when avoiding an attack, they take double damage. Armor Points are used normally.</w:t>
      </w:r>
    </w:p>
    <w:tbl>
      <w:tblPr>
        <w:tblStyle w:val="TableGrid"/>
        <w:tblW w:w="0" w:type="auto"/>
        <w:tblLook w:val="04A0" w:firstRow="1" w:lastRow="0" w:firstColumn="1" w:lastColumn="0" w:noHBand="0" w:noVBand="1"/>
      </w:tblPr>
      <w:tblGrid>
        <w:gridCol w:w="2122"/>
        <w:gridCol w:w="1559"/>
        <w:gridCol w:w="1559"/>
      </w:tblGrid>
      <w:tr w:rsidR="00670EEA" w14:paraId="13F241FB" w14:textId="77777777" w:rsidTr="00670EEA">
        <w:tc>
          <w:tcPr>
            <w:tcW w:w="2122" w:type="dxa"/>
          </w:tcPr>
          <w:p w14:paraId="5D3E40E2" w14:textId="77777777" w:rsidR="00670EEA" w:rsidRPr="00F732E7" w:rsidRDefault="00670EEA" w:rsidP="00670EEA">
            <w:pPr>
              <w:rPr>
                <w:b/>
                <w:bCs/>
              </w:rPr>
            </w:pPr>
            <w:r w:rsidRPr="00F732E7">
              <w:rPr>
                <w:b/>
                <w:bCs/>
              </w:rPr>
              <w:t>Creature HD</w:t>
            </w:r>
          </w:p>
        </w:tc>
        <w:tc>
          <w:tcPr>
            <w:tcW w:w="1559" w:type="dxa"/>
          </w:tcPr>
          <w:p w14:paraId="384C05BA" w14:textId="77777777" w:rsidR="00670EEA" w:rsidRPr="00F732E7" w:rsidRDefault="00670EEA" w:rsidP="00670EEA">
            <w:pPr>
              <w:rPr>
                <w:b/>
                <w:bCs/>
              </w:rPr>
            </w:pPr>
            <w:r w:rsidRPr="00F732E7">
              <w:rPr>
                <w:b/>
                <w:bCs/>
              </w:rPr>
              <w:t>Roll</w:t>
            </w:r>
          </w:p>
        </w:tc>
        <w:tc>
          <w:tcPr>
            <w:tcW w:w="1559" w:type="dxa"/>
          </w:tcPr>
          <w:p w14:paraId="5784926D" w14:textId="77777777" w:rsidR="00670EEA" w:rsidRPr="00F732E7" w:rsidRDefault="00670EEA" w:rsidP="00670EEA">
            <w:pPr>
              <w:rPr>
                <w:b/>
                <w:bCs/>
              </w:rPr>
            </w:pPr>
            <w:r w:rsidRPr="00F732E7">
              <w:rPr>
                <w:b/>
                <w:bCs/>
              </w:rPr>
              <w:t>Damage</w:t>
            </w:r>
          </w:p>
        </w:tc>
      </w:tr>
      <w:tr w:rsidR="00670EEA" w14:paraId="37D12B5A" w14:textId="77777777" w:rsidTr="00670EEA">
        <w:tc>
          <w:tcPr>
            <w:tcW w:w="2122" w:type="dxa"/>
          </w:tcPr>
          <w:p w14:paraId="4FDA009E" w14:textId="77777777" w:rsidR="00670EEA" w:rsidRDefault="00670EEA" w:rsidP="00670EEA">
            <w:r>
              <w:t>1-3</w:t>
            </w:r>
          </w:p>
        </w:tc>
        <w:tc>
          <w:tcPr>
            <w:tcW w:w="1559" w:type="dxa"/>
          </w:tcPr>
          <w:p w14:paraId="79567D58" w14:textId="77777777" w:rsidR="00670EEA" w:rsidRDefault="00670EEA" w:rsidP="00670EEA">
            <w:r>
              <w:t>1d6</w:t>
            </w:r>
          </w:p>
        </w:tc>
        <w:tc>
          <w:tcPr>
            <w:tcW w:w="1559" w:type="dxa"/>
          </w:tcPr>
          <w:p w14:paraId="061391E8" w14:textId="77777777" w:rsidR="00670EEA" w:rsidRDefault="00670EEA" w:rsidP="00670EEA">
            <w:r>
              <w:t>3</w:t>
            </w:r>
          </w:p>
        </w:tc>
      </w:tr>
      <w:tr w:rsidR="00670EEA" w14:paraId="486A476C" w14:textId="77777777" w:rsidTr="00670EEA">
        <w:tc>
          <w:tcPr>
            <w:tcW w:w="2122" w:type="dxa"/>
          </w:tcPr>
          <w:p w14:paraId="6E78ECC4" w14:textId="77777777" w:rsidR="00670EEA" w:rsidRDefault="00670EEA" w:rsidP="00670EEA">
            <w:r>
              <w:t>4-6</w:t>
            </w:r>
          </w:p>
        </w:tc>
        <w:tc>
          <w:tcPr>
            <w:tcW w:w="1559" w:type="dxa"/>
          </w:tcPr>
          <w:p w14:paraId="30200993" w14:textId="77777777" w:rsidR="00670EEA" w:rsidRDefault="00670EEA" w:rsidP="00670EEA">
            <w:r>
              <w:t>2d6-2</w:t>
            </w:r>
          </w:p>
        </w:tc>
        <w:tc>
          <w:tcPr>
            <w:tcW w:w="1559" w:type="dxa"/>
          </w:tcPr>
          <w:p w14:paraId="581C154E" w14:textId="77777777" w:rsidR="00670EEA" w:rsidRDefault="00670EEA" w:rsidP="00670EEA">
            <w:r>
              <w:t>5</w:t>
            </w:r>
          </w:p>
        </w:tc>
      </w:tr>
      <w:tr w:rsidR="00670EEA" w14:paraId="6D5DD38C" w14:textId="77777777" w:rsidTr="00670EEA">
        <w:tc>
          <w:tcPr>
            <w:tcW w:w="2122" w:type="dxa"/>
          </w:tcPr>
          <w:p w14:paraId="3042DE44" w14:textId="77777777" w:rsidR="00670EEA" w:rsidRDefault="00670EEA" w:rsidP="00670EEA">
            <w:r>
              <w:t>7</w:t>
            </w:r>
          </w:p>
        </w:tc>
        <w:tc>
          <w:tcPr>
            <w:tcW w:w="1559" w:type="dxa"/>
          </w:tcPr>
          <w:p w14:paraId="10559CFD" w14:textId="77777777" w:rsidR="00670EEA" w:rsidRDefault="00670EEA" w:rsidP="00670EEA">
            <w:r>
              <w:t>2d6</w:t>
            </w:r>
          </w:p>
        </w:tc>
        <w:tc>
          <w:tcPr>
            <w:tcW w:w="1559" w:type="dxa"/>
          </w:tcPr>
          <w:p w14:paraId="3F7457EC" w14:textId="77777777" w:rsidR="00670EEA" w:rsidRDefault="00670EEA" w:rsidP="00670EEA">
            <w:r>
              <w:t>7</w:t>
            </w:r>
          </w:p>
        </w:tc>
      </w:tr>
      <w:tr w:rsidR="00670EEA" w14:paraId="51F7B765" w14:textId="77777777" w:rsidTr="00670EEA">
        <w:tc>
          <w:tcPr>
            <w:tcW w:w="2122" w:type="dxa"/>
          </w:tcPr>
          <w:p w14:paraId="43898165" w14:textId="77777777" w:rsidR="00670EEA" w:rsidRDefault="00670EEA" w:rsidP="00670EEA">
            <w:r>
              <w:t>7-10</w:t>
            </w:r>
          </w:p>
        </w:tc>
        <w:tc>
          <w:tcPr>
            <w:tcW w:w="1559" w:type="dxa"/>
          </w:tcPr>
          <w:p w14:paraId="0D35C9F3" w14:textId="77777777" w:rsidR="00670EEA" w:rsidRDefault="00670EEA" w:rsidP="00670EEA">
            <w:r>
              <w:t>2d6+2</w:t>
            </w:r>
          </w:p>
        </w:tc>
        <w:tc>
          <w:tcPr>
            <w:tcW w:w="1559" w:type="dxa"/>
          </w:tcPr>
          <w:p w14:paraId="639122FA" w14:textId="77777777" w:rsidR="00670EEA" w:rsidRDefault="00670EEA" w:rsidP="00670EEA">
            <w:r>
              <w:t>9</w:t>
            </w:r>
          </w:p>
        </w:tc>
      </w:tr>
      <w:tr w:rsidR="00670EEA" w14:paraId="199FA667" w14:textId="77777777" w:rsidTr="00670EEA">
        <w:tc>
          <w:tcPr>
            <w:tcW w:w="2122" w:type="dxa"/>
          </w:tcPr>
          <w:p w14:paraId="27439115" w14:textId="77777777" w:rsidR="00670EEA" w:rsidRDefault="00670EEA" w:rsidP="00670EEA">
            <w:r>
              <w:t>11-12</w:t>
            </w:r>
          </w:p>
        </w:tc>
        <w:tc>
          <w:tcPr>
            <w:tcW w:w="1559" w:type="dxa"/>
          </w:tcPr>
          <w:p w14:paraId="6621A1FA" w14:textId="77777777" w:rsidR="00670EEA" w:rsidRDefault="00670EEA" w:rsidP="00670EEA">
            <w:r>
              <w:t xml:space="preserve">3d6 </w:t>
            </w:r>
          </w:p>
        </w:tc>
        <w:tc>
          <w:tcPr>
            <w:tcW w:w="1559" w:type="dxa"/>
          </w:tcPr>
          <w:p w14:paraId="334FDB5F" w14:textId="77777777" w:rsidR="00670EEA" w:rsidRDefault="00670EEA" w:rsidP="00670EEA">
            <w:r>
              <w:t>10</w:t>
            </w:r>
          </w:p>
        </w:tc>
      </w:tr>
    </w:tbl>
    <w:p w14:paraId="5FFFC188" w14:textId="77777777" w:rsidR="00F732E7" w:rsidRDefault="00F732E7" w:rsidP="00670EEA"/>
    <w:p w14:paraId="79409D01" w14:textId="2029005D" w:rsidR="00670EEA" w:rsidRDefault="00670EEA" w:rsidP="00670EEA">
      <w:r>
        <w:t xml:space="preserve">For every HD above the character’s level, add +1 to every roll the player makes for any attribute check that would determine the outcome of a conflict between them and an NPC. </w:t>
      </w:r>
      <w:r w:rsidR="00F732E7">
        <w:t>For example, a</w:t>
      </w:r>
      <w:r>
        <w:t xml:space="preserve"> level 3 character defending against a HD 5 creatures attack would add +2 to their roll.</w:t>
      </w:r>
    </w:p>
    <w:p w14:paraId="6C3D4A7D" w14:textId="65625380" w:rsidR="00670EEA" w:rsidRDefault="00670EEA" w:rsidP="00670EEA">
      <w:r>
        <w:t>The player should roll an attribute check</w:t>
      </w:r>
      <w:r w:rsidR="00CD7241">
        <w:t xml:space="preserve"> </w:t>
      </w:r>
      <w:r>
        <w:t xml:space="preserve">when any spell, trap or effect would impact them. </w:t>
      </w:r>
    </w:p>
    <w:tbl>
      <w:tblPr>
        <w:tblStyle w:val="TableGrid"/>
        <w:tblW w:w="0" w:type="auto"/>
        <w:tblLook w:val="04A0" w:firstRow="1" w:lastRow="0" w:firstColumn="1" w:lastColumn="0" w:noHBand="0" w:noVBand="1"/>
      </w:tblPr>
      <w:tblGrid>
        <w:gridCol w:w="1555"/>
        <w:gridCol w:w="7461"/>
      </w:tblGrid>
      <w:tr w:rsidR="00670EEA" w14:paraId="708958DB" w14:textId="77777777" w:rsidTr="00670EEA">
        <w:tc>
          <w:tcPr>
            <w:tcW w:w="1555" w:type="dxa"/>
          </w:tcPr>
          <w:p w14:paraId="065F89C3" w14:textId="00FBE2F8" w:rsidR="00670EEA" w:rsidRPr="00F732E7" w:rsidRDefault="00F732E7" w:rsidP="00670EEA">
            <w:pPr>
              <w:rPr>
                <w:b/>
                <w:bCs/>
              </w:rPr>
            </w:pPr>
            <w:r w:rsidRPr="00F732E7">
              <w:rPr>
                <w:b/>
                <w:bCs/>
              </w:rPr>
              <w:t>Attribute</w:t>
            </w:r>
          </w:p>
        </w:tc>
        <w:tc>
          <w:tcPr>
            <w:tcW w:w="7461" w:type="dxa"/>
          </w:tcPr>
          <w:p w14:paraId="1A34A421" w14:textId="7EF88C3D" w:rsidR="00670EEA" w:rsidRPr="00F732E7" w:rsidRDefault="00F732E7" w:rsidP="00670EEA">
            <w:pPr>
              <w:rPr>
                <w:b/>
                <w:bCs/>
              </w:rPr>
            </w:pPr>
            <w:r w:rsidRPr="00F732E7">
              <w:rPr>
                <w:b/>
                <w:bCs/>
              </w:rPr>
              <w:t>Effect</w:t>
            </w:r>
          </w:p>
        </w:tc>
      </w:tr>
      <w:tr w:rsidR="00670EEA" w14:paraId="14BF77C2" w14:textId="77777777" w:rsidTr="00670EEA">
        <w:tc>
          <w:tcPr>
            <w:tcW w:w="1555" w:type="dxa"/>
          </w:tcPr>
          <w:p w14:paraId="6022C5B7" w14:textId="77777777" w:rsidR="00670EEA" w:rsidRDefault="00670EEA" w:rsidP="00670EEA">
            <w:r>
              <w:t>STR</w:t>
            </w:r>
          </w:p>
        </w:tc>
        <w:tc>
          <w:tcPr>
            <w:tcW w:w="7461" w:type="dxa"/>
          </w:tcPr>
          <w:p w14:paraId="3107D692" w14:textId="77777777" w:rsidR="00670EEA" w:rsidRDefault="00670EEA" w:rsidP="00670EEA">
            <w:r w:rsidRPr="00330524">
              <w:t xml:space="preserve">Physical Harm that cannot be </w:t>
            </w:r>
            <w:r>
              <w:t>avoided</w:t>
            </w:r>
          </w:p>
        </w:tc>
      </w:tr>
      <w:tr w:rsidR="00670EEA" w14:paraId="5054ACF4" w14:textId="77777777" w:rsidTr="00670EEA">
        <w:tc>
          <w:tcPr>
            <w:tcW w:w="1555" w:type="dxa"/>
          </w:tcPr>
          <w:p w14:paraId="1062035A" w14:textId="77777777" w:rsidR="00670EEA" w:rsidRDefault="00670EEA" w:rsidP="00670EEA">
            <w:r>
              <w:t>DEX</w:t>
            </w:r>
          </w:p>
        </w:tc>
        <w:tc>
          <w:tcPr>
            <w:tcW w:w="7461" w:type="dxa"/>
          </w:tcPr>
          <w:p w14:paraId="1B275E2D" w14:textId="77777777" w:rsidR="00670EEA" w:rsidRDefault="00670EEA" w:rsidP="00670EEA">
            <w:r w:rsidRPr="00330524">
              <w:t xml:space="preserve">Physical Harm that can be </w:t>
            </w:r>
            <w:r>
              <w:t>avoided</w:t>
            </w:r>
          </w:p>
        </w:tc>
      </w:tr>
      <w:tr w:rsidR="00670EEA" w14:paraId="276A63E7" w14:textId="77777777" w:rsidTr="00670EEA">
        <w:tc>
          <w:tcPr>
            <w:tcW w:w="1555" w:type="dxa"/>
          </w:tcPr>
          <w:p w14:paraId="5B7BE6DA" w14:textId="77777777" w:rsidR="00670EEA" w:rsidRDefault="00670EEA" w:rsidP="00670EEA">
            <w:r>
              <w:t>CON</w:t>
            </w:r>
          </w:p>
        </w:tc>
        <w:tc>
          <w:tcPr>
            <w:tcW w:w="7461" w:type="dxa"/>
          </w:tcPr>
          <w:p w14:paraId="3B542DB6" w14:textId="77777777" w:rsidR="00670EEA" w:rsidRDefault="00670EEA" w:rsidP="00670EEA">
            <w:r w:rsidRPr="00330524">
              <w:t>Poison, Disease or Death.</w:t>
            </w:r>
          </w:p>
        </w:tc>
      </w:tr>
      <w:tr w:rsidR="00670EEA" w14:paraId="58EBF768" w14:textId="77777777" w:rsidTr="00670EEA">
        <w:tc>
          <w:tcPr>
            <w:tcW w:w="1555" w:type="dxa"/>
          </w:tcPr>
          <w:p w14:paraId="37876504" w14:textId="77777777" w:rsidR="00670EEA" w:rsidRDefault="00670EEA" w:rsidP="00670EEA">
            <w:r>
              <w:t>INT</w:t>
            </w:r>
          </w:p>
        </w:tc>
        <w:tc>
          <w:tcPr>
            <w:tcW w:w="7461" w:type="dxa"/>
          </w:tcPr>
          <w:p w14:paraId="603B2AF6" w14:textId="77777777" w:rsidR="00670EEA" w:rsidRDefault="00670EEA" w:rsidP="00670EEA">
            <w:r w:rsidRPr="00330524">
              <w:t>Resisting Spells and Magic</w:t>
            </w:r>
          </w:p>
        </w:tc>
      </w:tr>
      <w:tr w:rsidR="00670EEA" w14:paraId="0101FCD9" w14:textId="77777777" w:rsidTr="00670EEA">
        <w:tc>
          <w:tcPr>
            <w:tcW w:w="1555" w:type="dxa"/>
          </w:tcPr>
          <w:p w14:paraId="6F7F3B07" w14:textId="77777777" w:rsidR="00670EEA" w:rsidRDefault="00670EEA" w:rsidP="00670EEA">
            <w:r>
              <w:t>WIS</w:t>
            </w:r>
          </w:p>
        </w:tc>
        <w:tc>
          <w:tcPr>
            <w:tcW w:w="7461" w:type="dxa"/>
          </w:tcPr>
          <w:p w14:paraId="7F086B1C" w14:textId="77777777" w:rsidR="00670EEA" w:rsidRDefault="00670EEA" w:rsidP="00670EEA">
            <w:r w:rsidRPr="00330524">
              <w:t>Deception and Illusions</w:t>
            </w:r>
          </w:p>
        </w:tc>
      </w:tr>
      <w:tr w:rsidR="00670EEA" w14:paraId="31833046" w14:textId="77777777" w:rsidTr="00670EEA">
        <w:tc>
          <w:tcPr>
            <w:tcW w:w="1555" w:type="dxa"/>
          </w:tcPr>
          <w:p w14:paraId="444DC50F" w14:textId="77777777" w:rsidR="00670EEA" w:rsidRDefault="00670EEA" w:rsidP="00670EEA">
            <w:r>
              <w:t>CHA</w:t>
            </w:r>
          </w:p>
        </w:tc>
        <w:tc>
          <w:tcPr>
            <w:tcW w:w="7461" w:type="dxa"/>
          </w:tcPr>
          <w:p w14:paraId="768D9B13" w14:textId="77777777" w:rsidR="00670EEA" w:rsidRDefault="00670EEA" w:rsidP="00670EEA">
            <w:r w:rsidRPr="00330524">
              <w:t>Charming effects.</w:t>
            </w:r>
          </w:p>
        </w:tc>
      </w:tr>
    </w:tbl>
    <w:p w14:paraId="565F55E6" w14:textId="77777777" w:rsidR="00F732E7" w:rsidRDefault="00F732E7" w:rsidP="00670EEA"/>
    <w:p w14:paraId="7ED1423A" w14:textId="364AF865" w:rsidR="00670EEA" w:rsidRDefault="00670EEA" w:rsidP="00F732E7">
      <w:r w:rsidRPr="00292517">
        <w:t>When a character is reduced to zero Hit Points (HP) they are taken Out of Action (</w:t>
      </w:r>
      <w:r>
        <w:t>OOA</w:t>
      </w:r>
      <w:r w:rsidRPr="00292517">
        <w:t>), they are unconscious and cannot make any actions.</w:t>
      </w:r>
    </w:p>
    <w:p w14:paraId="3CE69D09" w14:textId="77777777" w:rsidR="00670EEA" w:rsidRDefault="00670EEA" w:rsidP="00670EEA"/>
    <w:p w14:paraId="425DFD7B" w14:textId="109A639B" w:rsidR="00670EEA" w:rsidRDefault="00670EEA" w:rsidP="00670EEA">
      <w:pPr>
        <w:pStyle w:val="Heading1"/>
      </w:pPr>
      <w:r>
        <w:t>Rest and Healing</w:t>
      </w:r>
    </w:p>
    <w:p w14:paraId="2AD22756" w14:textId="77777777" w:rsidR="00670EEA" w:rsidRDefault="00670EEA" w:rsidP="00670EEA">
      <w:r>
        <w:t>When the fight is over/are out of danger, a character that is taken OOA can roll 2d6 on the table to see what happens to them. If they survive, they gain 1d6-2 HP.</w:t>
      </w:r>
    </w:p>
    <w:tbl>
      <w:tblPr>
        <w:tblStyle w:val="TableGrid"/>
        <w:tblW w:w="0" w:type="auto"/>
        <w:tblLook w:val="04A0" w:firstRow="1" w:lastRow="0" w:firstColumn="1" w:lastColumn="0" w:noHBand="0" w:noVBand="1"/>
      </w:tblPr>
      <w:tblGrid>
        <w:gridCol w:w="1271"/>
        <w:gridCol w:w="7745"/>
      </w:tblGrid>
      <w:tr w:rsidR="00670EEA" w14:paraId="3BE047A4" w14:textId="77777777" w:rsidTr="00670EEA">
        <w:tc>
          <w:tcPr>
            <w:tcW w:w="1271" w:type="dxa"/>
          </w:tcPr>
          <w:p w14:paraId="5B3BC4F0" w14:textId="77777777" w:rsidR="00670EEA" w:rsidRDefault="00670EEA" w:rsidP="00670EEA">
            <w:r>
              <w:t>Roll</w:t>
            </w:r>
          </w:p>
        </w:tc>
        <w:tc>
          <w:tcPr>
            <w:tcW w:w="7745" w:type="dxa"/>
          </w:tcPr>
          <w:p w14:paraId="1EFF1BF5" w14:textId="77777777" w:rsidR="00670EEA" w:rsidRDefault="00670EEA" w:rsidP="00670EEA"/>
        </w:tc>
      </w:tr>
      <w:tr w:rsidR="00670EEA" w14:paraId="422EA953" w14:textId="77777777" w:rsidTr="00670EEA">
        <w:tc>
          <w:tcPr>
            <w:tcW w:w="1271" w:type="dxa"/>
          </w:tcPr>
          <w:p w14:paraId="26293CEA" w14:textId="77777777" w:rsidR="00670EEA" w:rsidRDefault="00670EEA" w:rsidP="00670EEA">
            <w:r>
              <w:t>2</w:t>
            </w:r>
          </w:p>
        </w:tc>
        <w:tc>
          <w:tcPr>
            <w:tcW w:w="7745" w:type="dxa"/>
          </w:tcPr>
          <w:p w14:paraId="1712AAC9" w14:textId="77777777" w:rsidR="00670EEA" w:rsidRDefault="00670EEA" w:rsidP="00670EEA">
            <w:r>
              <w:t>Knocked out</w:t>
            </w:r>
          </w:p>
        </w:tc>
      </w:tr>
      <w:tr w:rsidR="00670EEA" w14:paraId="72A57272" w14:textId="77777777" w:rsidTr="00670EEA">
        <w:tc>
          <w:tcPr>
            <w:tcW w:w="1271" w:type="dxa"/>
          </w:tcPr>
          <w:p w14:paraId="1322B9DC" w14:textId="77777777" w:rsidR="00670EEA" w:rsidRDefault="00670EEA" w:rsidP="00670EEA">
            <w:r>
              <w:t>3-5</w:t>
            </w:r>
          </w:p>
        </w:tc>
        <w:tc>
          <w:tcPr>
            <w:tcW w:w="7745" w:type="dxa"/>
          </w:tcPr>
          <w:p w14:paraId="3640E532" w14:textId="29A2EB00" w:rsidR="00670EEA" w:rsidRDefault="00670EEA" w:rsidP="00670EEA">
            <w:r>
              <w:t xml:space="preserve">Concuss, </w:t>
            </w:r>
            <w:r w:rsidRPr="00CD2000">
              <w:t>Disadvantage on all checks for the next hour.</w:t>
            </w:r>
            <w:r w:rsidR="002F729A">
              <w:t xml:space="preserve"> </w:t>
            </w:r>
          </w:p>
        </w:tc>
      </w:tr>
      <w:tr w:rsidR="00670EEA" w14:paraId="7D8D4374" w14:textId="77777777" w:rsidTr="00670EEA">
        <w:tc>
          <w:tcPr>
            <w:tcW w:w="1271" w:type="dxa"/>
          </w:tcPr>
          <w:p w14:paraId="502483F6" w14:textId="77777777" w:rsidR="00670EEA" w:rsidRDefault="00670EEA" w:rsidP="00670EEA">
            <w:r>
              <w:t>6-8</w:t>
            </w:r>
          </w:p>
        </w:tc>
        <w:tc>
          <w:tcPr>
            <w:tcW w:w="7745" w:type="dxa"/>
          </w:tcPr>
          <w:p w14:paraId="23E75AA5" w14:textId="77777777" w:rsidR="00670EEA" w:rsidRDefault="00670EEA" w:rsidP="00670EEA">
            <w:r>
              <w:t xml:space="preserve">Physically Stressed. </w:t>
            </w:r>
            <w:r w:rsidRPr="00EF3225">
              <w:t xml:space="preserve">STR, DEX and CON are -2 for the next day. </w:t>
            </w:r>
          </w:p>
        </w:tc>
      </w:tr>
      <w:tr w:rsidR="00670EEA" w14:paraId="26110218" w14:textId="77777777" w:rsidTr="00670EEA">
        <w:tc>
          <w:tcPr>
            <w:tcW w:w="1271" w:type="dxa"/>
          </w:tcPr>
          <w:p w14:paraId="2F61BF57" w14:textId="77777777" w:rsidR="00670EEA" w:rsidRDefault="00670EEA" w:rsidP="00670EEA">
            <w:r>
              <w:t>9-10</w:t>
            </w:r>
          </w:p>
        </w:tc>
        <w:tc>
          <w:tcPr>
            <w:tcW w:w="7745" w:type="dxa"/>
          </w:tcPr>
          <w:p w14:paraId="53F62C5E" w14:textId="77777777" w:rsidR="00670EEA" w:rsidRDefault="00670EEA" w:rsidP="00670EEA">
            <w:r w:rsidRPr="00A63788">
              <w:t xml:space="preserve">Physically </w:t>
            </w:r>
            <w:r>
              <w:t>Impaired .</w:t>
            </w:r>
            <w:r w:rsidRPr="00EF3225">
              <w:t>STR or DEX is permanently reduced by 2</w:t>
            </w:r>
          </w:p>
        </w:tc>
      </w:tr>
      <w:tr w:rsidR="00670EEA" w14:paraId="7756EB5B" w14:textId="77777777" w:rsidTr="00670EEA">
        <w:tc>
          <w:tcPr>
            <w:tcW w:w="1271" w:type="dxa"/>
          </w:tcPr>
          <w:p w14:paraId="758A146E" w14:textId="77777777" w:rsidR="00670EEA" w:rsidRDefault="00670EEA" w:rsidP="00670EEA">
            <w:r>
              <w:t>11</w:t>
            </w:r>
          </w:p>
        </w:tc>
        <w:tc>
          <w:tcPr>
            <w:tcW w:w="7745" w:type="dxa"/>
          </w:tcPr>
          <w:p w14:paraId="4D3EA543" w14:textId="2EE6554C" w:rsidR="00670EEA" w:rsidRDefault="00670EEA" w:rsidP="00670EEA">
            <w:r w:rsidRPr="00EF3225">
              <w:t xml:space="preserve">Disfigured </w:t>
            </w:r>
            <w:r>
              <w:t xml:space="preserve">or </w:t>
            </w:r>
            <w:r w:rsidR="00574769">
              <w:t>traumatically</w:t>
            </w:r>
            <w:r>
              <w:t xml:space="preserve"> shocked </w:t>
            </w:r>
            <w:r w:rsidRPr="00EF3225">
              <w:t>- CHA reduced to</w:t>
            </w:r>
            <w:r>
              <w:t xml:space="preserve"> 4</w:t>
            </w:r>
          </w:p>
        </w:tc>
      </w:tr>
      <w:tr w:rsidR="00670EEA" w14:paraId="2E97D143" w14:textId="77777777" w:rsidTr="00670EEA">
        <w:tc>
          <w:tcPr>
            <w:tcW w:w="1271" w:type="dxa"/>
          </w:tcPr>
          <w:p w14:paraId="5C8FF11A" w14:textId="77777777" w:rsidR="00670EEA" w:rsidRDefault="00670EEA" w:rsidP="00670EEA">
            <w:r>
              <w:t>12</w:t>
            </w:r>
          </w:p>
        </w:tc>
        <w:tc>
          <w:tcPr>
            <w:tcW w:w="7745" w:type="dxa"/>
          </w:tcPr>
          <w:p w14:paraId="192153C8" w14:textId="77777777" w:rsidR="00670EEA" w:rsidRDefault="00670EEA" w:rsidP="00670EEA">
            <w:r>
              <w:t>Dead</w:t>
            </w:r>
          </w:p>
        </w:tc>
      </w:tr>
    </w:tbl>
    <w:p w14:paraId="1143B442" w14:textId="77777777" w:rsidR="00670EEA" w:rsidRDefault="00670EEA" w:rsidP="00670EEA"/>
    <w:p w14:paraId="6D67154D" w14:textId="77777777" w:rsidR="00670EEA" w:rsidRDefault="00670EEA" w:rsidP="00670EEA">
      <w:r>
        <w:t>If all the characters lose the fight or are unable to recover the body of the character, they are lost (Dead)</w:t>
      </w:r>
    </w:p>
    <w:p w14:paraId="5E33064A" w14:textId="77777777" w:rsidR="00F732E7" w:rsidRDefault="00670EEA" w:rsidP="00670EEA">
      <w:r w:rsidRPr="00A26943">
        <w:t xml:space="preserve">When characters rest for about an hour, they regain the use of all their Armor points. </w:t>
      </w:r>
    </w:p>
    <w:p w14:paraId="26A91632" w14:textId="45DD848E" w:rsidR="00670EEA" w:rsidRDefault="00F732E7" w:rsidP="00670EEA">
      <w:r>
        <w:t>O</w:t>
      </w:r>
      <w:r w:rsidR="00670EEA" w:rsidRPr="00A26943">
        <w:t>nce per day, after resting, they may roll a Hit Die associated with their class and regain that many HP.</w:t>
      </w:r>
    </w:p>
    <w:p w14:paraId="3FC5534E" w14:textId="77777777" w:rsidR="00670EEA" w:rsidRDefault="00670EEA" w:rsidP="00670EEA">
      <w:r>
        <w:t xml:space="preserve">Characters can gain Hit Points from Spells, Potions, and Abilities. They can never gain more than their maximum - and can never go below zero either. When healing a character who is OOA, just start at zero and </w:t>
      </w:r>
      <w:proofErr w:type="gramStart"/>
      <w:r>
        <w:t>count up</w:t>
      </w:r>
      <w:proofErr w:type="gramEnd"/>
      <w:r>
        <w:t>. That character is now back on their feet and no longer OOA.</w:t>
      </w:r>
    </w:p>
    <w:p w14:paraId="461BEC98" w14:textId="532CE07B" w:rsidR="00670EEA" w:rsidRDefault="00670EEA" w:rsidP="00670EEA">
      <w:r>
        <w:br w:type="page"/>
      </w:r>
    </w:p>
    <w:p w14:paraId="000BA33C" w14:textId="37AAE391" w:rsidR="00670EEA" w:rsidRDefault="00670EEA" w:rsidP="00670EEA">
      <w:pPr>
        <w:pStyle w:val="Heading1"/>
      </w:pPr>
      <w:r>
        <w:lastRenderedPageBreak/>
        <w:t xml:space="preserve">Experience and </w:t>
      </w:r>
      <w:r w:rsidR="00A17DD3">
        <w:t>G</w:t>
      </w:r>
      <w:r>
        <w:t xml:space="preserve">aining </w:t>
      </w:r>
      <w:r w:rsidR="00A17DD3">
        <w:t>L</w:t>
      </w:r>
      <w:r>
        <w:t>evels.</w:t>
      </w:r>
    </w:p>
    <w:p w14:paraId="5981E74C" w14:textId="77777777" w:rsidR="00670EEA" w:rsidRDefault="00670EEA" w:rsidP="00670EEA">
      <w:r>
        <w:t xml:space="preserve">Characters learn through meet objectives and overcoming obstacles. </w:t>
      </w:r>
    </w:p>
    <w:p w14:paraId="679338C8" w14:textId="77777777" w:rsidR="00670EEA" w:rsidRDefault="00670EEA" w:rsidP="00670EEA">
      <w:r>
        <w:t xml:space="preserve">Killing one Goblin won’t bring a revelation or Knowledge. Surviving a dungeon, completing a </w:t>
      </w:r>
      <w:proofErr w:type="gramStart"/>
      <w:r>
        <w:t>quest</w:t>
      </w:r>
      <w:proofErr w:type="gramEnd"/>
      <w:r>
        <w:t xml:space="preserve"> or simply living to tell the tale will bring perspective and growth. </w:t>
      </w:r>
    </w:p>
    <w:p w14:paraId="15F646E5" w14:textId="77777777" w:rsidR="00670EEA" w:rsidRDefault="00670EEA" w:rsidP="00670EEA">
      <w:r w:rsidRPr="002A09CC">
        <w:t xml:space="preserve">GM should be clear and upfront with the player, so they know what </w:t>
      </w:r>
      <w:r>
        <w:t xml:space="preserve">the objectives of the game are. For every session, level, </w:t>
      </w:r>
      <w:proofErr w:type="gramStart"/>
      <w:r>
        <w:t>quest</w:t>
      </w:r>
      <w:proofErr w:type="gramEnd"/>
      <w:r>
        <w:t xml:space="preserve"> or major event the character survives, it should contribute to gaining a level. The GM should decide the advancement, it is recommended that the decision remains mostly constant throughout the campaign. </w:t>
      </w:r>
    </w:p>
    <w:p w14:paraId="240A8ACC" w14:textId="77777777" w:rsidR="00670EEA" w:rsidRDefault="00670EEA" w:rsidP="00670EEA">
      <w:r>
        <w:t xml:space="preserve">When a character levels up, their maximum Hit Points increase by rolling the Hit Die for the class. </w:t>
      </w:r>
    </w:p>
    <w:tbl>
      <w:tblPr>
        <w:tblStyle w:val="TableGrid"/>
        <w:tblW w:w="0" w:type="auto"/>
        <w:tblLook w:val="04A0" w:firstRow="1" w:lastRow="0" w:firstColumn="1" w:lastColumn="0" w:noHBand="0" w:noVBand="1"/>
      </w:tblPr>
      <w:tblGrid>
        <w:gridCol w:w="1838"/>
        <w:gridCol w:w="2693"/>
      </w:tblGrid>
      <w:tr w:rsidR="004F2CD1" w14:paraId="4A2D9E45" w14:textId="77777777" w:rsidTr="002F729A">
        <w:tc>
          <w:tcPr>
            <w:tcW w:w="1838" w:type="dxa"/>
          </w:tcPr>
          <w:p w14:paraId="437B7226" w14:textId="77777777" w:rsidR="004F2CD1" w:rsidRPr="004F2CD1" w:rsidRDefault="004F2CD1" w:rsidP="00670EEA">
            <w:pPr>
              <w:rPr>
                <w:b/>
                <w:bCs/>
              </w:rPr>
            </w:pPr>
            <w:r w:rsidRPr="004F2CD1">
              <w:rPr>
                <w:b/>
                <w:bCs/>
              </w:rPr>
              <w:t>Class</w:t>
            </w:r>
          </w:p>
        </w:tc>
        <w:tc>
          <w:tcPr>
            <w:tcW w:w="2693" w:type="dxa"/>
          </w:tcPr>
          <w:p w14:paraId="71D704ED" w14:textId="412265C7" w:rsidR="004F2CD1" w:rsidRPr="004F2CD1" w:rsidRDefault="004F2CD1" w:rsidP="00670EEA">
            <w:pPr>
              <w:rPr>
                <w:b/>
                <w:bCs/>
              </w:rPr>
            </w:pPr>
            <w:r w:rsidRPr="004F2CD1">
              <w:rPr>
                <w:b/>
                <w:bCs/>
              </w:rPr>
              <w:t>HP Increase</w:t>
            </w:r>
          </w:p>
        </w:tc>
      </w:tr>
      <w:tr w:rsidR="004F2CD1" w14:paraId="2DEAE39C" w14:textId="77777777" w:rsidTr="002F729A">
        <w:tc>
          <w:tcPr>
            <w:tcW w:w="1838" w:type="dxa"/>
          </w:tcPr>
          <w:p w14:paraId="531D98ED" w14:textId="77777777" w:rsidR="004F2CD1" w:rsidRDefault="004F2CD1" w:rsidP="00670EEA">
            <w:r>
              <w:t>Combat</w:t>
            </w:r>
          </w:p>
        </w:tc>
        <w:tc>
          <w:tcPr>
            <w:tcW w:w="2693" w:type="dxa"/>
          </w:tcPr>
          <w:p w14:paraId="3180B076" w14:textId="77777777" w:rsidR="004F2CD1" w:rsidRDefault="004F2CD1" w:rsidP="00670EEA">
            <w:r w:rsidRPr="00E07F47">
              <w:t>2d6 for STR and DEX.</w:t>
            </w:r>
          </w:p>
        </w:tc>
      </w:tr>
      <w:tr w:rsidR="004F2CD1" w14:paraId="5396635C" w14:textId="77777777" w:rsidTr="002F729A">
        <w:tc>
          <w:tcPr>
            <w:tcW w:w="1838" w:type="dxa"/>
          </w:tcPr>
          <w:p w14:paraId="272A9112" w14:textId="77777777" w:rsidR="004F2CD1" w:rsidRDefault="004F2CD1" w:rsidP="00670EEA">
            <w:r>
              <w:t>Manual</w:t>
            </w:r>
          </w:p>
        </w:tc>
        <w:tc>
          <w:tcPr>
            <w:tcW w:w="2693" w:type="dxa"/>
          </w:tcPr>
          <w:p w14:paraId="270C1843" w14:textId="77777777" w:rsidR="004F2CD1" w:rsidRDefault="004F2CD1" w:rsidP="00670EEA">
            <w:r w:rsidRPr="00E07F47">
              <w:t>2d6 for DEX and WIS.</w:t>
            </w:r>
          </w:p>
        </w:tc>
      </w:tr>
      <w:tr w:rsidR="004F2CD1" w14:paraId="0434AE74" w14:textId="77777777" w:rsidTr="002F729A">
        <w:tc>
          <w:tcPr>
            <w:tcW w:w="1838" w:type="dxa"/>
          </w:tcPr>
          <w:p w14:paraId="4B6EA8DF" w14:textId="77777777" w:rsidR="004F2CD1" w:rsidRDefault="004F2CD1" w:rsidP="00670EEA">
            <w:r>
              <w:t>Knowledge</w:t>
            </w:r>
          </w:p>
        </w:tc>
        <w:tc>
          <w:tcPr>
            <w:tcW w:w="2693" w:type="dxa"/>
          </w:tcPr>
          <w:p w14:paraId="6F5154CA" w14:textId="77777777" w:rsidR="004F2CD1" w:rsidRDefault="004F2CD1" w:rsidP="00670EEA">
            <w:r w:rsidRPr="00E07F47">
              <w:t>2d6 for INT or WIS.</w:t>
            </w:r>
          </w:p>
        </w:tc>
      </w:tr>
    </w:tbl>
    <w:p w14:paraId="6E78EFC9" w14:textId="77777777" w:rsidR="00670EEA" w:rsidRDefault="00670EEA" w:rsidP="00670EEA"/>
    <w:p w14:paraId="351119DB" w14:textId="5FA758EF" w:rsidR="00670EEA" w:rsidRDefault="00670EEA" w:rsidP="00670EEA">
      <w:r>
        <w:t xml:space="preserve">A player should roll a 3d6 for each Stat, if the result is higher - </w:t>
      </w:r>
      <w:proofErr w:type="gramStart"/>
      <w:r>
        <w:t>that Stat increases</w:t>
      </w:r>
      <w:proofErr w:type="gramEnd"/>
      <w:r>
        <w:t xml:space="preserve"> by 1.</w:t>
      </w:r>
    </w:p>
    <w:p w14:paraId="320BBA44" w14:textId="06F59CB2" w:rsidR="004F2CD1" w:rsidRDefault="004F2CD1">
      <w:r>
        <w:br w:type="page"/>
      </w:r>
    </w:p>
    <w:p w14:paraId="178911E9" w14:textId="77777777" w:rsidR="004F2CD1" w:rsidRDefault="004F2CD1" w:rsidP="00670EEA"/>
    <w:p w14:paraId="2ED7EA31" w14:textId="55F17139" w:rsidR="00670EEA" w:rsidRPr="00172127" w:rsidRDefault="00670EEA" w:rsidP="00670EEA">
      <w:pPr>
        <w:pStyle w:val="Heading1"/>
      </w:pPr>
      <w:r>
        <w:t>Creatures</w:t>
      </w:r>
    </w:p>
    <w:p w14:paraId="2C401D2A" w14:textId="77777777" w:rsidR="00670EEA" w:rsidRDefault="00670EEA" w:rsidP="00670EEA">
      <w:r w:rsidRPr="00172127">
        <w:t xml:space="preserve">HD represents a creature's level and the number of </w:t>
      </w:r>
      <w:r>
        <w:t>d6</w:t>
      </w:r>
      <w:r w:rsidRPr="00172127">
        <w:t xml:space="preserve"> rolled to determine its HP.</w:t>
      </w:r>
    </w:p>
    <w:p w14:paraId="7B351570" w14:textId="0A7AF2C7" w:rsidR="00670EEA" w:rsidRDefault="00670EEA" w:rsidP="00670EEA">
      <w:r w:rsidRPr="00172127">
        <w:t>Creatures deal damage based on their HD.</w:t>
      </w:r>
    </w:p>
    <w:p w14:paraId="6C6F82B8" w14:textId="77777777" w:rsidR="004F2CD1" w:rsidRDefault="00670EEA" w:rsidP="00670EEA">
      <w:r>
        <w:t xml:space="preserve">For Random creature encounters, roll 1d6 for type and 1d6 for the creature. </w:t>
      </w:r>
    </w:p>
    <w:p w14:paraId="7E337E12" w14:textId="77777777" w:rsidR="002A4855" w:rsidRDefault="00670EEA" w:rsidP="00670EEA">
      <w:r>
        <w:t xml:space="preserve">Apply a +/- modifier to </w:t>
      </w:r>
      <w:r w:rsidR="004F2CD1">
        <w:t>change.</w:t>
      </w:r>
      <w:r>
        <w:t xml:space="preserve"> </w:t>
      </w:r>
    </w:p>
    <w:p w14:paraId="377BCCB5" w14:textId="5AF38ECA" w:rsidR="002A4855" w:rsidRDefault="002A4855" w:rsidP="002A4855">
      <w:pPr>
        <w:pStyle w:val="Heading2"/>
      </w:pPr>
      <w:r>
        <w:t>D1 Human Like</w:t>
      </w:r>
    </w:p>
    <w:p w14:paraId="778910E3" w14:textId="0E8A1231" w:rsidR="00670EEA" w:rsidRDefault="002A4855" w:rsidP="00670EEA">
      <w:r w:rsidRPr="002A4855">
        <w:t>Human or human like creatures, distorted by temperament, size or predation.</w:t>
      </w:r>
    </w:p>
    <w:tbl>
      <w:tblPr>
        <w:tblStyle w:val="TableGrid"/>
        <w:tblW w:w="9016" w:type="dxa"/>
        <w:tblLook w:val="04A0" w:firstRow="1" w:lastRow="0" w:firstColumn="1" w:lastColumn="0" w:noHBand="0" w:noVBand="1"/>
      </w:tblPr>
      <w:tblGrid>
        <w:gridCol w:w="1064"/>
        <w:gridCol w:w="1649"/>
        <w:gridCol w:w="4032"/>
        <w:gridCol w:w="990"/>
        <w:gridCol w:w="1281"/>
      </w:tblGrid>
      <w:tr w:rsidR="00670EEA" w14:paraId="530239A6" w14:textId="77777777" w:rsidTr="004F2CD1">
        <w:trPr>
          <w:cantSplit/>
          <w:tblHeader/>
        </w:trPr>
        <w:tc>
          <w:tcPr>
            <w:tcW w:w="1064" w:type="dxa"/>
          </w:tcPr>
          <w:p w14:paraId="6059CBE6" w14:textId="280C41A4" w:rsidR="00670EEA" w:rsidRPr="004F2CD1" w:rsidRDefault="004F2CD1" w:rsidP="002F729A">
            <w:pPr>
              <w:jc w:val="center"/>
              <w:rPr>
                <w:b/>
                <w:bCs/>
              </w:rPr>
            </w:pPr>
            <w:r w:rsidRPr="004F2CD1">
              <w:rPr>
                <w:b/>
                <w:bCs/>
              </w:rPr>
              <w:t>2d6</w:t>
            </w:r>
          </w:p>
        </w:tc>
        <w:tc>
          <w:tcPr>
            <w:tcW w:w="1649" w:type="dxa"/>
          </w:tcPr>
          <w:p w14:paraId="6FF02512" w14:textId="77777777" w:rsidR="00670EEA" w:rsidRPr="004F2CD1" w:rsidRDefault="00670EEA" w:rsidP="00670EEA">
            <w:pPr>
              <w:rPr>
                <w:b/>
                <w:bCs/>
              </w:rPr>
            </w:pPr>
            <w:r w:rsidRPr="004F2CD1">
              <w:rPr>
                <w:b/>
                <w:bCs/>
              </w:rPr>
              <w:t>Creature</w:t>
            </w:r>
          </w:p>
        </w:tc>
        <w:tc>
          <w:tcPr>
            <w:tcW w:w="4032" w:type="dxa"/>
          </w:tcPr>
          <w:p w14:paraId="6ACB20AB" w14:textId="77777777" w:rsidR="00670EEA" w:rsidRPr="004F2CD1" w:rsidRDefault="00670EEA" w:rsidP="00670EEA">
            <w:pPr>
              <w:rPr>
                <w:b/>
                <w:bCs/>
              </w:rPr>
            </w:pPr>
            <w:r w:rsidRPr="004F2CD1">
              <w:rPr>
                <w:b/>
                <w:bCs/>
              </w:rPr>
              <w:t>Description</w:t>
            </w:r>
          </w:p>
        </w:tc>
        <w:tc>
          <w:tcPr>
            <w:tcW w:w="990" w:type="dxa"/>
          </w:tcPr>
          <w:p w14:paraId="0DB12727" w14:textId="77777777" w:rsidR="00670EEA" w:rsidRPr="004F2CD1" w:rsidRDefault="00670EEA" w:rsidP="00670EEA">
            <w:pPr>
              <w:jc w:val="center"/>
              <w:rPr>
                <w:b/>
                <w:bCs/>
              </w:rPr>
            </w:pPr>
            <w:r w:rsidRPr="004F2CD1">
              <w:rPr>
                <w:b/>
                <w:bCs/>
              </w:rPr>
              <w:t>HD</w:t>
            </w:r>
          </w:p>
        </w:tc>
        <w:tc>
          <w:tcPr>
            <w:tcW w:w="1281" w:type="dxa"/>
          </w:tcPr>
          <w:p w14:paraId="6037AD5A" w14:textId="77777777" w:rsidR="00670EEA" w:rsidRPr="004F2CD1" w:rsidRDefault="00670EEA" w:rsidP="00670EEA">
            <w:pPr>
              <w:rPr>
                <w:b/>
                <w:bCs/>
              </w:rPr>
            </w:pPr>
            <w:r w:rsidRPr="004F2CD1">
              <w:rPr>
                <w:b/>
                <w:bCs/>
              </w:rPr>
              <w:t>Actions</w:t>
            </w:r>
          </w:p>
        </w:tc>
      </w:tr>
      <w:tr w:rsidR="00670EEA" w14:paraId="1F67C042" w14:textId="77777777" w:rsidTr="004F2CD1">
        <w:tc>
          <w:tcPr>
            <w:tcW w:w="1064" w:type="dxa"/>
          </w:tcPr>
          <w:p w14:paraId="2591A7AE" w14:textId="77777777" w:rsidR="00670EEA" w:rsidRDefault="00670EEA" w:rsidP="00670EEA">
            <w:pPr>
              <w:jc w:val="center"/>
            </w:pPr>
            <w:r>
              <w:t>D1D1</w:t>
            </w:r>
          </w:p>
        </w:tc>
        <w:tc>
          <w:tcPr>
            <w:tcW w:w="1649" w:type="dxa"/>
          </w:tcPr>
          <w:p w14:paraId="5FDA90EE" w14:textId="77777777" w:rsidR="00670EEA" w:rsidRDefault="00670EEA" w:rsidP="00670EEA">
            <w:r>
              <w:t>Human, Early Human</w:t>
            </w:r>
          </w:p>
        </w:tc>
        <w:tc>
          <w:tcPr>
            <w:tcW w:w="4032" w:type="dxa"/>
          </w:tcPr>
          <w:p w14:paraId="5EF6E8AE" w14:textId="77777777" w:rsidR="00670EEA" w:rsidRPr="00C846E6" w:rsidRDefault="00670EEA" w:rsidP="00670EEA">
            <w:r>
              <w:t>Human, feral, unbalanced or with malign intent</w:t>
            </w:r>
          </w:p>
        </w:tc>
        <w:tc>
          <w:tcPr>
            <w:tcW w:w="990" w:type="dxa"/>
          </w:tcPr>
          <w:p w14:paraId="41493C78" w14:textId="77777777" w:rsidR="00670EEA" w:rsidRDefault="00670EEA" w:rsidP="00670EEA">
            <w:pPr>
              <w:jc w:val="center"/>
            </w:pPr>
            <w:r>
              <w:t>1</w:t>
            </w:r>
          </w:p>
        </w:tc>
        <w:tc>
          <w:tcPr>
            <w:tcW w:w="1281" w:type="dxa"/>
          </w:tcPr>
          <w:p w14:paraId="31A19898" w14:textId="77777777" w:rsidR="00670EEA" w:rsidRDefault="00670EEA" w:rsidP="00670EEA"/>
        </w:tc>
      </w:tr>
      <w:tr w:rsidR="00670EEA" w14:paraId="3249F796" w14:textId="77777777" w:rsidTr="004F2CD1">
        <w:tc>
          <w:tcPr>
            <w:tcW w:w="1064" w:type="dxa"/>
          </w:tcPr>
          <w:p w14:paraId="6A4770ED" w14:textId="77777777" w:rsidR="00670EEA" w:rsidRDefault="00670EEA" w:rsidP="00670EEA">
            <w:pPr>
              <w:jc w:val="center"/>
            </w:pPr>
            <w:r>
              <w:t>D1D2</w:t>
            </w:r>
          </w:p>
        </w:tc>
        <w:tc>
          <w:tcPr>
            <w:tcW w:w="1649" w:type="dxa"/>
          </w:tcPr>
          <w:p w14:paraId="51C422D7" w14:textId="77777777" w:rsidR="00670EEA" w:rsidRDefault="00670EEA" w:rsidP="00670EEA">
            <w:r>
              <w:t>Goblin, Half-Human</w:t>
            </w:r>
          </w:p>
        </w:tc>
        <w:tc>
          <w:tcPr>
            <w:tcW w:w="4032" w:type="dxa"/>
          </w:tcPr>
          <w:p w14:paraId="6C797DC6" w14:textId="77777777" w:rsidR="00670EEA" w:rsidRDefault="00670EEA" w:rsidP="00670EEA">
            <w:r>
              <w:t>Tribal, Adapted for forest and underground</w:t>
            </w:r>
          </w:p>
        </w:tc>
        <w:tc>
          <w:tcPr>
            <w:tcW w:w="990" w:type="dxa"/>
          </w:tcPr>
          <w:p w14:paraId="0BDB15CF" w14:textId="77777777" w:rsidR="00670EEA" w:rsidRDefault="00670EEA" w:rsidP="00670EEA">
            <w:pPr>
              <w:jc w:val="center"/>
            </w:pPr>
            <w:r>
              <w:t>1</w:t>
            </w:r>
          </w:p>
        </w:tc>
        <w:tc>
          <w:tcPr>
            <w:tcW w:w="1281" w:type="dxa"/>
          </w:tcPr>
          <w:p w14:paraId="6EE069DB" w14:textId="77777777" w:rsidR="00670EEA" w:rsidRDefault="00670EEA" w:rsidP="00670EEA">
            <w:r w:rsidRPr="0011049C">
              <w:t>1d6 HP</w:t>
            </w:r>
          </w:p>
        </w:tc>
      </w:tr>
      <w:tr w:rsidR="00670EEA" w14:paraId="197D86DE" w14:textId="77777777" w:rsidTr="004F2CD1">
        <w:tc>
          <w:tcPr>
            <w:tcW w:w="1064" w:type="dxa"/>
          </w:tcPr>
          <w:p w14:paraId="5AAC073D" w14:textId="77777777" w:rsidR="00670EEA" w:rsidRDefault="00670EEA" w:rsidP="00670EEA">
            <w:pPr>
              <w:jc w:val="center"/>
            </w:pPr>
            <w:r>
              <w:t>D1D3</w:t>
            </w:r>
          </w:p>
        </w:tc>
        <w:tc>
          <w:tcPr>
            <w:tcW w:w="1649" w:type="dxa"/>
          </w:tcPr>
          <w:p w14:paraId="149E8F85" w14:textId="77777777" w:rsidR="00670EEA" w:rsidRDefault="00670EEA" w:rsidP="00670EEA">
            <w:r>
              <w:t>Hob Goblin</w:t>
            </w:r>
          </w:p>
          <w:p w14:paraId="21F4AB6C" w14:textId="77777777" w:rsidR="00670EEA" w:rsidRDefault="00670EEA" w:rsidP="00670EEA"/>
        </w:tc>
        <w:tc>
          <w:tcPr>
            <w:tcW w:w="4032" w:type="dxa"/>
          </w:tcPr>
          <w:p w14:paraId="42611A5D" w14:textId="77777777" w:rsidR="00670EEA" w:rsidRDefault="00670EEA" w:rsidP="00670EEA">
            <w:r>
              <w:t xml:space="preserve">Smart and organized, </w:t>
            </w:r>
            <w:r w:rsidRPr="00C846E6">
              <w:t xml:space="preserve">usually has a backup shield if one </w:t>
            </w:r>
            <w:r>
              <w:t>lost</w:t>
            </w:r>
          </w:p>
        </w:tc>
        <w:tc>
          <w:tcPr>
            <w:tcW w:w="990" w:type="dxa"/>
          </w:tcPr>
          <w:p w14:paraId="223D2A3E" w14:textId="77777777" w:rsidR="00670EEA" w:rsidRDefault="00670EEA" w:rsidP="00670EEA">
            <w:pPr>
              <w:jc w:val="center"/>
            </w:pPr>
            <w:r>
              <w:t>1</w:t>
            </w:r>
          </w:p>
        </w:tc>
        <w:tc>
          <w:tcPr>
            <w:tcW w:w="1281" w:type="dxa"/>
          </w:tcPr>
          <w:p w14:paraId="1F8A58CE" w14:textId="77777777" w:rsidR="00670EEA" w:rsidRDefault="00670EEA" w:rsidP="00670EEA"/>
        </w:tc>
      </w:tr>
      <w:tr w:rsidR="00670EEA" w14:paraId="18DEBD0D" w14:textId="77777777" w:rsidTr="004F2CD1">
        <w:tc>
          <w:tcPr>
            <w:tcW w:w="1064" w:type="dxa"/>
          </w:tcPr>
          <w:p w14:paraId="7FABB6AE" w14:textId="77777777" w:rsidR="00670EEA" w:rsidRDefault="00670EEA" w:rsidP="00670EEA">
            <w:pPr>
              <w:jc w:val="center"/>
            </w:pPr>
            <w:r>
              <w:t>D1D4</w:t>
            </w:r>
          </w:p>
        </w:tc>
        <w:tc>
          <w:tcPr>
            <w:tcW w:w="1649" w:type="dxa"/>
          </w:tcPr>
          <w:p w14:paraId="798C2EB6" w14:textId="77777777" w:rsidR="00670EEA" w:rsidRDefault="00670EEA" w:rsidP="00670EEA">
            <w:r>
              <w:t>Berserker or Bugbear</w:t>
            </w:r>
          </w:p>
        </w:tc>
        <w:tc>
          <w:tcPr>
            <w:tcW w:w="4032" w:type="dxa"/>
          </w:tcPr>
          <w:p w14:paraId="11E905EA" w14:textId="5C39C382" w:rsidR="00670EEA" w:rsidRDefault="00670EEA" w:rsidP="00670EEA">
            <w:r w:rsidRPr="00C846E6">
              <w:t>Disadvantage on defense rolls when attacks.</w:t>
            </w:r>
            <w:r w:rsidR="002F729A">
              <w:t xml:space="preserve"> </w:t>
            </w:r>
          </w:p>
        </w:tc>
        <w:tc>
          <w:tcPr>
            <w:tcW w:w="990" w:type="dxa"/>
          </w:tcPr>
          <w:p w14:paraId="339496FC" w14:textId="77777777" w:rsidR="00670EEA" w:rsidRDefault="00670EEA" w:rsidP="00670EEA">
            <w:pPr>
              <w:jc w:val="center"/>
            </w:pPr>
            <w:r>
              <w:t>2</w:t>
            </w:r>
          </w:p>
        </w:tc>
        <w:tc>
          <w:tcPr>
            <w:tcW w:w="1281" w:type="dxa"/>
          </w:tcPr>
          <w:p w14:paraId="66710521" w14:textId="77777777" w:rsidR="00670EEA" w:rsidRDefault="00670EEA" w:rsidP="00670EEA"/>
        </w:tc>
      </w:tr>
      <w:tr w:rsidR="00670EEA" w14:paraId="1FFE3B3D" w14:textId="77777777" w:rsidTr="004F2CD1">
        <w:tc>
          <w:tcPr>
            <w:tcW w:w="1064" w:type="dxa"/>
          </w:tcPr>
          <w:p w14:paraId="34074B14" w14:textId="77777777" w:rsidR="00670EEA" w:rsidRPr="00B20808" w:rsidRDefault="00670EEA" w:rsidP="00670EEA">
            <w:pPr>
              <w:jc w:val="center"/>
            </w:pPr>
            <w:r>
              <w:t>D1D5</w:t>
            </w:r>
          </w:p>
        </w:tc>
        <w:tc>
          <w:tcPr>
            <w:tcW w:w="1649" w:type="dxa"/>
          </w:tcPr>
          <w:p w14:paraId="16D81051" w14:textId="77777777" w:rsidR="00670EEA" w:rsidRDefault="00670EEA" w:rsidP="00670EEA">
            <w:r>
              <w:t>Ogre or Giant</w:t>
            </w:r>
          </w:p>
        </w:tc>
        <w:tc>
          <w:tcPr>
            <w:tcW w:w="4032" w:type="dxa"/>
          </w:tcPr>
          <w:p w14:paraId="79F6A2ED" w14:textId="77777777" w:rsidR="00670EEA" w:rsidRDefault="00670EEA" w:rsidP="00670EEA">
            <w:r w:rsidRPr="006D4071">
              <w:t>Gives advantage on all CHA checks made against it</w:t>
            </w:r>
          </w:p>
        </w:tc>
        <w:tc>
          <w:tcPr>
            <w:tcW w:w="990" w:type="dxa"/>
          </w:tcPr>
          <w:p w14:paraId="05D56473" w14:textId="77777777" w:rsidR="00670EEA" w:rsidRDefault="00670EEA" w:rsidP="00670EEA">
            <w:pPr>
              <w:jc w:val="center"/>
            </w:pPr>
            <w:r>
              <w:t>4</w:t>
            </w:r>
          </w:p>
        </w:tc>
        <w:tc>
          <w:tcPr>
            <w:tcW w:w="1281" w:type="dxa"/>
          </w:tcPr>
          <w:p w14:paraId="667B371D" w14:textId="77777777" w:rsidR="00670EEA" w:rsidRDefault="00670EEA" w:rsidP="00670EEA"/>
        </w:tc>
      </w:tr>
      <w:tr w:rsidR="00670EEA" w14:paraId="5BFAF399" w14:textId="77777777" w:rsidTr="004F2CD1">
        <w:tc>
          <w:tcPr>
            <w:tcW w:w="1064" w:type="dxa"/>
          </w:tcPr>
          <w:p w14:paraId="7733559E" w14:textId="77777777" w:rsidR="00670EEA" w:rsidRDefault="00670EEA" w:rsidP="00670EEA">
            <w:pPr>
              <w:jc w:val="center"/>
            </w:pPr>
            <w:r>
              <w:t>D1D6</w:t>
            </w:r>
          </w:p>
        </w:tc>
        <w:tc>
          <w:tcPr>
            <w:tcW w:w="1649" w:type="dxa"/>
          </w:tcPr>
          <w:p w14:paraId="07689306" w14:textId="77777777" w:rsidR="00670EEA" w:rsidRPr="008D63CB" w:rsidRDefault="00670EEA" w:rsidP="00670EEA">
            <w:r w:rsidRPr="00B20808">
              <w:t>Doppelganger</w:t>
            </w:r>
            <w:r>
              <w:t xml:space="preserve"> or shapeshifter</w:t>
            </w:r>
          </w:p>
        </w:tc>
        <w:tc>
          <w:tcPr>
            <w:tcW w:w="4032" w:type="dxa"/>
          </w:tcPr>
          <w:p w14:paraId="51DD1423" w14:textId="508359E7" w:rsidR="00670EEA" w:rsidRPr="008D63CB" w:rsidRDefault="00670EEA" w:rsidP="00670EEA">
            <w:r w:rsidRPr="00B20808">
              <w:t>Change form in a moment, disadvantage against magic checks.</w:t>
            </w:r>
            <w:r w:rsidR="002F729A">
              <w:t xml:space="preserve"> </w:t>
            </w:r>
          </w:p>
        </w:tc>
        <w:tc>
          <w:tcPr>
            <w:tcW w:w="990" w:type="dxa"/>
          </w:tcPr>
          <w:p w14:paraId="295A5D14" w14:textId="77777777" w:rsidR="00670EEA" w:rsidRDefault="00670EEA" w:rsidP="00670EEA">
            <w:pPr>
              <w:jc w:val="center"/>
            </w:pPr>
            <w:r>
              <w:t>3</w:t>
            </w:r>
          </w:p>
        </w:tc>
        <w:tc>
          <w:tcPr>
            <w:tcW w:w="1281" w:type="dxa"/>
          </w:tcPr>
          <w:p w14:paraId="0AB1A45B" w14:textId="77777777" w:rsidR="00670EEA" w:rsidRDefault="00670EEA" w:rsidP="00670EEA"/>
        </w:tc>
      </w:tr>
      <w:tr w:rsidR="00670EEA" w14:paraId="37DF1251" w14:textId="77777777" w:rsidTr="004F2CD1">
        <w:tc>
          <w:tcPr>
            <w:tcW w:w="1064" w:type="dxa"/>
          </w:tcPr>
          <w:p w14:paraId="45602BCB" w14:textId="77777777" w:rsidR="00670EEA" w:rsidRPr="008D63CB" w:rsidRDefault="00670EEA" w:rsidP="00670EEA">
            <w:pPr>
              <w:jc w:val="center"/>
            </w:pPr>
            <w:r>
              <w:t>D1D 6+1</w:t>
            </w:r>
          </w:p>
        </w:tc>
        <w:tc>
          <w:tcPr>
            <w:tcW w:w="1649" w:type="dxa"/>
          </w:tcPr>
          <w:p w14:paraId="157CE437" w14:textId="0761E6F5" w:rsidR="00670EEA" w:rsidRPr="00AB0638" w:rsidRDefault="00670EEA" w:rsidP="00670EEA">
            <w:r w:rsidRPr="008D63CB">
              <w:t>Succubus</w:t>
            </w:r>
            <w:r>
              <w:t xml:space="preserve">, </w:t>
            </w:r>
            <w:r w:rsidRPr="008D63CB">
              <w:t>Incubus</w:t>
            </w:r>
            <w:r>
              <w:t xml:space="preserve"> or Vampyre</w:t>
            </w:r>
            <w:r w:rsidR="002F729A">
              <w:t xml:space="preserve"> </w:t>
            </w:r>
          </w:p>
        </w:tc>
        <w:tc>
          <w:tcPr>
            <w:tcW w:w="4032" w:type="dxa"/>
          </w:tcPr>
          <w:p w14:paraId="734BC0CF" w14:textId="77777777" w:rsidR="00670EEA" w:rsidRPr="00B20808" w:rsidRDefault="00670EEA" w:rsidP="00670EEA">
            <w:r>
              <w:t xml:space="preserve">Rare. </w:t>
            </w:r>
            <w:r w:rsidRPr="008D63CB">
              <w:t xml:space="preserve">2 Claws </w:t>
            </w:r>
            <w:r>
              <w:t xml:space="preserve">or Fangs </w:t>
            </w:r>
            <w:r w:rsidRPr="008D63CB">
              <w:t>1d</w:t>
            </w:r>
            <w:r>
              <w:t>6</w:t>
            </w:r>
            <w:r w:rsidRPr="008D63CB">
              <w:t>, Advantage on magic checks, immune to non</w:t>
            </w:r>
            <w:r>
              <w:t>-</w:t>
            </w:r>
            <w:r w:rsidRPr="008D63CB">
              <w:t xml:space="preserve">magic weapons, level drain (-1) with kiss. Can cast Charm person (spell) once per hour. </w:t>
            </w:r>
          </w:p>
        </w:tc>
        <w:tc>
          <w:tcPr>
            <w:tcW w:w="990" w:type="dxa"/>
          </w:tcPr>
          <w:p w14:paraId="3C30B332" w14:textId="77777777" w:rsidR="00670EEA" w:rsidRDefault="00670EEA" w:rsidP="00670EEA">
            <w:pPr>
              <w:jc w:val="center"/>
            </w:pPr>
            <w:r>
              <w:t>6</w:t>
            </w:r>
          </w:p>
        </w:tc>
        <w:tc>
          <w:tcPr>
            <w:tcW w:w="1281" w:type="dxa"/>
          </w:tcPr>
          <w:p w14:paraId="33575184" w14:textId="77777777" w:rsidR="00670EEA" w:rsidRDefault="00670EEA" w:rsidP="00670EEA">
            <w:r w:rsidRPr="008D0D85">
              <w:t>1d6 HP</w:t>
            </w:r>
          </w:p>
        </w:tc>
      </w:tr>
    </w:tbl>
    <w:p w14:paraId="43BA3064" w14:textId="5EC4C650" w:rsidR="002A4855" w:rsidRDefault="002A4855" w:rsidP="004F2CD1">
      <w:pPr>
        <w:pStyle w:val="Heading2"/>
      </w:pPr>
      <w:r>
        <w:t>D2 Creatures of the Night</w:t>
      </w:r>
    </w:p>
    <w:p w14:paraId="3DF8D204" w14:textId="54C1D4BF" w:rsidR="002A4855" w:rsidRPr="002A4855" w:rsidRDefault="002A4855" w:rsidP="002A4855">
      <w:r w:rsidRPr="002A4855">
        <w:t xml:space="preserve">Folklore Nocturnal creatures infected with were or with </w:t>
      </w:r>
      <w:r w:rsidR="00A17DD3" w:rsidRPr="002A4855">
        <w:t>Vampyre</w:t>
      </w:r>
      <w:r w:rsidRPr="002A4855">
        <w:t xml:space="preserve"> like traits</w:t>
      </w:r>
      <w:r>
        <w:t>.</w:t>
      </w:r>
    </w:p>
    <w:tbl>
      <w:tblPr>
        <w:tblStyle w:val="TableGrid"/>
        <w:tblW w:w="9016" w:type="dxa"/>
        <w:tblLook w:val="04A0" w:firstRow="1" w:lastRow="0" w:firstColumn="1" w:lastColumn="0" w:noHBand="0" w:noVBand="1"/>
      </w:tblPr>
      <w:tblGrid>
        <w:gridCol w:w="1064"/>
        <w:gridCol w:w="1649"/>
        <w:gridCol w:w="4032"/>
        <w:gridCol w:w="990"/>
        <w:gridCol w:w="1281"/>
      </w:tblGrid>
      <w:tr w:rsidR="002A4855" w14:paraId="63284A71" w14:textId="77777777" w:rsidTr="00A5705C">
        <w:tc>
          <w:tcPr>
            <w:tcW w:w="1064" w:type="dxa"/>
          </w:tcPr>
          <w:p w14:paraId="4F80459B" w14:textId="76C29360" w:rsidR="002A4855" w:rsidRDefault="002A4855" w:rsidP="002A4855">
            <w:pPr>
              <w:jc w:val="center"/>
            </w:pPr>
            <w:r w:rsidRPr="004F2CD1">
              <w:rPr>
                <w:b/>
                <w:bCs/>
              </w:rPr>
              <w:t>2d6</w:t>
            </w:r>
          </w:p>
        </w:tc>
        <w:tc>
          <w:tcPr>
            <w:tcW w:w="1649" w:type="dxa"/>
          </w:tcPr>
          <w:p w14:paraId="06FB2A2C" w14:textId="219CC057" w:rsidR="002A4855" w:rsidRDefault="002A4855" w:rsidP="002A4855">
            <w:r w:rsidRPr="004F2CD1">
              <w:rPr>
                <w:b/>
                <w:bCs/>
              </w:rPr>
              <w:t>Creature</w:t>
            </w:r>
          </w:p>
        </w:tc>
        <w:tc>
          <w:tcPr>
            <w:tcW w:w="4032" w:type="dxa"/>
          </w:tcPr>
          <w:p w14:paraId="6C8D8BCF" w14:textId="158B83D4" w:rsidR="002A4855" w:rsidRDefault="002A4855" w:rsidP="002A4855">
            <w:r w:rsidRPr="004F2CD1">
              <w:rPr>
                <w:b/>
                <w:bCs/>
              </w:rPr>
              <w:t>Description</w:t>
            </w:r>
          </w:p>
        </w:tc>
        <w:tc>
          <w:tcPr>
            <w:tcW w:w="990" w:type="dxa"/>
          </w:tcPr>
          <w:p w14:paraId="0D397C63" w14:textId="244D14AA" w:rsidR="002A4855" w:rsidRDefault="002A4855" w:rsidP="002A4855">
            <w:pPr>
              <w:jc w:val="center"/>
            </w:pPr>
            <w:r w:rsidRPr="004F2CD1">
              <w:rPr>
                <w:b/>
                <w:bCs/>
              </w:rPr>
              <w:t>HD</w:t>
            </w:r>
          </w:p>
        </w:tc>
        <w:tc>
          <w:tcPr>
            <w:tcW w:w="1281" w:type="dxa"/>
          </w:tcPr>
          <w:p w14:paraId="7165A2ED" w14:textId="3C1E7D86" w:rsidR="002A4855" w:rsidRDefault="002A4855" w:rsidP="002A4855">
            <w:r w:rsidRPr="004F2CD1">
              <w:rPr>
                <w:b/>
                <w:bCs/>
              </w:rPr>
              <w:t>Actions</w:t>
            </w:r>
          </w:p>
        </w:tc>
      </w:tr>
      <w:tr w:rsidR="002A4855" w14:paraId="4516ECE8" w14:textId="77777777" w:rsidTr="00A5705C">
        <w:tc>
          <w:tcPr>
            <w:tcW w:w="1064" w:type="dxa"/>
          </w:tcPr>
          <w:p w14:paraId="2FC92C69" w14:textId="77777777" w:rsidR="002A4855" w:rsidRPr="00AB0638" w:rsidRDefault="002A4855" w:rsidP="00A5705C">
            <w:pPr>
              <w:jc w:val="center"/>
            </w:pPr>
            <w:r>
              <w:t>D2D1</w:t>
            </w:r>
          </w:p>
        </w:tc>
        <w:tc>
          <w:tcPr>
            <w:tcW w:w="1649" w:type="dxa"/>
          </w:tcPr>
          <w:p w14:paraId="53B98445" w14:textId="77777777" w:rsidR="002A4855" w:rsidRDefault="002A4855" w:rsidP="00A5705C">
            <w:r w:rsidRPr="00AB0638">
              <w:t>Vampire Bat</w:t>
            </w:r>
          </w:p>
        </w:tc>
        <w:tc>
          <w:tcPr>
            <w:tcW w:w="4032" w:type="dxa"/>
          </w:tcPr>
          <w:p w14:paraId="0F1439E3" w14:textId="2085C205" w:rsidR="002A4855" w:rsidRDefault="002A4855" w:rsidP="00A5705C">
            <w:r w:rsidRPr="00B20808">
              <w:t>1d6 damage next moment after attack.</w:t>
            </w:r>
            <w:r w:rsidR="002F729A">
              <w:t xml:space="preserve"> </w:t>
            </w:r>
          </w:p>
        </w:tc>
        <w:tc>
          <w:tcPr>
            <w:tcW w:w="990" w:type="dxa"/>
          </w:tcPr>
          <w:p w14:paraId="15FD85BF" w14:textId="77777777" w:rsidR="002A4855" w:rsidRDefault="002A4855" w:rsidP="00A5705C">
            <w:pPr>
              <w:jc w:val="center"/>
            </w:pPr>
            <w:r>
              <w:t>1</w:t>
            </w:r>
          </w:p>
        </w:tc>
        <w:tc>
          <w:tcPr>
            <w:tcW w:w="1281" w:type="dxa"/>
          </w:tcPr>
          <w:p w14:paraId="3A00A06B" w14:textId="77777777" w:rsidR="002A4855" w:rsidRDefault="002A4855" w:rsidP="00A5705C">
            <w:r w:rsidRPr="008C708A">
              <w:t>1d6 HP</w:t>
            </w:r>
          </w:p>
        </w:tc>
      </w:tr>
      <w:tr w:rsidR="002A4855" w14:paraId="253DBF14" w14:textId="77777777" w:rsidTr="00A5705C">
        <w:tc>
          <w:tcPr>
            <w:tcW w:w="1064" w:type="dxa"/>
          </w:tcPr>
          <w:p w14:paraId="1B8B576D" w14:textId="77777777" w:rsidR="002A4855" w:rsidRDefault="002A4855" w:rsidP="00A5705C">
            <w:pPr>
              <w:jc w:val="center"/>
            </w:pPr>
            <w:r>
              <w:t>D2D2</w:t>
            </w:r>
          </w:p>
        </w:tc>
        <w:tc>
          <w:tcPr>
            <w:tcW w:w="1649" w:type="dxa"/>
          </w:tcPr>
          <w:p w14:paraId="4BA5AD97" w14:textId="77777777" w:rsidR="002A4855" w:rsidRPr="00AB0638" w:rsidRDefault="002A4855" w:rsidP="00A5705C">
            <w:r>
              <w:t>Wererat</w:t>
            </w:r>
          </w:p>
        </w:tc>
        <w:tc>
          <w:tcPr>
            <w:tcW w:w="4032" w:type="dxa"/>
          </w:tcPr>
          <w:p w14:paraId="2E014E27" w14:textId="77777777" w:rsidR="002A4855" w:rsidRDefault="002A4855" w:rsidP="00A5705C">
            <w:r w:rsidRPr="00982D3E">
              <w:t>Cannot gain Advantage when attempting to surprise a Wererat</w:t>
            </w:r>
          </w:p>
        </w:tc>
        <w:tc>
          <w:tcPr>
            <w:tcW w:w="990" w:type="dxa"/>
          </w:tcPr>
          <w:p w14:paraId="031FEEE9" w14:textId="77777777" w:rsidR="002A4855" w:rsidRDefault="002A4855" w:rsidP="00A5705C">
            <w:pPr>
              <w:jc w:val="center"/>
            </w:pPr>
            <w:r>
              <w:t>2</w:t>
            </w:r>
          </w:p>
        </w:tc>
        <w:tc>
          <w:tcPr>
            <w:tcW w:w="1281" w:type="dxa"/>
          </w:tcPr>
          <w:p w14:paraId="7B1D11B8" w14:textId="77777777" w:rsidR="002A4855" w:rsidRDefault="002A4855" w:rsidP="00A5705C"/>
        </w:tc>
      </w:tr>
      <w:tr w:rsidR="002A4855" w14:paraId="2C1B4698" w14:textId="77777777" w:rsidTr="00A5705C">
        <w:tc>
          <w:tcPr>
            <w:tcW w:w="1064" w:type="dxa"/>
          </w:tcPr>
          <w:p w14:paraId="4CD816CA" w14:textId="77777777" w:rsidR="002A4855" w:rsidRDefault="002A4855" w:rsidP="00A5705C">
            <w:pPr>
              <w:jc w:val="center"/>
            </w:pPr>
            <w:r>
              <w:t>D2D3</w:t>
            </w:r>
          </w:p>
        </w:tc>
        <w:tc>
          <w:tcPr>
            <w:tcW w:w="1649" w:type="dxa"/>
          </w:tcPr>
          <w:p w14:paraId="18EF29E3" w14:textId="77777777" w:rsidR="002A4855" w:rsidRPr="00AB0638" w:rsidRDefault="002A4855" w:rsidP="00A5705C">
            <w:r>
              <w:t>Night Terror</w:t>
            </w:r>
          </w:p>
        </w:tc>
        <w:tc>
          <w:tcPr>
            <w:tcW w:w="4032" w:type="dxa"/>
          </w:tcPr>
          <w:p w14:paraId="2A26AF86" w14:textId="77777777" w:rsidR="002A4855" w:rsidRDefault="002A4855" w:rsidP="00A5705C">
            <w:r>
              <w:t>Removes the effect of Rest</w:t>
            </w:r>
          </w:p>
        </w:tc>
        <w:tc>
          <w:tcPr>
            <w:tcW w:w="990" w:type="dxa"/>
          </w:tcPr>
          <w:p w14:paraId="29287B27" w14:textId="77777777" w:rsidR="002A4855" w:rsidRDefault="002A4855" w:rsidP="00A5705C">
            <w:pPr>
              <w:jc w:val="center"/>
            </w:pPr>
            <w:r>
              <w:t>2</w:t>
            </w:r>
          </w:p>
        </w:tc>
        <w:tc>
          <w:tcPr>
            <w:tcW w:w="1281" w:type="dxa"/>
          </w:tcPr>
          <w:p w14:paraId="110947FC" w14:textId="77777777" w:rsidR="002A4855" w:rsidRDefault="002A4855" w:rsidP="00A5705C"/>
        </w:tc>
      </w:tr>
      <w:tr w:rsidR="002A4855" w14:paraId="09312442" w14:textId="77777777" w:rsidTr="00A5705C">
        <w:tc>
          <w:tcPr>
            <w:tcW w:w="1064" w:type="dxa"/>
          </w:tcPr>
          <w:p w14:paraId="2D7009F7" w14:textId="77777777" w:rsidR="002A4855" w:rsidRDefault="002A4855" w:rsidP="00A5705C">
            <w:pPr>
              <w:jc w:val="center"/>
            </w:pPr>
            <w:r>
              <w:t>D2D4</w:t>
            </w:r>
          </w:p>
        </w:tc>
        <w:tc>
          <w:tcPr>
            <w:tcW w:w="1649" w:type="dxa"/>
          </w:tcPr>
          <w:p w14:paraId="3E3B0CEA" w14:textId="77777777" w:rsidR="002A4855" w:rsidRPr="00AB0638" w:rsidRDefault="002A4855" w:rsidP="00A5705C">
            <w:r>
              <w:t>Werewolf</w:t>
            </w:r>
          </w:p>
        </w:tc>
        <w:tc>
          <w:tcPr>
            <w:tcW w:w="4032" w:type="dxa"/>
          </w:tcPr>
          <w:p w14:paraId="7A6B5215" w14:textId="750FCAA2" w:rsidR="002A4855" w:rsidRDefault="002A4855" w:rsidP="00A5705C">
            <w:r w:rsidRPr="00505450">
              <w:t>Only silver weapons can hurt it.</w:t>
            </w:r>
            <w:r w:rsidR="002F729A">
              <w:t xml:space="preserve"> </w:t>
            </w:r>
          </w:p>
        </w:tc>
        <w:tc>
          <w:tcPr>
            <w:tcW w:w="990" w:type="dxa"/>
          </w:tcPr>
          <w:p w14:paraId="0238F11C" w14:textId="77777777" w:rsidR="002A4855" w:rsidRDefault="002A4855" w:rsidP="00A5705C">
            <w:pPr>
              <w:jc w:val="center"/>
            </w:pPr>
            <w:r>
              <w:t>4</w:t>
            </w:r>
          </w:p>
        </w:tc>
        <w:tc>
          <w:tcPr>
            <w:tcW w:w="1281" w:type="dxa"/>
          </w:tcPr>
          <w:p w14:paraId="5D866DDA" w14:textId="77777777" w:rsidR="002A4855" w:rsidRDefault="002A4855" w:rsidP="00A5705C">
            <w:r w:rsidRPr="005F008B">
              <w:t>1d6 HP</w:t>
            </w:r>
          </w:p>
        </w:tc>
      </w:tr>
      <w:tr w:rsidR="002A4855" w14:paraId="7B0FD038" w14:textId="77777777" w:rsidTr="00A5705C">
        <w:tc>
          <w:tcPr>
            <w:tcW w:w="1064" w:type="dxa"/>
          </w:tcPr>
          <w:p w14:paraId="3D48BD36" w14:textId="77777777" w:rsidR="002A4855" w:rsidRPr="00AB0638" w:rsidRDefault="002A4855" w:rsidP="00A5705C">
            <w:pPr>
              <w:jc w:val="center"/>
            </w:pPr>
            <w:r>
              <w:t>D2D5</w:t>
            </w:r>
          </w:p>
        </w:tc>
        <w:tc>
          <w:tcPr>
            <w:tcW w:w="1649" w:type="dxa"/>
          </w:tcPr>
          <w:p w14:paraId="2A8F942A" w14:textId="77777777" w:rsidR="002A4855" w:rsidRPr="00AB0638" w:rsidRDefault="002A4855" w:rsidP="00A5705C">
            <w:r w:rsidRPr="009504A0">
              <w:t>Werebear</w:t>
            </w:r>
          </w:p>
        </w:tc>
        <w:tc>
          <w:tcPr>
            <w:tcW w:w="4032" w:type="dxa"/>
          </w:tcPr>
          <w:p w14:paraId="6133D70A" w14:textId="77777777" w:rsidR="002A4855" w:rsidRDefault="002A4855" w:rsidP="00A5705C">
            <w:r w:rsidRPr="009504A0">
              <w:t>2 claws 1d</w:t>
            </w:r>
            <w:r>
              <w:t>6</w:t>
            </w:r>
            <w:r w:rsidRPr="009504A0">
              <w:t xml:space="preserve"> if both hit hug for 1d</w:t>
            </w:r>
            <w:r>
              <w:t>2+2</w:t>
            </w:r>
            <w:r w:rsidRPr="009504A0">
              <w:t xml:space="preserve"> damage</w:t>
            </w:r>
          </w:p>
        </w:tc>
        <w:tc>
          <w:tcPr>
            <w:tcW w:w="990" w:type="dxa"/>
          </w:tcPr>
          <w:p w14:paraId="1CCD74ED" w14:textId="77777777" w:rsidR="002A4855" w:rsidRDefault="002A4855" w:rsidP="00A5705C">
            <w:pPr>
              <w:jc w:val="center"/>
            </w:pPr>
            <w:r>
              <w:t>4</w:t>
            </w:r>
          </w:p>
        </w:tc>
        <w:tc>
          <w:tcPr>
            <w:tcW w:w="1281" w:type="dxa"/>
          </w:tcPr>
          <w:p w14:paraId="110B56DB" w14:textId="77777777" w:rsidR="002A4855" w:rsidRDefault="002A4855" w:rsidP="00A5705C"/>
        </w:tc>
      </w:tr>
      <w:tr w:rsidR="002A4855" w14:paraId="2A0A0DEB" w14:textId="77777777" w:rsidTr="00A5705C">
        <w:tc>
          <w:tcPr>
            <w:tcW w:w="1064" w:type="dxa"/>
          </w:tcPr>
          <w:p w14:paraId="28B3EB2F" w14:textId="77777777" w:rsidR="002A4855" w:rsidRPr="00AB0638" w:rsidRDefault="002A4855" w:rsidP="00A5705C">
            <w:pPr>
              <w:jc w:val="center"/>
            </w:pPr>
            <w:r>
              <w:t>D2D6</w:t>
            </w:r>
          </w:p>
        </w:tc>
        <w:tc>
          <w:tcPr>
            <w:tcW w:w="1649" w:type="dxa"/>
          </w:tcPr>
          <w:p w14:paraId="195220D9" w14:textId="77777777" w:rsidR="002A4855" w:rsidRPr="00AB0638" w:rsidRDefault="002A4855" w:rsidP="00A5705C">
            <w:r>
              <w:t>Vampire</w:t>
            </w:r>
          </w:p>
        </w:tc>
        <w:tc>
          <w:tcPr>
            <w:tcW w:w="4032" w:type="dxa"/>
          </w:tcPr>
          <w:p w14:paraId="7EC2F633" w14:textId="77777777" w:rsidR="002A4855" w:rsidRDefault="002A4855" w:rsidP="00A5705C">
            <w:r w:rsidRPr="007369E1">
              <w:t>2 Claws or Fangs 1d6</w:t>
            </w:r>
          </w:p>
        </w:tc>
        <w:tc>
          <w:tcPr>
            <w:tcW w:w="990" w:type="dxa"/>
          </w:tcPr>
          <w:p w14:paraId="186C0CC6" w14:textId="77777777" w:rsidR="002A4855" w:rsidRDefault="002A4855" w:rsidP="00A5705C">
            <w:pPr>
              <w:jc w:val="center"/>
            </w:pPr>
            <w:r>
              <w:t>4</w:t>
            </w:r>
          </w:p>
        </w:tc>
        <w:tc>
          <w:tcPr>
            <w:tcW w:w="1281" w:type="dxa"/>
          </w:tcPr>
          <w:p w14:paraId="0432C05B" w14:textId="77777777" w:rsidR="002A4855" w:rsidRDefault="002A4855" w:rsidP="00A5705C"/>
        </w:tc>
      </w:tr>
    </w:tbl>
    <w:p w14:paraId="6E94BEC9" w14:textId="58DF4903" w:rsidR="002A4855" w:rsidRDefault="002A4855" w:rsidP="004F2CD1">
      <w:pPr>
        <w:pStyle w:val="Heading2"/>
      </w:pPr>
      <w:r>
        <w:t>D3 Demons</w:t>
      </w:r>
    </w:p>
    <w:p w14:paraId="47007148" w14:textId="7F4A7ABA" w:rsidR="002A4855" w:rsidRPr="002A4855" w:rsidRDefault="002A4855" w:rsidP="002A4855">
      <w:r w:rsidRPr="002A4855">
        <w:lastRenderedPageBreak/>
        <w:t xml:space="preserve">Creatures of the underworld, </w:t>
      </w:r>
      <w:proofErr w:type="gramStart"/>
      <w:r w:rsidRPr="002A4855">
        <w:t>Magic</w:t>
      </w:r>
      <w:proofErr w:type="gramEnd"/>
      <w:r w:rsidRPr="002A4855">
        <w:t xml:space="preserve"> and Fire</w:t>
      </w:r>
    </w:p>
    <w:tbl>
      <w:tblPr>
        <w:tblStyle w:val="TableGrid"/>
        <w:tblW w:w="9016" w:type="dxa"/>
        <w:tblLook w:val="04A0" w:firstRow="1" w:lastRow="0" w:firstColumn="1" w:lastColumn="0" w:noHBand="0" w:noVBand="1"/>
      </w:tblPr>
      <w:tblGrid>
        <w:gridCol w:w="1064"/>
        <w:gridCol w:w="1649"/>
        <w:gridCol w:w="4032"/>
        <w:gridCol w:w="990"/>
        <w:gridCol w:w="1281"/>
      </w:tblGrid>
      <w:tr w:rsidR="002A4855" w14:paraId="04210B51" w14:textId="77777777" w:rsidTr="00A5705C">
        <w:tc>
          <w:tcPr>
            <w:tcW w:w="1064" w:type="dxa"/>
          </w:tcPr>
          <w:p w14:paraId="4A66B07C" w14:textId="5DFC101B" w:rsidR="002A4855" w:rsidRDefault="002A4855" w:rsidP="002A4855">
            <w:pPr>
              <w:jc w:val="center"/>
            </w:pPr>
            <w:r w:rsidRPr="002A4855">
              <w:rPr>
                <w:b/>
                <w:bCs/>
              </w:rPr>
              <w:t>2d6</w:t>
            </w:r>
          </w:p>
        </w:tc>
        <w:tc>
          <w:tcPr>
            <w:tcW w:w="1649" w:type="dxa"/>
          </w:tcPr>
          <w:p w14:paraId="608D694D" w14:textId="2A02B294" w:rsidR="002A4855" w:rsidRDefault="002A4855" w:rsidP="002A4855">
            <w:r w:rsidRPr="002A4855">
              <w:rPr>
                <w:b/>
                <w:bCs/>
              </w:rPr>
              <w:t>Creature</w:t>
            </w:r>
          </w:p>
        </w:tc>
        <w:tc>
          <w:tcPr>
            <w:tcW w:w="4032" w:type="dxa"/>
          </w:tcPr>
          <w:p w14:paraId="2C0D8A29" w14:textId="44899847" w:rsidR="002A4855" w:rsidRDefault="002A4855" w:rsidP="002A4855">
            <w:r w:rsidRPr="002A4855">
              <w:rPr>
                <w:b/>
                <w:bCs/>
              </w:rPr>
              <w:t>Description</w:t>
            </w:r>
          </w:p>
        </w:tc>
        <w:tc>
          <w:tcPr>
            <w:tcW w:w="990" w:type="dxa"/>
          </w:tcPr>
          <w:p w14:paraId="1E7A22E9" w14:textId="6DA3C4B1" w:rsidR="002A4855" w:rsidRDefault="002A4855" w:rsidP="002A4855">
            <w:pPr>
              <w:jc w:val="center"/>
            </w:pPr>
            <w:r w:rsidRPr="002A4855">
              <w:rPr>
                <w:b/>
                <w:bCs/>
              </w:rPr>
              <w:t>HD</w:t>
            </w:r>
          </w:p>
        </w:tc>
        <w:tc>
          <w:tcPr>
            <w:tcW w:w="1281" w:type="dxa"/>
          </w:tcPr>
          <w:p w14:paraId="4E99FA38" w14:textId="3EBD9F88" w:rsidR="002A4855" w:rsidRDefault="002A4855" w:rsidP="002A4855">
            <w:r w:rsidRPr="002A4855">
              <w:rPr>
                <w:b/>
                <w:bCs/>
              </w:rPr>
              <w:t>Actions</w:t>
            </w:r>
          </w:p>
        </w:tc>
      </w:tr>
      <w:tr w:rsidR="002A4855" w14:paraId="3E90066C" w14:textId="77777777" w:rsidTr="00A5705C">
        <w:tc>
          <w:tcPr>
            <w:tcW w:w="1064" w:type="dxa"/>
          </w:tcPr>
          <w:p w14:paraId="56F4B266" w14:textId="77777777" w:rsidR="002A4855" w:rsidRDefault="002A4855" w:rsidP="002A4855">
            <w:pPr>
              <w:jc w:val="center"/>
            </w:pPr>
            <w:r>
              <w:t>D3D 1</w:t>
            </w:r>
          </w:p>
        </w:tc>
        <w:tc>
          <w:tcPr>
            <w:tcW w:w="1649" w:type="dxa"/>
          </w:tcPr>
          <w:p w14:paraId="046CD79D" w14:textId="77777777" w:rsidR="002A4855" w:rsidRDefault="002A4855" w:rsidP="002A4855">
            <w:r>
              <w:t>Manes</w:t>
            </w:r>
          </w:p>
        </w:tc>
        <w:tc>
          <w:tcPr>
            <w:tcW w:w="4032" w:type="dxa"/>
          </w:tcPr>
          <w:p w14:paraId="5E984C5E" w14:textId="4352E1CF" w:rsidR="002A4855" w:rsidRPr="006D4071" w:rsidRDefault="002A4855" w:rsidP="002A4855">
            <w:r w:rsidRPr="005225E0">
              <w:t>2 Claws 1d</w:t>
            </w:r>
            <w:r>
              <w:t>6</w:t>
            </w:r>
            <w:r w:rsidRPr="005225E0">
              <w:t xml:space="preserve"> + 1 Bite 1d</w:t>
            </w:r>
            <w:r>
              <w:t>6</w:t>
            </w:r>
            <w:r w:rsidRPr="005225E0">
              <w:t>, Half damage from non-magic weapons</w:t>
            </w:r>
            <w:r w:rsidR="002F729A">
              <w:t xml:space="preserve"> </w:t>
            </w:r>
          </w:p>
        </w:tc>
        <w:tc>
          <w:tcPr>
            <w:tcW w:w="990" w:type="dxa"/>
          </w:tcPr>
          <w:p w14:paraId="13B6A40B" w14:textId="77777777" w:rsidR="002A4855" w:rsidRDefault="002A4855" w:rsidP="002A4855">
            <w:pPr>
              <w:jc w:val="center"/>
            </w:pPr>
            <w:r>
              <w:t>1</w:t>
            </w:r>
          </w:p>
        </w:tc>
        <w:tc>
          <w:tcPr>
            <w:tcW w:w="1281" w:type="dxa"/>
          </w:tcPr>
          <w:p w14:paraId="60BFF111" w14:textId="77777777" w:rsidR="002A4855" w:rsidRDefault="002A4855" w:rsidP="002A4855">
            <w:r>
              <w:t>2</w:t>
            </w:r>
            <w:r w:rsidRPr="00B570A2">
              <w:t>d6 HP</w:t>
            </w:r>
          </w:p>
        </w:tc>
      </w:tr>
      <w:tr w:rsidR="002A4855" w14:paraId="34676BA4" w14:textId="77777777" w:rsidTr="00A5705C">
        <w:tc>
          <w:tcPr>
            <w:tcW w:w="1064" w:type="dxa"/>
          </w:tcPr>
          <w:p w14:paraId="365330A1" w14:textId="77777777" w:rsidR="002A4855" w:rsidRDefault="002A4855" w:rsidP="002A4855">
            <w:pPr>
              <w:jc w:val="center"/>
            </w:pPr>
            <w:r>
              <w:t>D3D2</w:t>
            </w:r>
          </w:p>
        </w:tc>
        <w:tc>
          <w:tcPr>
            <w:tcW w:w="1649" w:type="dxa"/>
          </w:tcPr>
          <w:p w14:paraId="307D70B3" w14:textId="77777777" w:rsidR="002A4855" w:rsidRDefault="002A4855" w:rsidP="002A4855">
            <w:r>
              <w:t>Elemental, Fire</w:t>
            </w:r>
          </w:p>
        </w:tc>
        <w:tc>
          <w:tcPr>
            <w:tcW w:w="4032" w:type="dxa"/>
          </w:tcPr>
          <w:p w14:paraId="57593F32" w14:textId="69E0EFCE" w:rsidR="002A4855" w:rsidRPr="006D4071" w:rsidRDefault="002A4855" w:rsidP="002A4855">
            <w:r>
              <w:t>B</w:t>
            </w:r>
            <w:r w:rsidRPr="0009729F">
              <w:t xml:space="preserve">urn for </w:t>
            </w:r>
            <w:r>
              <w:t>2</w:t>
            </w:r>
            <w:r w:rsidRPr="0009729F">
              <w:t>d6 fire damage.</w:t>
            </w:r>
            <w:r w:rsidR="002F729A">
              <w:t xml:space="preserve"> </w:t>
            </w:r>
          </w:p>
        </w:tc>
        <w:tc>
          <w:tcPr>
            <w:tcW w:w="990" w:type="dxa"/>
          </w:tcPr>
          <w:p w14:paraId="15DA3589" w14:textId="77777777" w:rsidR="002A4855" w:rsidRDefault="002A4855" w:rsidP="002A4855">
            <w:pPr>
              <w:jc w:val="center"/>
            </w:pPr>
            <w:r>
              <w:t>2</w:t>
            </w:r>
          </w:p>
        </w:tc>
        <w:tc>
          <w:tcPr>
            <w:tcW w:w="1281" w:type="dxa"/>
          </w:tcPr>
          <w:p w14:paraId="6F449079" w14:textId="77777777" w:rsidR="002A4855" w:rsidRDefault="002A4855" w:rsidP="002A4855">
            <w:r>
              <w:t>2</w:t>
            </w:r>
            <w:r w:rsidRPr="00B570A2">
              <w:t>d6 HP</w:t>
            </w:r>
          </w:p>
        </w:tc>
      </w:tr>
      <w:tr w:rsidR="002A4855" w14:paraId="4317FC11" w14:textId="77777777" w:rsidTr="00A5705C">
        <w:tc>
          <w:tcPr>
            <w:tcW w:w="1064" w:type="dxa"/>
          </w:tcPr>
          <w:p w14:paraId="7E994BD0" w14:textId="77777777" w:rsidR="002A4855" w:rsidRDefault="002A4855" w:rsidP="002A4855">
            <w:pPr>
              <w:jc w:val="center"/>
            </w:pPr>
            <w:r>
              <w:t>D3D3</w:t>
            </w:r>
          </w:p>
        </w:tc>
        <w:tc>
          <w:tcPr>
            <w:tcW w:w="1649" w:type="dxa"/>
          </w:tcPr>
          <w:p w14:paraId="59FE7794" w14:textId="77777777" w:rsidR="002A4855" w:rsidRDefault="002A4855" w:rsidP="002A4855">
            <w:r>
              <w:t>Gargoyle</w:t>
            </w:r>
          </w:p>
        </w:tc>
        <w:tc>
          <w:tcPr>
            <w:tcW w:w="4032" w:type="dxa"/>
          </w:tcPr>
          <w:p w14:paraId="78B38FCE" w14:textId="65C41A46" w:rsidR="002A4855" w:rsidRPr="006D4071" w:rsidRDefault="002A4855" w:rsidP="002A4855">
            <w:r>
              <w:t>Gargoyles are only found in / or on buildings. A random gargoyle is an inert statue.</w:t>
            </w:r>
            <w:r w:rsidR="0058295B">
              <w:t xml:space="preserve"> </w:t>
            </w:r>
            <w:r w:rsidRPr="005225E0">
              <w:t>2 claws 1d</w:t>
            </w:r>
            <w:r>
              <w:t xml:space="preserve">6 </w:t>
            </w:r>
            <w:r w:rsidRPr="005225E0">
              <w:t>+ 1 bite 1d</w:t>
            </w:r>
            <w:r>
              <w:t>6</w:t>
            </w:r>
            <w:r w:rsidRPr="005225E0">
              <w:t xml:space="preserve"> + 1 horn 1d6.</w:t>
            </w:r>
            <w:r w:rsidR="002F729A">
              <w:t xml:space="preserve"> </w:t>
            </w:r>
          </w:p>
        </w:tc>
        <w:tc>
          <w:tcPr>
            <w:tcW w:w="990" w:type="dxa"/>
          </w:tcPr>
          <w:p w14:paraId="1BA0D7E3" w14:textId="77777777" w:rsidR="002A4855" w:rsidRDefault="002A4855" w:rsidP="002A4855">
            <w:pPr>
              <w:jc w:val="center"/>
            </w:pPr>
            <w:r>
              <w:t>4</w:t>
            </w:r>
          </w:p>
        </w:tc>
        <w:tc>
          <w:tcPr>
            <w:tcW w:w="1281" w:type="dxa"/>
          </w:tcPr>
          <w:p w14:paraId="0486D14C" w14:textId="77777777" w:rsidR="002A4855" w:rsidRDefault="002A4855" w:rsidP="002A4855">
            <w:r>
              <w:t>3</w:t>
            </w:r>
            <w:r w:rsidRPr="00B570A2">
              <w:t>d6 HP</w:t>
            </w:r>
          </w:p>
        </w:tc>
      </w:tr>
      <w:tr w:rsidR="002A4855" w14:paraId="723EFDDD" w14:textId="77777777" w:rsidTr="00A5705C">
        <w:tc>
          <w:tcPr>
            <w:tcW w:w="1064" w:type="dxa"/>
          </w:tcPr>
          <w:p w14:paraId="0A2DFF81" w14:textId="77777777" w:rsidR="002A4855" w:rsidRDefault="002A4855" w:rsidP="002A4855">
            <w:pPr>
              <w:jc w:val="center"/>
            </w:pPr>
            <w:r>
              <w:t>D3D4</w:t>
            </w:r>
          </w:p>
        </w:tc>
        <w:tc>
          <w:tcPr>
            <w:tcW w:w="1649" w:type="dxa"/>
          </w:tcPr>
          <w:p w14:paraId="21AFBDD9" w14:textId="77777777" w:rsidR="002A4855" w:rsidRDefault="002A4855" w:rsidP="002A4855">
            <w:r>
              <w:t>Banshee</w:t>
            </w:r>
          </w:p>
        </w:tc>
        <w:tc>
          <w:tcPr>
            <w:tcW w:w="4032" w:type="dxa"/>
          </w:tcPr>
          <w:p w14:paraId="6E12FA55" w14:textId="7DF0EA5F" w:rsidR="002A4855" w:rsidRPr="006D4071" w:rsidRDefault="002A4855" w:rsidP="002A4855">
            <w:r w:rsidRPr="00E4563D">
              <w:t xml:space="preserve">Shriek - CON check or </w:t>
            </w:r>
            <w:proofErr w:type="gramStart"/>
            <w:r w:rsidRPr="00E4563D">
              <w:t>Paralyzed</w:t>
            </w:r>
            <w:proofErr w:type="gramEnd"/>
            <w:r w:rsidRPr="00E4563D">
              <w:t xml:space="preserve"> for 2d6 moments.</w:t>
            </w:r>
            <w:r w:rsidR="002F729A">
              <w:t xml:space="preserve"> </w:t>
            </w:r>
          </w:p>
        </w:tc>
        <w:tc>
          <w:tcPr>
            <w:tcW w:w="990" w:type="dxa"/>
          </w:tcPr>
          <w:p w14:paraId="691A7A2D" w14:textId="77777777" w:rsidR="002A4855" w:rsidRDefault="002A4855" w:rsidP="002A4855">
            <w:pPr>
              <w:jc w:val="center"/>
            </w:pPr>
            <w:r>
              <w:t>7</w:t>
            </w:r>
          </w:p>
        </w:tc>
        <w:tc>
          <w:tcPr>
            <w:tcW w:w="1281" w:type="dxa"/>
          </w:tcPr>
          <w:p w14:paraId="37CDEE62" w14:textId="77777777" w:rsidR="002A4855" w:rsidRDefault="002A4855" w:rsidP="002A4855"/>
        </w:tc>
      </w:tr>
      <w:tr w:rsidR="002A4855" w14:paraId="36742E9C" w14:textId="77777777" w:rsidTr="00A5705C">
        <w:tc>
          <w:tcPr>
            <w:tcW w:w="1064" w:type="dxa"/>
          </w:tcPr>
          <w:p w14:paraId="759E066F" w14:textId="77777777" w:rsidR="002A4855" w:rsidRDefault="002A4855" w:rsidP="002A4855">
            <w:pPr>
              <w:jc w:val="center"/>
            </w:pPr>
            <w:r>
              <w:t>D3D5</w:t>
            </w:r>
          </w:p>
        </w:tc>
        <w:tc>
          <w:tcPr>
            <w:tcW w:w="1649" w:type="dxa"/>
          </w:tcPr>
          <w:p w14:paraId="4A69D9F8" w14:textId="77777777" w:rsidR="002A4855" w:rsidRDefault="002A4855" w:rsidP="002A4855">
            <w:r>
              <w:t>Balor</w:t>
            </w:r>
          </w:p>
        </w:tc>
        <w:tc>
          <w:tcPr>
            <w:tcW w:w="4032" w:type="dxa"/>
          </w:tcPr>
          <w:p w14:paraId="59DBCC7E" w14:textId="6527B307" w:rsidR="002A4855" w:rsidRPr="006D4071" w:rsidRDefault="002A4855" w:rsidP="002A4855">
            <w:r w:rsidRPr="00E4563D">
              <w:t xml:space="preserve">Sword </w:t>
            </w:r>
            <w:r>
              <w:t>2</w:t>
            </w:r>
            <w:r w:rsidRPr="00E4563D">
              <w:t>d</w:t>
            </w:r>
            <w:r>
              <w:t>6</w:t>
            </w:r>
            <w:r w:rsidRPr="00E4563D">
              <w:t xml:space="preserve">+2 + Whip (0) DEX check or be pulled </w:t>
            </w:r>
            <w:r w:rsidR="00A0436D">
              <w:t>c</w:t>
            </w:r>
            <w:r w:rsidRPr="00E4563D">
              <w:t>lose to the Balor and burnt for 3d6 fire damage.</w:t>
            </w:r>
            <w:r w:rsidR="002F729A">
              <w:t xml:space="preserve"> </w:t>
            </w:r>
          </w:p>
        </w:tc>
        <w:tc>
          <w:tcPr>
            <w:tcW w:w="990" w:type="dxa"/>
          </w:tcPr>
          <w:p w14:paraId="6040EFF6" w14:textId="77777777" w:rsidR="002A4855" w:rsidRDefault="002A4855" w:rsidP="002A4855">
            <w:pPr>
              <w:jc w:val="center"/>
            </w:pPr>
            <w:r>
              <w:t>9</w:t>
            </w:r>
          </w:p>
        </w:tc>
        <w:tc>
          <w:tcPr>
            <w:tcW w:w="1281" w:type="dxa"/>
          </w:tcPr>
          <w:p w14:paraId="3642A9AD" w14:textId="77777777" w:rsidR="002A4855" w:rsidRDefault="002A4855" w:rsidP="002A4855">
            <w:r>
              <w:t>3</w:t>
            </w:r>
            <w:r w:rsidRPr="00B570A2">
              <w:t>d6 HP</w:t>
            </w:r>
          </w:p>
        </w:tc>
      </w:tr>
      <w:tr w:rsidR="002A4855" w14:paraId="7EE33EA0" w14:textId="77777777" w:rsidTr="00A5705C">
        <w:tc>
          <w:tcPr>
            <w:tcW w:w="1064" w:type="dxa"/>
          </w:tcPr>
          <w:p w14:paraId="222CEB91" w14:textId="77777777" w:rsidR="002A4855" w:rsidRDefault="002A4855" w:rsidP="002A4855">
            <w:pPr>
              <w:jc w:val="center"/>
            </w:pPr>
            <w:r>
              <w:t>D3D6</w:t>
            </w:r>
          </w:p>
        </w:tc>
        <w:tc>
          <w:tcPr>
            <w:tcW w:w="1649" w:type="dxa"/>
          </w:tcPr>
          <w:p w14:paraId="3055EBCC" w14:textId="77777777" w:rsidR="002A4855" w:rsidRDefault="002A4855" w:rsidP="002A4855">
            <w:proofErr w:type="spellStart"/>
            <w:r w:rsidRPr="00E4563D">
              <w:t>Hezrou</w:t>
            </w:r>
            <w:proofErr w:type="spellEnd"/>
            <w:r w:rsidRPr="00E4563D">
              <w:t xml:space="preserve"> </w:t>
            </w:r>
          </w:p>
        </w:tc>
        <w:tc>
          <w:tcPr>
            <w:tcW w:w="4032" w:type="dxa"/>
          </w:tcPr>
          <w:p w14:paraId="6B43CDF1" w14:textId="77777777" w:rsidR="002A4855" w:rsidRDefault="002A4855" w:rsidP="002A4855">
            <w:r w:rsidRPr="00E4563D">
              <w:t>2 Claws 1d</w:t>
            </w:r>
            <w:r>
              <w:t>6</w:t>
            </w:r>
            <w:r w:rsidRPr="00E4563D">
              <w:t xml:space="preserve"> + 1 Bite 2d</w:t>
            </w:r>
            <w:r>
              <w:t>6</w:t>
            </w:r>
            <w:r w:rsidRPr="00E4563D">
              <w:t xml:space="preserve">, </w:t>
            </w:r>
          </w:p>
          <w:p w14:paraId="234098C7" w14:textId="77777777" w:rsidR="002A4855" w:rsidRPr="006D4071" w:rsidRDefault="002A4855" w:rsidP="002A4855">
            <w:r w:rsidRPr="00E4563D">
              <w:t>Cause Fear (as per Banish) or Darkness (spell) - each once per fight</w:t>
            </w:r>
          </w:p>
        </w:tc>
        <w:tc>
          <w:tcPr>
            <w:tcW w:w="990" w:type="dxa"/>
          </w:tcPr>
          <w:p w14:paraId="0031D873" w14:textId="77777777" w:rsidR="002A4855" w:rsidRDefault="002A4855" w:rsidP="002A4855">
            <w:pPr>
              <w:jc w:val="center"/>
            </w:pPr>
            <w:r>
              <w:t>9</w:t>
            </w:r>
          </w:p>
        </w:tc>
        <w:tc>
          <w:tcPr>
            <w:tcW w:w="1281" w:type="dxa"/>
          </w:tcPr>
          <w:p w14:paraId="13495234" w14:textId="77777777" w:rsidR="002A4855" w:rsidRDefault="002A4855" w:rsidP="002A4855">
            <w:r>
              <w:t>2</w:t>
            </w:r>
            <w:r w:rsidRPr="00B570A2">
              <w:t>d6 HP</w:t>
            </w:r>
          </w:p>
        </w:tc>
      </w:tr>
    </w:tbl>
    <w:p w14:paraId="7E5C665D" w14:textId="5B680AD9" w:rsidR="004F2CD1" w:rsidRDefault="004F2CD1" w:rsidP="004F2CD1">
      <w:pPr>
        <w:pStyle w:val="Heading2"/>
      </w:pPr>
      <w:r>
        <w:t>D4 Creepy-Crawlies</w:t>
      </w:r>
    </w:p>
    <w:p w14:paraId="2E6DAFF1" w14:textId="0083E7F4" w:rsidR="004F2CD1" w:rsidRDefault="004F2CD1" w:rsidP="002A4855">
      <w:r w:rsidRPr="004F2CD1">
        <w:t>Insect like creatures that have grown to a giant size with a bad attitude.</w:t>
      </w:r>
    </w:p>
    <w:tbl>
      <w:tblPr>
        <w:tblStyle w:val="TableGrid"/>
        <w:tblW w:w="9016" w:type="dxa"/>
        <w:tblLook w:val="04A0" w:firstRow="1" w:lastRow="0" w:firstColumn="1" w:lastColumn="0" w:noHBand="0" w:noVBand="1"/>
      </w:tblPr>
      <w:tblGrid>
        <w:gridCol w:w="1064"/>
        <w:gridCol w:w="1649"/>
        <w:gridCol w:w="4032"/>
        <w:gridCol w:w="990"/>
        <w:gridCol w:w="1281"/>
      </w:tblGrid>
      <w:tr w:rsidR="002A4855" w14:paraId="61C31C28" w14:textId="77777777" w:rsidTr="00A5705C">
        <w:tc>
          <w:tcPr>
            <w:tcW w:w="1064" w:type="dxa"/>
          </w:tcPr>
          <w:p w14:paraId="01729BF9" w14:textId="0C2B5883" w:rsidR="002A4855" w:rsidRPr="002A4855" w:rsidRDefault="002A4855" w:rsidP="002A4855">
            <w:pPr>
              <w:jc w:val="center"/>
              <w:rPr>
                <w:b/>
                <w:bCs/>
              </w:rPr>
            </w:pPr>
            <w:r w:rsidRPr="002A4855">
              <w:rPr>
                <w:b/>
                <w:bCs/>
              </w:rPr>
              <w:t>2d6</w:t>
            </w:r>
          </w:p>
        </w:tc>
        <w:tc>
          <w:tcPr>
            <w:tcW w:w="1649" w:type="dxa"/>
          </w:tcPr>
          <w:p w14:paraId="24D6423A" w14:textId="75EF4E69" w:rsidR="002A4855" w:rsidRPr="002A4855" w:rsidRDefault="002A4855" w:rsidP="002A4855">
            <w:pPr>
              <w:rPr>
                <w:b/>
                <w:bCs/>
              </w:rPr>
            </w:pPr>
            <w:r w:rsidRPr="002A4855">
              <w:rPr>
                <w:b/>
                <w:bCs/>
              </w:rPr>
              <w:t>Creature</w:t>
            </w:r>
          </w:p>
        </w:tc>
        <w:tc>
          <w:tcPr>
            <w:tcW w:w="4032" w:type="dxa"/>
          </w:tcPr>
          <w:p w14:paraId="4AB774D6" w14:textId="78A01484" w:rsidR="002A4855" w:rsidRPr="002A4855" w:rsidRDefault="002A4855" w:rsidP="002A4855">
            <w:pPr>
              <w:rPr>
                <w:b/>
                <w:bCs/>
              </w:rPr>
            </w:pPr>
            <w:r w:rsidRPr="002A4855">
              <w:rPr>
                <w:b/>
                <w:bCs/>
              </w:rPr>
              <w:t>Description</w:t>
            </w:r>
          </w:p>
        </w:tc>
        <w:tc>
          <w:tcPr>
            <w:tcW w:w="990" w:type="dxa"/>
          </w:tcPr>
          <w:p w14:paraId="7B0A050D" w14:textId="30400E41" w:rsidR="002A4855" w:rsidRPr="002A4855" w:rsidRDefault="002A4855" w:rsidP="002A4855">
            <w:pPr>
              <w:jc w:val="center"/>
              <w:rPr>
                <w:b/>
                <w:bCs/>
              </w:rPr>
            </w:pPr>
            <w:r w:rsidRPr="002A4855">
              <w:rPr>
                <w:b/>
                <w:bCs/>
              </w:rPr>
              <w:t>HD</w:t>
            </w:r>
          </w:p>
        </w:tc>
        <w:tc>
          <w:tcPr>
            <w:tcW w:w="1281" w:type="dxa"/>
          </w:tcPr>
          <w:p w14:paraId="4A70BB02" w14:textId="246FA8A9" w:rsidR="002A4855" w:rsidRPr="002A4855" w:rsidRDefault="002A4855" w:rsidP="002A4855">
            <w:pPr>
              <w:rPr>
                <w:b/>
                <w:bCs/>
              </w:rPr>
            </w:pPr>
            <w:r w:rsidRPr="002A4855">
              <w:rPr>
                <w:b/>
                <w:bCs/>
              </w:rPr>
              <w:t>Actions</w:t>
            </w:r>
          </w:p>
        </w:tc>
      </w:tr>
      <w:tr w:rsidR="004F2CD1" w14:paraId="452E7733" w14:textId="77777777" w:rsidTr="00A5705C">
        <w:tc>
          <w:tcPr>
            <w:tcW w:w="1064" w:type="dxa"/>
          </w:tcPr>
          <w:p w14:paraId="617C229B" w14:textId="77777777" w:rsidR="004F2CD1" w:rsidRDefault="004F2CD1" w:rsidP="00A5705C">
            <w:pPr>
              <w:jc w:val="center"/>
            </w:pPr>
            <w:r>
              <w:t>D4D1</w:t>
            </w:r>
          </w:p>
        </w:tc>
        <w:tc>
          <w:tcPr>
            <w:tcW w:w="1649" w:type="dxa"/>
          </w:tcPr>
          <w:p w14:paraId="72488AB1" w14:textId="77777777" w:rsidR="004F2CD1" w:rsidRPr="00AB0638" w:rsidRDefault="004F2CD1" w:rsidP="00A5705C">
            <w:r>
              <w:t>Fire Beetle</w:t>
            </w:r>
          </w:p>
        </w:tc>
        <w:tc>
          <w:tcPr>
            <w:tcW w:w="4032" w:type="dxa"/>
          </w:tcPr>
          <w:p w14:paraId="63FDA834" w14:textId="54FE374B" w:rsidR="004F2CD1" w:rsidRDefault="004F2CD1" w:rsidP="00A5705C">
            <w:r w:rsidRPr="006D4071">
              <w:t>Light glands have a usage die of d</w:t>
            </w:r>
            <w:r>
              <w:t>6 when reused in a lantern</w:t>
            </w:r>
            <w:r w:rsidR="002F729A">
              <w:t xml:space="preserve"> </w:t>
            </w:r>
          </w:p>
        </w:tc>
        <w:tc>
          <w:tcPr>
            <w:tcW w:w="990" w:type="dxa"/>
          </w:tcPr>
          <w:p w14:paraId="152AAF21" w14:textId="77777777" w:rsidR="004F2CD1" w:rsidRDefault="004F2CD1" w:rsidP="00A5705C">
            <w:pPr>
              <w:jc w:val="center"/>
            </w:pPr>
            <w:r>
              <w:t>1</w:t>
            </w:r>
          </w:p>
        </w:tc>
        <w:tc>
          <w:tcPr>
            <w:tcW w:w="1281" w:type="dxa"/>
          </w:tcPr>
          <w:p w14:paraId="218D4F78" w14:textId="77777777" w:rsidR="004F2CD1" w:rsidRDefault="004F2CD1" w:rsidP="00A5705C"/>
        </w:tc>
      </w:tr>
      <w:tr w:rsidR="004F2CD1" w14:paraId="7D3EE78F" w14:textId="77777777" w:rsidTr="00A5705C">
        <w:tc>
          <w:tcPr>
            <w:tcW w:w="1064" w:type="dxa"/>
          </w:tcPr>
          <w:p w14:paraId="229FB9BE" w14:textId="27FF2FB2" w:rsidR="004F2CD1" w:rsidRPr="00B20808" w:rsidRDefault="004F2CD1" w:rsidP="00A5705C">
            <w:pPr>
              <w:jc w:val="center"/>
            </w:pPr>
            <w:r>
              <w:t>D4D2</w:t>
            </w:r>
          </w:p>
        </w:tc>
        <w:tc>
          <w:tcPr>
            <w:tcW w:w="1649" w:type="dxa"/>
          </w:tcPr>
          <w:p w14:paraId="64A57C2C" w14:textId="77777777" w:rsidR="004F2CD1" w:rsidRPr="00AB0638" w:rsidRDefault="004F2CD1" w:rsidP="00A5705C">
            <w:r w:rsidRPr="00B20808">
              <w:t>Deadly Centipede</w:t>
            </w:r>
          </w:p>
        </w:tc>
        <w:tc>
          <w:tcPr>
            <w:tcW w:w="4032" w:type="dxa"/>
          </w:tcPr>
          <w:p w14:paraId="3B998F22" w14:textId="7BE42B57" w:rsidR="004F2CD1" w:rsidRDefault="004F2CD1" w:rsidP="00A5705C">
            <w:r w:rsidRPr="00B20808">
              <w:t>Bite (0) plus CON check or ‘</w:t>
            </w:r>
            <w:r>
              <w:t>OOA</w:t>
            </w:r>
            <w:r w:rsidRPr="00B20808">
              <w:t>’ - only has 1-2hp.</w:t>
            </w:r>
            <w:r w:rsidR="002F729A">
              <w:t xml:space="preserve"> </w:t>
            </w:r>
          </w:p>
        </w:tc>
        <w:tc>
          <w:tcPr>
            <w:tcW w:w="990" w:type="dxa"/>
          </w:tcPr>
          <w:p w14:paraId="0D14DB74" w14:textId="77777777" w:rsidR="004F2CD1" w:rsidRDefault="004F2CD1" w:rsidP="00A5705C">
            <w:pPr>
              <w:jc w:val="center"/>
            </w:pPr>
            <w:r>
              <w:t>2</w:t>
            </w:r>
          </w:p>
        </w:tc>
        <w:tc>
          <w:tcPr>
            <w:tcW w:w="1281" w:type="dxa"/>
          </w:tcPr>
          <w:p w14:paraId="7433AB48" w14:textId="77777777" w:rsidR="004F2CD1" w:rsidRDefault="004F2CD1" w:rsidP="00A5705C"/>
        </w:tc>
      </w:tr>
      <w:tr w:rsidR="004F2CD1" w14:paraId="59BFF913" w14:textId="77777777" w:rsidTr="00A5705C">
        <w:tc>
          <w:tcPr>
            <w:tcW w:w="1064" w:type="dxa"/>
          </w:tcPr>
          <w:p w14:paraId="71464345" w14:textId="77777777" w:rsidR="004F2CD1" w:rsidRPr="00B20808" w:rsidRDefault="004F2CD1" w:rsidP="00A5705C">
            <w:pPr>
              <w:jc w:val="center"/>
            </w:pPr>
            <w:r>
              <w:t>D4D3</w:t>
            </w:r>
          </w:p>
        </w:tc>
        <w:tc>
          <w:tcPr>
            <w:tcW w:w="1649" w:type="dxa"/>
          </w:tcPr>
          <w:p w14:paraId="2F8FA4AE" w14:textId="77777777" w:rsidR="004F2CD1" w:rsidRPr="00B20808" w:rsidRDefault="004F2CD1" w:rsidP="00A5705C">
            <w:r w:rsidRPr="00B20808">
              <w:t>Giant Ant Warrior</w:t>
            </w:r>
          </w:p>
        </w:tc>
        <w:tc>
          <w:tcPr>
            <w:tcW w:w="4032" w:type="dxa"/>
          </w:tcPr>
          <w:p w14:paraId="34AD6F5E" w14:textId="77777777" w:rsidR="004F2CD1" w:rsidRPr="00B20808" w:rsidRDefault="004F2CD1" w:rsidP="00A5705C">
            <w:r w:rsidRPr="00B20808">
              <w:t>Poisonous Bite 1d6 + CON check or add 2d6 damage to the attack</w:t>
            </w:r>
          </w:p>
        </w:tc>
        <w:tc>
          <w:tcPr>
            <w:tcW w:w="990" w:type="dxa"/>
          </w:tcPr>
          <w:p w14:paraId="7C963FE9" w14:textId="77777777" w:rsidR="004F2CD1" w:rsidRDefault="004F2CD1" w:rsidP="00A5705C">
            <w:pPr>
              <w:jc w:val="center"/>
            </w:pPr>
            <w:r>
              <w:t>2</w:t>
            </w:r>
          </w:p>
        </w:tc>
        <w:tc>
          <w:tcPr>
            <w:tcW w:w="1281" w:type="dxa"/>
          </w:tcPr>
          <w:p w14:paraId="2B1EDAE3" w14:textId="77777777" w:rsidR="004F2CD1" w:rsidRDefault="004F2CD1" w:rsidP="00A5705C">
            <w:r>
              <w:t>1</w:t>
            </w:r>
            <w:r w:rsidRPr="00B570A2">
              <w:t>d6 HP</w:t>
            </w:r>
          </w:p>
        </w:tc>
      </w:tr>
      <w:tr w:rsidR="004F2CD1" w14:paraId="12394FFC" w14:textId="77777777" w:rsidTr="00A5705C">
        <w:tc>
          <w:tcPr>
            <w:tcW w:w="1064" w:type="dxa"/>
          </w:tcPr>
          <w:p w14:paraId="34C33A1A" w14:textId="3BE70031" w:rsidR="004F2CD1" w:rsidRDefault="004F2CD1" w:rsidP="00A5705C">
            <w:pPr>
              <w:jc w:val="center"/>
            </w:pPr>
            <w:r>
              <w:t>D4D4</w:t>
            </w:r>
          </w:p>
        </w:tc>
        <w:tc>
          <w:tcPr>
            <w:tcW w:w="1649" w:type="dxa"/>
          </w:tcPr>
          <w:p w14:paraId="4098B603" w14:textId="77777777" w:rsidR="004F2CD1" w:rsidRPr="00B20808" w:rsidRDefault="004F2CD1" w:rsidP="00A5705C">
            <w:r>
              <w:t>Giant Leech</w:t>
            </w:r>
          </w:p>
        </w:tc>
        <w:tc>
          <w:tcPr>
            <w:tcW w:w="4032" w:type="dxa"/>
          </w:tcPr>
          <w:p w14:paraId="3D8B5E44" w14:textId="1CC56270" w:rsidR="004F2CD1" w:rsidRPr="00B20808" w:rsidRDefault="004F2CD1" w:rsidP="00A5705C">
            <w:r>
              <w:t>Drains a Level the moment after dealing damage.</w:t>
            </w:r>
            <w:r w:rsidR="002F729A">
              <w:t xml:space="preserve"> </w:t>
            </w:r>
          </w:p>
        </w:tc>
        <w:tc>
          <w:tcPr>
            <w:tcW w:w="990" w:type="dxa"/>
          </w:tcPr>
          <w:p w14:paraId="26AC33FE" w14:textId="77777777" w:rsidR="004F2CD1" w:rsidRDefault="004F2CD1" w:rsidP="00A5705C">
            <w:pPr>
              <w:jc w:val="center"/>
            </w:pPr>
            <w:r>
              <w:t>2</w:t>
            </w:r>
          </w:p>
        </w:tc>
        <w:tc>
          <w:tcPr>
            <w:tcW w:w="1281" w:type="dxa"/>
          </w:tcPr>
          <w:p w14:paraId="37535038" w14:textId="77777777" w:rsidR="004F2CD1" w:rsidRDefault="004F2CD1" w:rsidP="00A5705C"/>
        </w:tc>
      </w:tr>
      <w:tr w:rsidR="004F2CD1" w14:paraId="1F4EDEB2" w14:textId="77777777" w:rsidTr="00A5705C">
        <w:tc>
          <w:tcPr>
            <w:tcW w:w="1064" w:type="dxa"/>
          </w:tcPr>
          <w:p w14:paraId="3BBE2FA5" w14:textId="77777777" w:rsidR="004F2CD1" w:rsidRPr="00E553CD" w:rsidRDefault="004F2CD1" w:rsidP="00A5705C">
            <w:pPr>
              <w:tabs>
                <w:tab w:val="left" w:pos="276"/>
                <w:tab w:val="center" w:pos="386"/>
              </w:tabs>
              <w:jc w:val="center"/>
            </w:pPr>
            <w:r>
              <w:t>D4D5</w:t>
            </w:r>
          </w:p>
        </w:tc>
        <w:tc>
          <w:tcPr>
            <w:tcW w:w="1649" w:type="dxa"/>
          </w:tcPr>
          <w:p w14:paraId="0A369028" w14:textId="77777777" w:rsidR="004F2CD1" w:rsidRPr="00B20808" w:rsidRDefault="004F2CD1" w:rsidP="00A5705C">
            <w:r w:rsidRPr="00E553CD">
              <w:t>Carrion Creeper</w:t>
            </w:r>
          </w:p>
        </w:tc>
        <w:tc>
          <w:tcPr>
            <w:tcW w:w="4032" w:type="dxa"/>
          </w:tcPr>
          <w:p w14:paraId="6A44FF62" w14:textId="4692F7C1" w:rsidR="004F2CD1" w:rsidRPr="00B20808" w:rsidRDefault="004F2CD1" w:rsidP="00A5705C">
            <w:r w:rsidRPr="00E553CD">
              <w:t>Bite (1) + 6 Tentacles (0) + CON check or Paralyzed.</w:t>
            </w:r>
            <w:r w:rsidR="002F729A">
              <w:t xml:space="preserve"> </w:t>
            </w:r>
          </w:p>
        </w:tc>
        <w:tc>
          <w:tcPr>
            <w:tcW w:w="990" w:type="dxa"/>
          </w:tcPr>
          <w:p w14:paraId="74063CEC" w14:textId="77777777" w:rsidR="004F2CD1" w:rsidRDefault="004F2CD1" w:rsidP="00A5705C">
            <w:pPr>
              <w:jc w:val="center"/>
            </w:pPr>
            <w:r>
              <w:t>3</w:t>
            </w:r>
          </w:p>
        </w:tc>
        <w:tc>
          <w:tcPr>
            <w:tcW w:w="1281" w:type="dxa"/>
          </w:tcPr>
          <w:p w14:paraId="2E5C2046" w14:textId="77777777" w:rsidR="004F2CD1" w:rsidRDefault="004F2CD1" w:rsidP="00A5705C"/>
        </w:tc>
      </w:tr>
      <w:tr w:rsidR="004F2CD1" w14:paraId="23B6EB45" w14:textId="77777777" w:rsidTr="00A5705C">
        <w:tc>
          <w:tcPr>
            <w:tcW w:w="1064" w:type="dxa"/>
          </w:tcPr>
          <w:p w14:paraId="2FC20E29" w14:textId="77777777" w:rsidR="004F2CD1" w:rsidRPr="008D63CB" w:rsidRDefault="004F2CD1" w:rsidP="00A5705C">
            <w:pPr>
              <w:jc w:val="center"/>
            </w:pPr>
            <w:r>
              <w:t>D4D6</w:t>
            </w:r>
          </w:p>
        </w:tc>
        <w:tc>
          <w:tcPr>
            <w:tcW w:w="1649" w:type="dxa"/>
          </w:tcPr>
          <w:p w14:paraId="42A5F6EA" w14:textId="77777777" w:rsidR="004F2CD1" w:rsidRPr="00B20808" w:rsidRDefault="004F2CD1" w:rsidP="00A5705C">
            <w:r w:rsidRPr="008D63CB">
              <w:t>Gelatinous Cube</w:t>
            </w:r>
          </w:p>
        </w:tc>
        <w:tc>
          <w:tcPr>
            <w:tcW w:w="4032" w:type="dxa"/>
          </w:tcPr>
          <w:p w14:paraId="73FE3570" w14:textId="5E07B192" w:rsidR="004F2CD1" w:rsidRPr="00B20808" w:rsidRDefault="004F2CD1" w:rsidP="00A5705C">
            <w:r w:rsidRPr="00057DD6">
              <w:t>CON check on touch or be Paralyzed, immune to cold and lightning.</w:t>
            </w:r>
            <w:r w:rsidR="002F729A">
              <w:t xml:space="preserve"> </w:t>
            </w:r>
          </w:p>
        </w:tc>
        <w:tc>
          <w:tcPr>
            <w:tcW w:w="990" w:type="dxa"/>
          </w:tcPr>
          <w:p w14:paraId="7A54FFFF" w14:textId="77777777" w:rsidR="004F2CD1" w:rsidRDefault="004F2CD1" w:rsidP="00A5705C">
            <w:pPr>
              <w:jc w:val="center"/>
            </w:pPr>
            <w:r>
              <w:t>4</w:t>
            </w:r>
          </w:p>
        </w:tc>
        <w:tc>
          <w:tcPr>
            <w:tcW w:w="1281" w:type="dxa"/>
          </w:tcPr>
          <w:p w14:paraId="29EDD2A6" w14:textId="77777777" w:rsidR="004F2CD1" w:rsidRDefault="004F2CD1" w:rsidP="00A5705C"/>
        </w:tc>
      </w:tr>
      <w:tr w:rsidR="004F2CD1" w14:paraId="60604C94" w14:textId="77777777" w:rsidTr="00A5705C">
        <w:tc>
          <w:tcPr>
            <w:tcW w:w="1064" w:type="dxa"/>
          </w:tcPr>
          <w:p w14:paraId="3B6C7C0D" w14:textId="77777777" w:rsidR="004F2CD1" w:rsidRPr="00E553CD" w:rsidRDefault="004F2CD1" w:rsidP="00A5705C">
            <w:pPr>
              <w:jc w:val="center"/>
            </w:pPr>
            <w:r>
              <w:t>D4D6+1</w:t>
            </w:r>
          </w:p>
        </w:tc>
        <w:tc>
          <w:tcPr>
            <w:tcW w:w="1649" w:type="dxa"/>
          </w:tcPr>
          <w:p w14:paraId="4BDFCB39" w14:textId="77777777" w:rsidR="004F2CD1" w:rsidRPr="00B20808" w:rsidRDefault="004F2CD1" w:rsidP="00A5705C">
            <w:r w:rsidRPr="00E553CD">
              <w:t>Giant Slug</w:t>
            </w:r>
          </w:p>
        </w:tc>
        <w:tc>
          <w:tcPr>
            <w:tcW w:w="4032" w:type="dxa"/>
          </w:tcPr>
          <w:p w14:paraId="63843501" w14:textId="32F06871" w:rsidR="004F2CD1" w:rsidRPr="00B20808" w:rsidRDefault="004F2CD1" w:rsidP="00A5705C">
            <w:r>
              <w:t xml:space="preserve">Rare. </w:t>
            </w:r>
            <w:r w:rsidRPr="00E553CD">
              <w:t xml:space="preserve">Spit Acid </w:t>
            </w:r>
            <w:r>
              <w:t>–</w:t>
            </w:r>
            <w:r w:rsidRPr="00E553CD">
              <w:t xml:space="preserve"> </w:t>
            </w:r>
            <w:r>
              <w:t>1</w:t>
            </w:r>
            <w:r w:rsidRPr="00E553CD">
              <w:t>d</w:t>
            </w:r>
            <w:r>
              <w:t>6</w:t>
            </w:r>
            <w:r w:rsidRPr="00E553CD">
              <w:t xml:space="preserve"> nearby targets </w:t>
            </w:r>
            <w:r>
              <w:t>2</w:t>
            </w:r>
            <w:r w:rsidRPr="00E553CD">
              <w:t>d</w:t>
            </w:r>
            <w:r>
              <w:t>6</w:t>
            </w:r>
            <w:r w:rsidRPr="00E553CD">
              <w:t xml:space="preserve"> check DEX for 1/2 damage.</w:t>
            </w:r>
            <w:r w:rsidR="002F729A">
              <w:t xml:space="preserve"> </w:t>
            </w:r>
          </w:p>
        </w:tc>
        <w:tc>
          <w:tcPr>
            <w:tcW w:w="990" w:type="dxa"/>
          </w:tcPr>
          <w:p w14:paraId="61F24566" w14:textId="77777777" w:rsidR="004F2CD1" w:rsidRDefault="004F2CD1" w:rsidP="00A5705C">
            <w:pPr>
              <w:jc w:val="center"/>
            </w:pPr>
            <w:r>
              <w:t>12</w:t>
            </w:r>
          </w:p>
        </w:tc>
        <w:tc>
          <w:tcPr>
            <w:tcW w:w="1281" w:type="dxa"/>
          </w:tcPr>
          <w:p w14:paraId="265D3252" w14:textId="77777777" w:rsidR="004F2CD1" w:rsidRDefault="004F2CD1" w:rsidP="00A5705C">
            <w:r>
              <w:t>1</w:t>
            </w:r>
            <w:r w:rsidRPr="00B47644">
              <w:t>d6 HP</w:t>
            </w:r>
          </w:p>
        </w:tc>
      </w:tr>
    </w:tbl>
    <w:p w14:paraId="2E344542" w14:textId="08C2A62D" w:rsidR="004F2CD1" w:rsidRDefault="004F2CD1" w:rsidP="004F2CD1">
      <w:pPr>
        <w:pStyle w:val="Heading2"/>
      </w:pPr>
      <w:r>
        <w:t>D5 Supernatural</w:t>
      </w:r>
    </w:p>
    <w:p w14:paraId="5AB29D2D" w14:textId="7560C992" w:rsidR="00670EEA" w:rsidRDefault="004F2CD1" w:rsidP="004F2CD1">
      <w:r w:rsidRPr="004F2CD1">
        <w:t>Creatures that have been returned from the dead and are linked to place.</w:t>
      </w:r>
    </w:p>
    <w:tbl>
      <w:tblPr>
        <w:tblStyle w:val="TableGrid"/>
        <w:tblW w:w="9016" w:type="dxa"/>
        <w:tblLook w:val="04A0" w:firstRow="1" w:lastRow="0" w:firstColumn="1" w:lastColumn="0" w:noHBand="0" w:noVBand="1"/>
      </w:tblPr>
      <w:tblGrid>
        <w:gridCol w:w="1064"/>
        <w:gridCol w:w="1649"/>
        <w:gridCol w:w="4032"/>
        <w:gridCol w:w="990"/>
        <w:gridCol w:w="1281"/>
      </w:tblGrid>
      <w:tr w:rsidR="004F2CD1" w14:paraId="0EE70085" w14:textId="77777777" w:rsidTr="00A5705C">
        <w:tc>
          <w:tcPr>
            <w:tcW w:w="1064" w:type="dxa"/>
          </w:tcPr>
          <w:p w14:paraId="0DA97A23" w14:textId="4E44219A" w:rsidR="004F2CD1" w:rsidRPr="00E553CD" w:rsidRDefault="004F2CD1" w:rsidP="004F2CD1">
            <w:pPr>
              <w:jc w:val="center"/>
            </w:pPr>
            <w:r w:rsidRPr="004F2CD1">
              <w:rPr>
                <w:b/>
                <w:bCs/>
              </w:rPr>
              <w:t>2d6</w:t>
            </w:r>
          </w:p>
        </w:tc>
        <w:tc>
          <w:tcPr>
            <w:tcW w:w="1649" w:type="dxa"/>
          </w:tcPr>
          <w:p w14:paraId="39BF5473" w14:textId="26C9FAE5" w:rsidR="004F2CD1" w:rsidRPr="00E553CD" w:rsidRDefault="004F2CD1" w:rsidP="004F2CD1">
            <w:r w:rsidRPr="004F2CD1">
              <w:rPr>
                <w:b/>
                <w:bCs/>
              </w:rPr>
              <w:t>Creature</w:t>
            </w:r>
          </w:p>
        </w:tc>
        <w:tc>
          <w:tcPr>
            <w:tcW w:w="4032" w:type="dxa"/>
          </w:tcPr>
          <w:p w14:paraId="7C17A168" w14:textId="2DAAF6E3" w:rsidR="004F2CD1" w:rsidRPr="00E553CD" w:rsidRDefault="004F2CD1" w:rsidP="004F2CD1">
            <w:r w:rsidRPr="004F2CD1">
              <w:rPr>
                <w:b/>
                <w:bCs/>
              </w:rPr>
              <w:t>Description</w:t>
            </w:r>
          </w:p>
        </w:tc>
        <w:tc>
          <w:tcPr>
            <w:tcW w:w="990" w:type="dxa"/>
          </w:tcPr>
          <w:p w14:paraId="3198069F" w14:textId="12CE3830" w:rsidR="004F2CD1" w:rsidRDefault="004F2CD1" w:rsidP="004F2CD1">
            <w:pPr>
              <w:jc w:val="center"/>
            </w:pPr>
            <w:r w:rsidRPr="004F2CD1">
              <w:rPr>
                <w:b/>
                <w:bCs/>
              </w:rPr>
              <w:t>HD</w:t>
            </w:r>
          </w:p>
        </w:tc>
        <w:tc>
          <w:tcPr>
            <w:tcW w:w="1281" w:type="dxa"/>
          </w:tcPr>
          <w:p w14:paraId="3042D4B5" w14:textId="0C4E3520" w:rsidR="004F2CD1" w:rsidRDefault="004F2CD1" w:rsidP="004F2CD1">
            <w:r w:rsidRPr="004F2CD1">
              <w:rPr>
                <w:b/>
                <w:bCs/>
              </w:rPr>
              <w:t>Actions</w:t>
            </w:r>
          </w:p>
        </w:tc>
      </w:tr>
      <w:tr w:rsidR="004F2CD1" w14:paraId="7D76302E" w14:textId="77777777" w:rsidTr="00A5705C">
        <w:tc>
          <w:tcPr>
            <w:tcW w:w="1064" w:type="dxa"/>
          </w:tcPr>
          <w:p w14:paraId="6E8B1ABE" w14:textId="77777777" w:rsidR="004F2CD1" w:rsidRDefault="004F2CD1" w:rsidP="00A5705C">
            <w:pPr>
              <w:jc w:val="center"/>
            </w:pPr>
            <w:r>
              <w:t>D5D1</w:t>
            </w:r>
          </w:p>
        </w:tc>
        <w:tc>
          <w:tcPr>
            <w:tcW w:w="1649" w:type="dxa"/>
          </w:tcPr>
          <w:p w14:paraId="698DED06" w14:textId="77777777" w:rsidR="004F2CD1" w:rsidRPr="00E553CD" w:rsidRDefault="004F2CD1" w:rsidP="00A5705C">
            <w:r>
              <w:t>Ghoul</w:t>
            </w:r>
          </w:p>
        </w:tc>
        <w:tc>
          <w:tcPr>
            <w:tcW w:w="4032" w:type="dxa"/>
          </w:tcPr>
          <w:p w14:paraId="04CADEB8" w14:textId="1D8912AE" w:rsidR="004F2CD1" w:rsidRPr="00E553CD" w:rsidRDefault="004F2CD1" w:rsidP="00A5705C">
            <w:r>
              <w:t>2 claws 1d6 + 1 bite 1d6 + CON Check or paralyzed.</w:t>
            </w:r>
            <w:r w:rsidR="002F729A">
              <w:t xml:space="preserve"> </w:t>
            </w:r>
          </w:p>
        </w:tc>
        <w:tc>
          <w:tcPr>
            <w:tcW w:w="990" w:type="dxa"/>
          </w:tcPr>
          <w:p w14:paraId="75CEDCA8" w14:textId="77777777" w:rsidR="004F2CD1" w:rsidRDefault="004F2CD1" w:rsidP="00A5705C">
            <w:pPr>
              <w:jc w:val="center"/>
            </w:pPr>
            <w:r>
              <w:t>2</w:t>
            </w:r>
          </w:p>
        </w:tc>
        <w:tc>
          <w:tcPr>
            <w:tcW w:w="1281" w:type="dxa"/>
          </w:tcPr>
          <w:p w14:paraId="1BF4127E" w14:textId="77777777" w:rsidR="004F2CD1" w:rsidRDefault="004F2CD1" w:rsidP="00A5705C">
            <w:r w:rsidRPr="00B47644">
              <w:t>2d6 HP</w:t>
            </w:r>
          </w:p>
        </w:tc>
      </w:tr>
      <w:tr w:rsidR="004F2CD1" w14:paraId="26DE8C56" w14:textId="77777777" w:rsidTr="00A5705C">
        <w:tc>
          <w:tcPr>
            <w:tcW w:w="1064" w:type="dxa"/>
          </w:tcPr>
          <w:p w14:paraId="3A234EB2" w14:textId="61E89739" w:rsidR="004F2CD1" w:rsidRDefault="004F2CD1" w:rsidP="00A5705C">
            <w:pPr>
              <w:jc w:val="center"/>
            </w:pPr>
            <w:r>
              <w:t>D5D2</w:t>
            </w:r>
          </w:p>
        </w:tc>
        <w:tc>
          <w:tcPr>
            <w:tcW w:w="1649" w:type="dxa"/>
          </w:tcPr>
          <w:p w14:paraId="778ED169" w14:textId="77777777" w:rsidR="004F2CD1" w:rsidRPr="00E553CD" w:rsidRDefault="004F2CD1" w:rsidP="00A5705C">
            <w:r>
              <w:t>Shadow</w:t>
            </w:r>
          </w:p>
        </w:tc>
        <w:tc>
          <w:tcPr>
            <w:tcW w:w="4032" w:type="dxa"/>
          </w:tcPr>
          <w:p w14:paraId="3D04A5AD" w14:textId="7126AFEF" w:rsidR="004F2CD1" w:rsidRPr="00E553CD" w:rsidRDefault="004F2CD1" w:rsidP="00A5705C">
            <w:r>
              <w:t>Touch 1d6 and -1 STR, only hit by magic weapons.</w:t>
            </w:r>
            <w:r w:rsidR="002F729A">
              <w:t xml:space="preserve"> </w:t>
            </w:r>
          </w:p>
        </w:tc>
        <w:tc>
          <w:tcPr>
            <w:tcW w:w="990" w:type="dxa"/>
          </w:tcPr>
          <w:p w14:paraId="7654B37D" w14:textId="77777777" w:rsidR="004F2CD1" w:rsidRDefault="004F2CD1" w:rsidP="00A5705C">
            <w:pPr>
              <w:jc w:val="center"/>
            </w:pPr>
            <w:r>
              <w:t>3</w:t>
            </w:r>
          </w:p>
        </w:tc>
        <w:tc>
          <w:tcPr>
            <w:tcW w:w="1281" w:type="dxa"/>
          </w:tcPr>
          <w:p w14:paraId="2A76B3DA" w14:textId="77777777" w:rsidR="004F2CD1" w:rsidRDefault="004F2CD1" w:rsidP="00A5705C">
            <w:r>
              <w:t>1</w:t>
            </w:r>
            <w:r w:rsidRPr="00B47644">
              <w:t>d6 HP</w:t>
            </w:r>
          </w:p>
        </w:tc>
      </w:tr>
      <w:tr w:rsidR="004F2CD1" w14:paraId="225605BF" w14:textId="77777777" w:rsidTr="00A5705C">
        <w:tc>
          <w:tcPr>
            <w:tcW w:w="1064" w:type="dxa"/>
          </w:tcPr>
          <w:p w14:paraId="42BA866D" w14:textId="32FE531A" w:rsidR="004F2CD1" w:rsidRDefault="004F2CD1" w:rsidP="00A5705C">
            <w:pPr>
              <w:jc w:val="center"/>
            </w:pPr>
            <w:r>
              <w:t>D5D3</w:t>
            </w:r>
          </w:p>
        </w:tc>
        <w:tc>
          <w:tcPr>
            <w:tcW w:w="1649" w:type="dxa"/>
          </w:tcPr>
          <w:p w14:paraId="08C3CC82" w14:textId="77777777" w:rsidR="004F2CD1" w:rsidRPr="00E553CD" w:rsidRDefault="004F2CD1" w:rsidP="00A5705C">
            <w:r>
              <w:t>Wright</w:t>
            </w:r>
          </w:p>
        </w:tc>
        <w:tc>
          <w:tcPr>
            <w:tcW w:w="4032" w:type="dxa"/>
          </w:tcPr>
          <w:p w14:paraId="5A894096" w14:textId="77777777" w:rsidR="004F2CD1" w:rsidRPr="00E553CD" w:rsidRDefault="004F2CD1" w:rsidP="00A5705C">
            <w:r w:rsidRPr="00E553CD">
              <w:t>Can only be hit by magical or silver weapons, Drain 1 Level with Hit</w:t>
            </w:r>
          </w:p>
        </w:tc>
        <w:tc>
          <w:tcPr>
            <w:tcW w:w="990" w:type="dxa"/>
          </w:tcPr>
          <w:p w14:paraId="5E7F9E85" w14:textId="77777777" w:rsidR="004F2CD1" w:rsidRDefault="004F2CD1" w:rsidP="00A5705C">
            <w:pPr>
              <w:jc w:val="center"/>
            </w:pPr>
            <w:r>
              <w:t>4</w:t>
            </w:r>
          </w:p>
        </w:tc>
        <w:tc>
          <w:tcPr>
            <w:tcW w:w="1281" w:type="dxa"/>
          </w:tcPr>
          <w:p w14:paraId="60F140F6" w14:textId="77777777" w:rsidR="004F2CD1" w:rsidRDefault="004F2CD1" w:rsidP="00A5705C"/>
        </w:tc>
      </w:tr>
      <w:tr w:rsidR="004F2CD1" w14:paraId="4F55DA63" w14:textId="77777777" w:rsidTr="00A5705C">
        <w:tc>
          <w:tcPr>
            <w:tcW w:w="1064" w:type="dxa"/>
          </w:tcPr>
          <w:p w14:paraId="592724D6" w14:textId="61C6EDC7" w:rsidR="004F2CD1" w:rsidRDefault="004F2CD1" w:rsidP="00A5705C">
            <w:pPr>
              <w:jc w:val="center"/>
            </w:pPr>
            <w:r>
              <w:lastRenderedPageBreak/>
              <w:t>D5D4</w:t>
            </w:r>
          </w:p>
        </w:tc>
        <w:tc>
          <w:tcPr>
            <w:tcW w:w="1649" w:type="dxa"/>
          </w:tcPr>
          <w:p w14:paraId="4DBD0546" w14:textId="77777777" w:rsidR="004F2CD1" w:rsidRPr="004C6342" w:rsidRDefault="004F2CD1" w:rsidP="00A5705C">
            <w:r>
              <w:t>Mummy</w:t>
            </w:r>
          </w:p>
        </w:tc>
        <w:tc>
          <w:tcPr>
            <w:tcW w:w="4032" w:type="dxa"/>
          </w:tcPr>
          <w:p w14:paraId="67803EF8" w14:textId="5F969243" w:rsidR="004F2CD1" w:rsidRPr="004C6342" w:rsidRDefault="004F2CD1" w:rsidP="00A5705C">
            <w:r w:rsidRPr="00E63523">
              <w:t>Attacks stop healing until cure wounds cast, immune to normal weapons, half damage from magic weapons.</w:t>
            </w:r>
            <w:r w:rsidR="002F729A">
              <w:t xml:space="preserve"> </w:t>
            </w:r>
          </w:p>
        </w:tc>
        <w:tc>
          <w:tcPr>
            <w:tcW w:w="990" w:type="dxa"/>
          </w:tcPr>
          <w:p w14:paraId="3DFCA98E" w14:textId="77777777" w:rsidR="004F2CD1" w:rsidRDefault="004F2CD1" w:rsidP="00A5705C">
            <w:pPr>
              <w:jc w:val="center"/>
            </w:pPr>
            <w:r>
              <w:t>6</w:t>
            </w:r>
          </w:p>
        </w:tc>
        <w:tc>
          <w:tcPr>
            <w:tcW w:w="1281" w:type="dxa"/>
          </w:tcPr>
          <w:p w14:paraId="210170EC" w14:textId="77777777" w:rsidR="004F2CD1" w:rsidRDefault="004F2CD1" w:rsidP="00A5705C"/>
        </w:tc>
      </w:tr>
      <w:tr w:rsidR="004F2CD1" w14:paraId="0C7BDA5E" w14:textId="77777777" w:rsidTr="00A5705C">
        <w:tc>
          <w:tcPr>
            <w:tcW w:w="1064" w:type="dxa"/>
          </w:tcPr>
          <w:p w14:paraId="2BA7DAD6" w14:textId="279CC343" w:rsidR="004F2CD1" w:rsidRDefault="004F2CD1" w:rsidP="00A5705C">
            <w:pPr>
              <w:jc w:val="center"/>
            </w:pPr>
            <w:r>
              <w:t>D5D5</w:t>
            </w:r>
          </w:p>
        </w:tc>
        <w:tc>
          <w:tcPr>
            <w:tcW w:w="1649" w:type="dxa"/>
          </w:tcPr>
          <w:p w14:paraId="61831989" w14:textId="77777777" w:rsidR="004F2CD1" w:rsidRPr="004C6342" w:rsidRDefault="004F2CD1" w:rsidP="00A5705C">
            <w:r>
              <w:t>Djinni</w:t>
            </w:r>
          </w:p>
        </w:tc>
        <w:tc>
          <w:tcPr>
            <w:tcW w:w="4032" w:type="dxa"/>
          </w:tcPr>
          <w:p w14:paraId="7D7775C8" w14:textId="0562957A" w:rsidR="004F2CD1" w:rsidRPr="004C6342" w:rsidRDefault="004F2CD1" w:rsidP="00A5705C">
            <w:r w:rsidRPr="00BE11FB">
              <w:t>Can take Gaseous Form, Create Objects, Create Illusions, Cast Invisibility (spell) as action.</w:t>
            </w:r>
            <w:r w:rsidR="002F729A">
              <w:t xml:space="preserve"> </w:t>
            </w:r>
          </w:p>
        </w:tc>
        <w:tc>
          <w:tcPr>
            <w:tcW w:w="990" w:type="dxa"/>
          </w:tcPr>
          <w:p w14:paraId="6AEE71C4" w14:textId="77777777" w:rsidR="004F2CD1" w:rsidRDefault="004F2CD1" w:rsidP="00A5705C">
            <w:pPr>
              <w:jc w:val="center"/>
            </w:pPr>
            <w:r>
              <w:t>7</w:t>
            </w:r>
          </w:p>
        </w:tc>
        <w:tc>
          <w:tcPr>
            <w:tcW w:w="1281" w:type="dxa"/>
          </w:tcPr>
          <w:p w14:paraId="588F4CA2" w14:textId="77777777" w:rsidR="004F2CD1" w:rsidRDefault="004F2CD1" w:rsidP="00A5705C"/>
        </w:tc>
      </w:tr>
      <w:tr w:rsidR="004F2CD1" w14:paraId="654682B2" w14:textId="77777777" w:rsidTr="00A5705C">
        <w:tc>
          <w:tcPr>
            <w:tcW w:w="1064" w:type="dxa"/>
          </w:tcPr>
          <w:p w14:paraId="0674F0C3" w14:textId="77777777" w:rsidR="004F2CD1" w:rsidRPr="004C6342" w:rsidRDefault="004F2CD1" w:rsidP="00A5705C">
            <w:pPr>
              <w:jc w:val="center"/>
            </w:pPr>
            <w:r>
              <w:t>D5D6</w:t>
            </w:r>
          </w:p>
        </w:tc>
        <w:tc>
          <w:tcPr>
            <w:tcW w:w="1649" w:type="dxa"/>
          </w:tcPr>
          <w:p w14:paraId="4F452D8C" w14:textId="77777777" w:rsidR="004F2CD1" w:rsidRPr="004C6342" w:rsidRDefault="004F2CD1" w:rsidP="00A5705C">
            <w:r w:rsidRPr="004C6342">
              <w:t>Specter</w:t>
            </w:r>
          </w:p>
        </w:tc>
        <w:tc>
          <w:tcPr>
            <w:tcW w:w="4032" w:type="dxa"/>
          </w:tcPr>
          <w:p w14:paraId="2BF1435B" w14:textId="2F0F5892" w:rsidR="004F2CD1" w:rsidRPr="004C6342" w:rsidRDefault="004F2CD1" w:rsidP="00A5705C">
            <w:r w:rsidRPr="004C6342">
              <w:t>A person killed by a Specter will become a Specter in 1d6 minutes.</w:t>
            </w:r>
            <w:r w:rsidR="002F729A">
              <w:t xml:space="preserve"> </w:t>
            </w:r>
          </w:p>
        </w:tc>
        <w:tc>
          <w:tcPr>
            <w:tcW w:w="990" w:type="dxa"/>
          </w:tcPr>
          <w:p w14:paraId="61B1B853" w14:textId="77777777" w:rsidR="004F2CD1" w:rsidRDefault="004F2CD1" w:rsidP="00A5705C">
            <w:pPr>
              <w:jc w:val="center"/>
            </w:pPr>
            <w:r>
              <w:t>8</w:t>
            </w:r>
          </w:p>
        </w:tc>
        <w:tc>
          <w:tcPr>
            <w:tcW w:w="1281" w:type="dxa"/>
          </w:tcPr>
          <w:p w14:paraId="79F91FD1" w14:textId="77777777" w:rsidR="004F2CD1" w:rsidRDefault="004F2CD1" w:rsidP="00A5705C"/>
        </w:tc>
      </w:tr>
    </w:tbl>
    <w:p w14:paraId="2F91AEC1" w14:textId="7846A0F1" w:rsidR="004F2CD1" w:rsidRDefault="004F2CD1" w:rsidP="004F2CD1">
      <w:pPr>
        <w:pStyle w:val="Heading2"/>
      </w:pPr>
      <w:r>
        <w:t>D6 Mythical Beast</w:t>
      </w:r>
    </w:p>
    <w:p w14:paraId="35198861" w14:textId="4786CF7D" w:rsidR="004F2CD1" w:rsidRDefault="004F2CD1" w:rsidP="004F2CD1">
      <w:r w:rsidRPr="004F2CD1">
        <w:t>Creatures of legend that have a real enough presence.</w:t>
      </w:r>
    </w:p>
    <w:tbl>
      <w:tblPr>
        <w:tblStyle w:val="TableGrid"/>
        <w:tblW w:w="9016" w:type="dxa"/>
        <w:tblLook w:val="04A0" w:firstRow="1" w:lastRow="0" w:firstColumn="1" w:lastColumn="0" w:noHBand="0" w:noVBand="1"/>
      </w:tblPr>
      <w:tblGrid>
        <w:gridCol w:w="1064"/>
        <w:gridCol w:w="1649"/>
        <w:gridCol w:w="4032"/>
        <w:gridCol w:w="990"/>
        <w:gridCol w:w="1281"/>
      </w:tblGrid>
      <w:tr w:rsidR="004F2CD1" w14:paraId="504A9806" w14:textId="77777777" w:rsidTr="00A5705C">
        <w:tc>
          <w:tcPr>
            <w:tcW w:w="1064" w:type="dxa"/>
          </w:tcPr>
          <w:p w14:paraId="7B075BA8" w14:textId="3C276EC0" w:rsidR="004F2CD1" w:rsidRPr="004C6342" w:rsidRDefault="004F2CD1" w:rsidP="004F2CD1">
            <w:pPr>
              <w:jc w:val="center"/>
            </w:pPr>
            <w:r w:rsidRPr="004F2CD1">
              <w:rPr>
                <w:b/>
                <w:bCs/>
              </w:rPr>
              <w:t>2d6</w:t>
            </w:r>
          </w:p>
        </w:tc>
        <w:tc>
          <w:tcPr>
            <w:tcW w:w="1649" w:type="dxa"/>
          </w:tcPr>
          <w:p w14:paraId="645443CD" w14:textId="4FD091D8" w:rsidR="004F2CD1" w:rsidRPr="004C6342" w:rsidRDefault="004F2CD1" w:rsidP="004F2CD1">
            <w:r w:rsidRPr="004F2CD1">
              <w:rPr>
                <w:b/>
                <w:bCs/>
              </w:rPr>
              <w:t>Creature</w:t>
            </w:r>
          </w:p>
        </w:tc>
        <w:tc>
          <w:tcPr>
            <w:tcW w:w="4032" w:type="dxa"/>
          </w:tcPr>
          <w:p w14:paraId="0FB9EE69" w14:textId="0F77D9FF" w:rsidR="004F2CD1" w:rsidRPr="004C6342" w:rsidRDefault="004F2CD1" w:rsidP="004F2CD1">
            <w:r w:rsidRPr="004F2CD1">
              <w:rPr>
                <w:b/>
                <w:bCs/>
              </w:rPr>
              <w:t>Description</w:t>
            </w:r>
          </w:p>
        </w:tc>
        <w:tc>
          <w:tcPr>
            <w:tcW w:w="990" w:type="dxa"/>
          </w:tcPr>
          <w:p w14:paraId="6AFBEAF0" w14:textId="03F2CCE7" w:rsidR="004F2CD1" w:rsidRDefault="004F2CD1" w:rsidP="004F2CD1">
            <w:pPr>
              <w:jc w:val="center"/>
            </w:pPr>
            <w:r w:rsidRPr="004F2CD1">
              <w:rPr>
                <w:b/>
                <w:bCs/>
              </w:rPr>
              <w:t>HD</w:t>
            </w:r>
          </w:p>
        </w:tc>
        <w:tc>
          <w:tcPr>
            <w:tcW w:w="1281" w:type="dxa"/>
          </w:tcPr>
          <w:p w14:paraId="5D70ED40" w14:textId="14AB756A" w:rsidR="004F2CD1" w:rsidRDefault="004F2CD1" w:rsidP="004F2CD1">
            <w:r w:rsidRPr="004F2CD1">
              <w:rPr>
                <w:b/>
                <w:bCs/>
              </w:rPr>
              <w:t>Actions</w:t>
            </w:r>
          </w:p>
        </w:tc>
      </w:tr>
      <w:tr w:rsidR="004F2CD1" w14:paraId="22C4D079" w14:textId="77777777" w:rsidTr="00A5705C">
        <w:tc>
          <w:tcPr>
            <w:tcW w:w="1064" w:type="dxa"/>
          </w:tcPr>
          <w:p w14:paraId="79333AE9" w14:textId="77777777" w:rsidR="004F2CD1" w:rsidRDefault="004F2CD1" w:rsidP="004F2CD1">
            <w:pPr>
              <w:jc w:val="center"/>
            </w:pPr>
            <w:r>
              <w:t>D6D1</w:t>
            </w:r>
          </w:p>
        </w:tc>
        <w:tc>
          <w:tcPr>
            <w:tcW w:w="1649" w:type="dxa"/>
          </w:tcPr>
          <w:p w14:paraId="3D67F49B" w14:textId="77777777" w:rsidR="004F2CD1" w:rsidRPr="004C6342" w:rsidRDefault="004F2CD1" w:rsidP="004F2CD1">
            <w:r>
              <w:t>Large Snake / Lizard</w:t>
            </w:r>
          </w:p>
        </w:tc>
        <w:tc>
          <w:tcPr>
            <w:tcW w:w="4032" w:type="dxa"/>
          </w:tcPr>
          <w:p w14:paraId="581FB0CE" w14:textId="77777777" w:rsidR="004F2CD1" w:rsidRPr="004C6342" w:rsidRDefault="004F2CD1" w:rsidP="004F2CD1">
            <w:r w:rsidRPr="00B47644">
              <w:t>2 claws 1d6 + 1 bite 1d6</w:t>
            </w:r>
          </w:p>
        </w:tc>
        <w:tc>
          <w:tcPr>
            <w:tcW w:w="990" w:type="dxa"/>
          </w:tcPr>
          <w:p w14:paraId="52CEA826" w14:textId="77777777" w:rsidR="004F2CD1" w:rsidRDefault="004F2CD1" w:rsidP="004F2CD1">
            <w:pPr>
              <w:jc w:val="center"/>
            </w:pPr>
            <w:r>
              <w:t>1</w:t>
            </w:r>
          </w:p>
        </w:tc>
        <w:tc>
          <w:tcPr>
            <w:tcW w:w="1281" w:type="dxa"/>
          </w:tcPr>
          <w:p w14:paraId="5D15A76C" w14:textId="77777777" w:rsidR="004F2CD1" w:rsidRDefault="004F2CD1" w:rsidP="004F2CD1">
            <w:r w:rsidRPr="00B47644">
              <w:t>2d6 HP</w:t>
            </w:r>
          </w:p>
        </w:tc>
      </w:tr>
      <w:tr w:rsidR="004F2CD1" w14:paraId="4CEF88A4" w14:textId="77777777" w:rsidTr="00A5705C">
        <w:tc>
          <w:tcPr>
            <w:tcW w:w="1064" w:type="dxa"/>
          </w:tcPr>
          <w:p w14:paraId="737E7D8F" w14:textId="77777777" w:rsidR="004F2CD1" w:rsidRDefault="004F2CD1" w:rsidP="004F2CD1">
            <w:pPr>
              <w:jc w:val="center"/>
            </w:pPr>
            <w:r>
              <w:t>D6D2</w:t>
            </w:r>
          </w:p>
        </w:tc>
        <w:tc>
          <w:tcPr>
            <w:tcW w:w="1649" w:type="dxa"/>
          </w:tcPr>
          <w:p w14:paraId="56A3BB5A" w14:textId="77777777" w:rsidR="004F2CD1" w:rsidRDefault="004F2CD1" w:rsidP="004F2CD1">
            <w:r>
              <w:t>Harpy</w:t>
            </w:r>
          </w:p>
        </w:tc>
        <w:tc>
          <w:tcPr>
            <w:tcW w:w="4032" w:type="dxa"/>
          </w:tcPr>
          <w:p w14:paraId="625754D1" w14:textId="0D3E357C" w:rsidR="004F2CD1" w:rsidRPr="005C3FE5" w:rsidRDefault="004F2CD1" w:rsidP="004F2CD1">
            <w:r w:rsidRPr="00203C95">
              <w:t>Song - CHA check or PCs must move towards it.</w:t>
            </w:r>
            <w:r w:rsidR="002F729A">
              <w:t xml:space="preserve"> </w:t>
            </w:r>
          </w:p>
        </w:tc>
        <w:tc>
          <w:tcPr>
            <w:tcW w:w="990" w:type="dxa"/>
          </w:tcPr>
          <w:p w14:paraId="4B5DD00F" w14:textId="77777777" w:rsidR="004F2CD1" w:rsidRDefault="004F2CD1" w:rsidP="004F2CD1">
            <w:pPr>
              <w:jc w:val="center"/>
            </w:pPr>
            <w:r>
              <w:t>3</w:t>
            </w:r>
          </w:p>
        </w:tc>
        <w:tc>
          <w:tcPr>
            <w:tcW w:w="1281" w:type="dxa"/>
          </w:tcPr>
          <w:p w14:paraId="6903AC22" w14:textId="77777777" w:rsidR="004F2CD1" w:rsidRDefault="004F2CD1" w:rsidP="004F2CD1"/>
        </w:tc>
      </w:tr>
      <w:tr w:rsidR="004F2CD1" w14:paraId="3BCE918E" w14:textId="77777777" w:rsidTr="00A5705C">
        <w:tc>
          <w:tcPr>
            <w:tcW w:w="1064" w:type="dxa"/>
          </w:tcPr>
          <w:p w14:paraId="1C59D1D3" w14:textId="77777777" w:rsidR="004F2CD1" w:rsidRDefault="004F2CD1" w:rsidP="004F2CD1">
            <w:pPr>
              <w:jc w:val="center"/>
            </w:pPr>
            <w:r>
              <w:t>D6D3</w:t>
            </w:r>
          </w:p>
        </w:tc>
        <w:tc>
          <w:tcPr>
            <w:tcW w:w="1649" w:type="dxa"/>
          </w:tcPr>
          <w:p w14:paraId="3CD341C0" w14:textId="77777777" w:rsidR="004F2CD1" w:rsidRPr="004C6342" w:rsidRDefault="004F2CD1" w:rsidP="004F2CD1">
            <w:r>
              <w:t>Owlbear</w:t>
            </w:r>
          </w:p>
        </w:tc>
        <w:tc>
          <w:tcPr>
            <w:tcW w:w="4032" w:type="dxa"/>
          </w:tcPr>
          <w:p w14:paraId="0F8E4223" w14:textId="767D3E7D" w:rsidR="004F2CD1" w:rsidRPr="004C6342" w:rsidRDefault="004F2CD1" w:rsidP="004F2CD1">
            <w:r w:rsidRPr="00C20609">
              <w:t xml:space="preserve">2 claws 1d6 + 1 bite </w:t>
            </w:r>
            <w:r>
              <w:t>2</w:t>
            </w:r>
            <w:r w:rsidRPr="00C20609">
              <w:t>d6 + Hug for 2d</w:t>
            </w:r>
            <w:r>
              <w:t>6</w:t>
            </w:r>
            <w:r w:rsidRPr="00C20609">
              <w:t xml:space="preserve"> if to-hit roll is 1-4.</w:t>
            </w:r>
            <w:r w:rsidR="002F729A">
              <w:t xml:space="preserve"> </w:t>
            </w:r>
          </w:p>
        </w:tc>
        <w:tc>
          <w:tcPr>
            <w:tcW w:w="990" w:type="dxa"/>
          </w:tcPr>
          <w:p w14:paraId="5F8BF4F5" w14:textId="77777777" w:rsidR="004F2CD1" w:rsidRDefault="004F2CD1" w:rsidP="004F2CD1">
            <w:pPr>
              <w:jc w:val="center"/>
            </w:pPr>
            <w:r>
              <w:t>5</w:t>
            </w:r>
          </w:p>
        </w:tc>
        <w:tc>
          <w:tcPr>
            <w:tcW w:w="1281" w:type="dxa"/>
          </w:tcPr>
          <w:p w14:paraId="17413658" w14:textId="77777777" w:rsidR="004F2CD1" w:rsidRDefault="004F2CD1" w:rsidP="004F2CD1">
            <w:r>
              <w:t>5</w:t>
            </w:r>
            <w:r w:rsidRPr="00B47644">
              <w:t>d6 HP</w:t>
            </w:r>
          </w:p>
        </w:tc>
      </w:tr>
      <w:tr w:rsidR="004F2CD1" w14:paraId="42D1AD96" w14:textId="77777777" w:rsidTr="00A5705C">
        <w:tc>
          <w:tcPr>
            <w:tcW w:w="1064" w:type="dxa"/>
          </w:tcPr>
          <w:p w14:paraId="7EB2C847" w14:textId="77777777" w:rsidR="004F2CD1" w:rsidRPr="00476EE9" w:rsidRDefault="004F2CD1" w:rsidP="004F2CD1">
            <w:pPr>
              <w:jc w:val="center"/>
            </w:pPr>
            <w:r>
              <w:t>D6D4</w:t>
            </w:r>
          </w:p>
        </w:tc>
        <w:tc>
          <w:tcPr>
            <w:tcW w:w="1649" w:type="dxa"/>
          </w:tcPr>
          <w:p w14:paraId="2BBA47E0" w14:textId="77777777" w:rsidR="004F2CD1" w:rsidRPr="004C6342" w:rsidRDefault="004F2CD1" w:rsidP="004F2CD1">
            <w:r>
              <w:t>Cockatrice</w:t>
            </w:r>
          </w:p>
        </w:tc>
        <w:tc>
          <w:tcPr>
            <w:tcW w:w="4032" w:type="dxa"/>
          </w:tcPr>
          <w:p w14:paraId="24642E6C" w14:textId="6BE23D48" w:rsidR="004F2CD1" w:rsidRPr="004C6342" w:rsidRDefault="004F2CD1" w:rsidP="004F2CD1">
            <w:r w:rsidRPr="005C3FE5">
              <w:t>Bite 1d</w:t>
            </w:r>
            <w:r>
              <w:t>6</w:t>
            </w:r>
            <w:r w:rsidRPr="005C3FE5">
              <w:t xml:space="preserve"> and CON check or </w:t>
            </w:r>
            <w:proofErr w:type="gramStart"/>
            <w:r w:rsidRPr="005C3FE5">
              <w:t>Petrified</w:t>
            </w:r>
            <w:proofErr w:type="gramEnd"/>
            <w:r w:rsidRPr="005C3FE5">
              <w:t>.</w:t>
            </w:r>
            <w:r w:rsidR="002F729A">
              <w:t xml:space="preserve"> </w:t>
            </w:r>
          </w:p>
        </w:tc>
        <w:tc>
          <w:tcPr>
            <w:tcW w:w="990" w:type="dxa"/>
          </w:tcPr>
          <w:p w14:paraId="3255BB1A" w14:textId="77777777" w:rsidR="004F2CD1" w:rsidRDefault="004F2CD1" w:rsidP="004F2CD1">
            <w:pPr>
              <w:jc w:val="center"/>
            </w:pPr>
            <w:r>
              <w:t>5</w:t>
            </w:r>
          </w:p>
        </w:tc>
        <w:tc>
          <w:tcPr>
            <w:tcW w:w="1281" w:type="dxa"/>
          </w:tcPr>
          <w:p w14:paraId="1DF7B46E" w14:textId="77777777" w:rsidR="004F2CD1" w:rsidRDefault="004F2CD1" w:rsidP="004F2CD1">
            <w:r>
              <w:t>1</w:t>
            </w:r>
            <w:r w:rsidRPr="00B47644">
              <w:t>d6 HP</w:t>
            </w:r>
          </w:p>
        </w:tc>
      </w:tr>
      <w:tr w:rsidR="004F2CD1" w14:paraId="3DC7E24E" w14:textId="77777777" w:rsidTr="00A5705C">
        <w:tc>
          <w:tcPr>
            <w:tcW w:w="1064" w:type="dxa"/>
          </w:tcPr>
          <w:p w14:paraId="00FD343B" w14:textId="77777777" w:rsidR="004F2CD1" w:rsidRPr="00476EE9" w:rsidRDefault="004F2CD1" w:rsidP="004F2CD1">
            <w:pPr>
              <w:jc w:val="center"/>
            </w:pPr>
            <w:r>
              <w:t>D6D5</w:t>
            </w:r>
          </w:p>
        </w:tc>
        <w:tc>
          <w:tcPr>
            <w:tcW w:w="1649" w:type="dxa"/>
          </w:tcPr>
          <w:p w14:paraId="0CC95BA8" w14:textId="77777777" w:rsidR="004F2CD1" w:rsidRPr="004C6342" w:rsidRDefault="004F2CD1" w:rsidP="004F2CD1">
            <w:r w:rsidRPr="00476EE9">
              <w:t>Basilisk</w:t>
            </w:r>
          </w:p>
        </w:tc>
        <w:tc>
          <w:tcPr>
            <w:tcW w:w="4032" w:type="dxa"/>
          </w:tcPr>
          <w:p w14:paraId="23CDF38E" w14:textId="35F369CC" w:rsidR="004F2CD1" w:rsidRPr="004C6342" w:rsidRDefault="004F2CD1" w:rsidP="004F2CD1">
            <w:r w:rsidRPr="00476EE9">
              <w:t>CON check on eye contact or be petrified.</w:t>
            </w:r>
            <w:r w:rsidR="002F729A">
              <w:t xml:space="preserve"> </w:t>
            </w:r>
          </w:p>
        </w:tc>
        <w:tc>
          <w:tcPr>
            <w:tcW w:w="990" w:type="dxa"/>
          </w:tcPr>
          <w:p w14:paraId="2F05646B" w14:textId="77777777" w:rsidR="004F2CD1" w:rsidRDefault="004F2CD1" w:rsidP="004F2CD1">
            <w:pPr>
              <w:jc w:val="center"/>
            </w:pPr>
            <w:r>
              <w:t>6</w:t>
            </w:r>
          </w:p>
        </w:tc>
        <w:tc>
          <w:tcPr>
            <w:tcW w:w="1281" w:type="dxa"/>
          </w:tcPr>
          <w:p w14:paraId="7CEA262F" w14:textId="77777777" w:rsidR="004F2CD1" w:rsidRDefault="004F2CD1" w:rsidP="004F2CD1"/>
        </w:tc>
      </w:tr>
      <w:tr w:rsidR="004F2CD1" w14:paraId="1E3B843F" w14:textId="77777777" w:rsidTr="00A5705C">
        <w:tc>
          <w:tcPr>
            <w:tcW w:w="1064" w:type="dxa"/>
          </w:tcPr>
          <w:p w14:paraId="3841AAEB" w14:textId="77777777" w:rsidR="004F2CD1" w:rsidRDefault="004F2CD1" w:rsidP="004F2CD1">
            <w:pPr>
              <w:jc w:val="center"/>
            </w:pPr>
            <w:r>
              <w:t>D6D6</w:t>
            </w:r>
          </w:p>
        </w:tc>
        <w:tc>
          <w:tcPr>
            <w:tcW w:w="1649" w:type="dxa"/>
          </w:tcPr>
          <w:p w14:paraId="4A46D861" w14:textId="2F864107" w:rsidR="004F2CD1" w:rsidRDefault="004F2CD1" w:rsidP="004F2CD1">
            <w:r w:rsidRPr="00476EE9">
              <w:t>Chimera</w:t>
            </w:r>
            <w:r w:rsidR="002F729A">
              <w:t xml:space="preserve"> </w:t>
            </w:r>
          </w:p>
        </w:tc>
        <w:tc>
          <w:tcPr>
            <w:tcW w:w="4032" w:type="dxa"/>
          </w:tcPr>
          <w:p w14:paraId="1AE7E75E" w14:textId="77777777" w:rsidR="004F2CD1" w:rsidRPr="00984CA8" w:rsidRDefault="004F2CD1" w:rsidP="004F2CD1">
            <w:r w:rsidRPr="00476EE9">
              <w:t>2 Claws 1d</w:t>
            </w:r>
            <w:r>
              <w:t>6</w:t>
            </w:r>
            <w:r w:rsidRPr="00476EE9">
              <w:t xml:space="preserve"> + 2 Goat horns 1d</w:t>
            </w:r>
            <w:r>
              <w:t>6</w:t>
            </w:r>
            <w:r w:rsidRPr="00476EE9">
              <w:t xml:space="preserve"> + 1 Lion bite 2d</w:t>
            </w:r>
            <w:r>
              <w:t>6</w:t>
            </w:r>
            <w:r w:rsidRPr="00476EE9">
              <w:t xml:space="preserve"> + 1 Dragon bite 3d</w:t>
            </w:r>
            <w:r>
              <w:t>6</w:t>
            </w:r>
            <w:r w:rsidRPr="00476EE9">
              <w:t xml:space="preserve"> or Breathes fire as a Dragon </w:t>
            </w:r>
            <w:r>
              <w:t>4</w:t>
            </w:r>
            <w:r w:rsidRPr="00476EE9">
              <w:t>d</w:t>
            </w:r>
            <w:r>
              <w:t>6</w:t>
            </w:r>
            <w:r w:rsidRPr="00476EE9">
              <w:t>.</w:t>
            </w:r>
          </w:p>
        </w:tc>
        <w:tc>
          <w:tcPr>
            <w:tcW w:w="990" w:type="dxa"/>
          </w:tcPr>
          <w:p w14:paraId="4DA3CABA" w14:textId="77777777" w:rsidR="004F2CD1" w:rsidRPr="00BF53B2" w:rsidRDefault="004F2CD1" w:rsidP="004F2CD1">
            <w:pPr>
              <w:jc w:val="center"/>
            </w:pPr>
            <w:r>
              <w:t>8</w:t>
            </w:r>
          </w:p>
        </w:tc>
        <w:tc>
          <w:tcPr>
            <w:tcW w:w="1281" w:type="dxa"/>
          </w:tcPr>
          <w:p w14:paraId="1FA529A6" w14:textId="77777777" w:rsidR="004F2CD1" w:rsidRDefault="004F2CD1" w:rsidP="004F2CD1">
            <w:r>
              <w:t>7d6 HP</w:t>
            </w:r>
          </w:p>
        </w:tc>
      </w:tr>
      <w:tr w:rsidR="004F2CD1" w14:paraId="27ABCBE4" w14:textId="77777777" w:rsidTr="00A5705C">
        <w:tc>
          <w:tcPr>
            <w:tcW w:w="1064" w:type="dxa"/>
          </w:tcPr>
          <w:p w14:paraId="6C4D2E8A" w14:textId="77777777" w:rsidR="004F2CD1" w:rsidRDefault="004F2CD1" w:rsidP="004F2CD1">
            <w:pPr>
              <w:jc w:val="center"/>
            </w:pPr>
            <w:r>
              <w:t>D6D6+1</w:t>
            </w:r>
          </w:p>
        </w:tc>
        <w:tc>
          <w:tcPr>
            <w:tcW w:w="1649" w:type="dxa"/>
          </w:tcPr>
          <w:p w14:paraId="67FF532D" w14:textId="77777777" w:rsidR="004F2CD1" w:rsidRPr="004C6342" w:rsidRDefault="004F2CD1" w:rsidP="004F2CD1">
            <w:r>
              <w:t>Dragon</w:t>
            </w:r>
          </w:p>
        </w:tc>
        <w:tc>
          <w:tcPr>
            <w:tcW w:w="4032" w:type="dxa"/>
          </w:tcPr>
          <w:p w14:paraId="4926C6AE" w14:textId="0C0A0753" w:rsidR="004F2CD1" w:rsidRPr="004C6342" w:rsidRDefault="004F2CD1" w:rsidP="004F2CD1">
            <w:r>
              <w:t>Rare. 2 Claws 2d6 + Bite 3d6, Breathes fire – 1d6 nearby targets 4d6. Can cast 1d6-2 level1 spells + 1d6-4 level2 spells.</w:t>
            </w:r>
            <w:r w:rsidR="002F729A">
              <w:t xml:space="preserve"> </w:t>
            </w:r>
          </w:p>
        </w:tc>
        <w:tc>
          <w:tcPr>
            <w:tcW w:w="990" w:type="dxa"/>
          </w:tcPr>
          <w:p w14:paraId="6FA0D92D" w14:textId="77777777" w:rsidR="004F2CD1" w:rsidRDefault="004F2CD1" w:rsidP="004F2CD1">
            <w:pPr>
              <w:jc w:val="center"/>
            </w:pPr>
            <w:r w:rsidRPr="00BF53B2">
              <w:t>9 to 11</w:t>
            </w:r>
          </w:p>
        </w:tc>
        <w:tc>
          <w:tcPr>
            <w:tcW w:w="1281" w:type="dxa"/>
          </w:tcPr>
          <w:p w14:paraId="08B876A2" w14:textId="77777777" w:rsidR="004F2CD1" w:rsidRDefault="004F2CD1" w:rsidP="004F2CD1">
            <w:r>
              <w:t>10d6 HP</w:t>
            </w:r>
          </w:p>
        </w:tc>
      </w:tr>
    </w:tbl>
    <w:p w14:paraId="1144B32C" w14:textId="77777777" w:rsidR="00670EEA" w:rsidRDefault="00670EEA" w:rsidP="00670EEA"/>
    <w:p w14:paraId="139A6113" w14:textId="4843DA81" w:rsidR="00670EEA" w:rsidRDefault="004F2CD1" w:rsidP="004F2CD1">
      <w:pPr>
        <w:pStyle w:val="Heading2"/>
      </w:pPr>
      <w:r>
        <w:t>D7 Magic Constructs</w:t>
      </w:r>
    </w:p>
    <w:p w14:paraId="6E2255C3" w14:textId="04B9B5A9" w:rsidR="004F2CD1" w:rsidRDefault="004F2CD1" w:rsidP="00670EEA">
      <w:r>
        <w:t>Creatures that have been constructed from the use of magic.</w:t>
      </w:r>
    </w:p>
    <w:tbl>
      <w:tblPr>
        <w:tblStyle w:val="TableGrid"/>
        <w:tblW w:w="9016" w:type="dxa"/>
        <w:tblLook w:val="04A0" w:firstRow="1" w:lastRow="0" w:firstColumn="1" w:lastColumn="0" w:noHBand="0" w:noVBand="1"/>
      </w:tblPr>
      <w:tblGrid>
        <w:gridCol w:w="1064"/>
        <w:gridCol w:w="1649"/>
        <w:gridCol w:w="4032"/>
        <w:gridCol w:w="990"/>
        <w:gridCol w:w="1281"/>
      </w:tblGrid>
      <w:tr w:rsidR="004F2CD1" w14:paraId="5C0978BC" w14:textId="77777777" w:rsidTr="00A5705C">
        <w:tc>
          <w:tcPr>
            <w:tcW w:w="1064" w:type="dxa"/>
          </w:tcPr>
          <w:p w14:paraId="4C3E9504" w14:textId="23216E14" w:rsidR="004F2CD1" w:rsidRDefault="004F2CD1" w:rsidP="004F2CD1">
            <w:pPr>
              <w:jc w:val="center"/>
            </w:pPr>
            <w:r w:rsidRPr="004F2CD1">
              <w:rPr>
                <w:b/>
                <w:bCs/>
              </w:rPr>
              <w:t>2d6</w:t>
            </w:r>
          </w:p>
        </w:tc>
        <w:tc>
          <w:tcPr>
            <w:tcW w:w="1649" w:type="dxa"/>
          </w:tcPr>
          <w:p w14:paraId="17E796B1" w14:textId="5488BF98" w:rsidR="004F2CD1" w:rsidRDefault="004F2CD1" w:rsidP="004F2CD1">
            <w:r w:rsidRPr="004F2CD1">
              <w:rPr>
                <w:b/>
                <w:bCs/>
              </w:rPr>
              <w:t>Creature</w:t>
            </w:r>
          </w:p>
        </w:tc>
        <w:tc>
          <w:tcPr>
            <w:tcW w:w="4032" w:type="dxa"/>
          </w:tcPr>
          <w:p w14:paraId="2A8CCEC8" w14:textId="1D2B0B41" w:rsidR="004F2CD1" w:rsidRPr="00984CA8" w:rsidRDefault="004F2CD1" w:rsidP="004F2CD1">
            <w:r w:rsidRPr="004F2CD1">
              <w:rPr>
                <w:b/>
                <w:bCs/>
              </w:rPr>
              <w:t>Description</w:t>
            </w:r>
          </w:p>
        </w:tc>
        <w:tc>
          <w:tcPr>
            <w:tcW w:w="990" w:type="dxa"/>
          </w:tcPr>
          <w:p w14:paraId="76E59742" w14:textId="175B78B5" w:rsidR="004F2CD1" w:rsidRPr="00BF53B2" w:rsidRDefault="004F2CD1" w:rsidP="004F2CD1">
            <w:pPr>
              <w:jc w:val="center"/>
            </w:pPr>
            <w:r w:rsidRPr="004F2CD1">
              <w:rPr>
                <w:b/>
                <w:bCs/>
              </w:rPr>
              <w:t>HD</w:t>
            </w:r>
          </w:p>
        </w:tc>
        <w:tc>
          <w:tcPr>
            <w:tcW w:w="1281" w:type="dxa"/>
          </w:tcPr>
          <w:p w14:paraId="60E8BF8D" w14:textId="2B328528" w:rsidR="004F2CD1" w:rsidRDefault="004F2CD1" w:rsidP="004F2CD1">
            <w:r w:rsidRPr="004F2CD1">
              <w:rPr>
                <w:b/>
                <w:bCs/>
              </w:rPr>
              <w:t>Actions</w:t>
            </w:r>
          </w:p>
        </w:tc>
      </w:tr>
      <w:tr w:rsidR="004F2CD1" w14:paraId="1BB9042D" w14:textId="77777777" w:rsidTr="00A5705C">
        <w:tc>
          <w:tcPr>
            <w:tcW w:w="1064" w:type="dxa"/>
          </w:tcPr>
          <w:p w14:paraId="4B2924B6" w14:textId="77777777" w:rsidR="004F2CD1" w:rsidRDefault="004F2CD1" w:rsidP="004F2CD1">
            <w:pPr>
              <w:jc w:val="center"/>
            </w:pPr>
            <w:r>
              <w:t>D7D1</w:t>
            </w:r>
          </w:p>
        </w:tc>
        <w:tc>
          <w:tcPr>
            <w:tcW w:w="1649" w:type="dxa"/>
          </w:tcPr>
          <w:p w14:paraId="04723F6D" w14:textId="77777777" w:rsidR="004F2CD1" w:rsidRPr="00586738" w:rsidRDefault="004F2CD1" w:rsidP="004F2CD1">
            <w:r>
              <w:t>Zombie</w:t>
            </w:r>
          </w:p>
        </w:tc>
        <w:tc>
          <w:tcPr>
            <w:tcW w:w="4032" w:type="dxa"/>
          </w:tcPr>
          <w:p w14:paraId="2DF7DBE4" w14:textId="77777777" w:rsidR="004F2CD1" w:rsidRPr="00586738" w:rsidRDefault="004F2CD1" w:rsidP="004F2CD1">
            <w:r>
              <w:t>Animated dead, unbound to place and hungry</w:t>
            </w:r>
          </w:p>
        </w:tc>
        <w:tc>
          <w:tcPr>
            <w:tcW w:w="990" w:type="dxa"/>
          </w:tcPr>
          <w:p w14:paraId="18BB8283" w14:textId="77777777" w:rsidR="004F2CD1" w:rsidRDefault="004F2CD1" w:rsidP="004F2CD1">
            <w:pPr>
              <w:jc w:val="center"/>
            </w:pPr>
            <w:r>
              <w:t>1</w:t>
            </w:r>
          </w:p>
        </w:tc>
        <w:tc>
          <w:tcPr>
            <w:tcW w:w="1281" w:type="dxa"/>
          </w:tcPr>
          <w:p w14:paraId="6C8A9668" w14:textId="77777777" w:rsidR="004F2CD1" w:rsidRDefault="004F2CD1" w:rsidP="004F2CD1">
            <w:r w:rsidRPr="007E56B1">
              <w:t>1d6 HP</w:t>
            </w:r>
          </w:p>
        </w:tc>
      </w:tr>
      <w:tr w:rsidR="004F2CD1" w14:paraId="00F45B45" w14:textId="77777777" w:rsidTr="00A5705C">
        <w:tc>
          <w:tcPr>
            <w:tcW w:w="1064" w:type="dxa"/>
          </w:tcPr>
          <w:p w14:paraId="23E1F782" w14:textId="77777777" w:rsidR="004F2CD1" w:rsidRDefault="004F2CD1" w:rsidP="004F2CD1">
            <w:pPr>
              <w:jc w:val="center"/>
            </w:pPr>
            <w:r>
              <w:t>D7D2</w:t>
            </w:r>
          </w:p>
        </w:tc>
        <w:tc>
          <w:tcPr>
            <w:tcW w:w="1649" w:type="dxa"/>
          </w:tcPr>
          <w:p w14:paraId="2EE102CE" w14:textId="77777777" w:rsidR="004F2CD1" w:rsidRPr="00586738" w:rsidRDefault="004F2CD1" w:rsidP="004F2CD1">
            <w:r>
              <w:t>Automata</w:t>
            </w:r>
          </w:p>
        </w:tc>
        <w:tc>
          <w:tcPr>
            <w:tcW w:w="4032" w:type="dxa"/>
          </w:tcPr>
          <w:p w14:paraId="093564BE" w14:textId="77777777" w:rsidR="004F2CD1" w:rsidRPr="00586738" w:rsidRDefault="004F2CD1" w:rsidP="004F2CD1">
            <w:r>
              <w:t>Animated Equipment, usually fixed to a place with some defensive capability</w:t>
            </w:r>
          </w:p>
        </w:tc>
        <w:tc>
          <w:tcPr>
            <w:tcW w:w="990" w:type="dxa"/>
          </w:tcPr>
          <w:p w14:paraId="60668093" w14:textId="77777777" w:rsidR="004F2CD1" w:rsidRDefault="004F2CD1" w:rsidP="004F2CD1">
            <w:pPr>
              <w:jc w:val="center"/>
            </w:pPr>
            <w:r>
              <w:t>1</w:t>
            </w:r>
          </w:p>
        </w:tc>
        <w:tc>
          <w:tcPr>
            <w:tcW w:w="1281" w:type="dxa"/>
          </w:tcPr>
          <w:p w14:paraId="575F600B" w14:textId="77777777" w:rsidR="004F2CD1" w:rsidRDefault="004F2CD1" w:rsidP="004F2CD1"/>
        </w:tc>
      </w:tr>
      <w:tr w:rsidR="004F2CD1" w14:paraId="486680C0" w14:textId="77777777" w:rsidTr="00A5705C">
        <w:tc>
          <w:tcPr>
            <w:tcW w:w="1064" w:type="dxa"/>
          </w:tcPr>
          <w:p w14:paraId="395E0E4E" w14:textId="77777777" w:rsidR="004F2CD1" w:rsidRDefault="004F2CD1" w:rsidP="004F2CD1">
            <w:pPr>
              <w:jc w:val="center"/>
            </w:pPr>
            <w:r>
              <w:t>D7D3</w:t>
            </w:r>
          </w:p>
        </w:tc>
        <w:tc>
          <w:tcPr>
            <w:tcW w:w="1649" w:type="dxa"/>
          </w:tcPr>
          <w:p w14:paraId="68578E91" w14:textId="3D46DD66" w:rsidR="004F2CD1" w:rsidRDefault="004F2CD1" w:rsidP="004F2CD1">
            <w:r w:rsidRPr="00586738">
              <w:t>Blink Dog</w:t>
            </w:r>
            <w:r w:rsidR="002F729A">
              <w:t xml:space="preserve"> </w:t>
            </w:r>
          </w:p>
        </w:tc>
        <w:tc>
          <w:tcPr>
            <w:tcW w:w="4032" w:type="dxa"/>
          </w:tcPr>
          <w:p w14:paraId="020539E1" w14:textId="534AAE26" w:rsidR="004F2CD1" w:rsidRPr="00984CA8" w:rsidRDefault="004F2CD1" w:rsidP="004F2CD1">
            <w:r w:rsidRPr="00586738">
              <w:t>Teleport nearby once per fight.</w:t>
            </w:r>
            <w:r w:rsidR="002F729A">
              <w:t xml:space="preserve"> </w:t>
            </w:r>
          </w:p>
        </w:tc>
        <w:tc>
          <w:tcPr>
            <w:tcW w:w="990" w:type="dxa"/>
          </w:tcPr>
          <w:p w14:paraId="1D8A211E" w14:textId="77777777" w:rsidR="004F2CD1" w:rsidRPr="00BF53B2" w:rsidRDefault="004F2CD1" w:rsidP="004F2CD1">
            <w:pPr>
              <w:jc w:val="center"/>
            </w:pPr>
            <w:r>
              <w:t>4</w:t>
            </w:r>
          </w:p>
        </w:tc>
        <w:tc>
          <w:tcPr>
            <w:tcW w:w="1281" w:type="dxa"/>
          </w:tcPr>
          <w:p w14:paraId="57252E1A" w14:textId="77777777" w:rsidR="004F2CD1" w:rsidRDefault="004F2CD1" w:rsidP="004F2CD1">
            <w:r>
              <w:t>1d6 HP</w:t>
            </w:r>
          </w:p>
        </w:tc>
      </w:tr>
      <w:tr w:rsidR="004F2CD1" w14:paraId="2773A402" w14:textId="77777777" w:rsidTr="00A5705C">
        <w:tc>
          <w:tcPr>
            <w:tcW w:w="1064" w:type="dxa"/>
          </w:tcPr>
          <w:p w14:paraId="1F660F68" w14:textId="77777777" w:rsidR="004F2CD1" w:rsidRDefault="004F2CD1" w:rsidP="004F2CD1">
            <w:pPr>
              <w:jc w:val="center"/>
            </w:pPr>
            <w:r>
              <w:t>D7D4</w:t>
            </w:r>
          </w:p>
        </w:tc>
        <w:tc>
          <w:tcPr>
            <w:tcW w:w="1649" w:type="dxa"/>
          </w:tcPr>
          <w:p w14:paraId="2969D177" w14:textId="72616C7E" w:rsidR="004F2CD1" w:rsidRPr="00586738" w:rsidRDefault="004F2CD1" w:rsidP="004F2CD1">
            <w:r w:rsidRPr="00586738">
              <w:t>Black Pudding</w:t>
            </w:r>
            <w:r w:rsidR="002F729A">
              <w:t xml:space="preserve"> </w:t>
            </w:r>
          </w:p>
        </w:tc>
        <w:tc>
          <w:tcPr>
            <w:tcW w:w="4032" w:type="dxa"/>
          </w:tcPr>
          <w:p w14:paraId="5B957D0C" w14:textId="0A8B94E7" w:rsidR="004F2CD1" w:rsidRPr="00586738" w:rsidRDefault="004F2CD1" w:rsidP="004F2CD1">
            <w:r w:rsidRPr="00586738">
              <w:t>Metal objects that touch it melt the next moment.</w:t>
            </w:r>
            <w:r w:rsidR="002F729A">
              <w:t xml:space="preserve"> </w:t>
            </w:r>
          </w:p>
        </w:tc>
        <w:tc>
          <w:tcPr>
            <w:tcW w:w="990" w:type="dxa"/>
          </w:tcPr>
          <w:p w14:paraId="10EB25C1" w14:textId="77777777" w:rsidR="004F2CD1" w:rsidRDefault="004F2CD1" w:rsidP="004F2CD1">
            <w:pPr>
              <w:jc w:val="center"/>
            </w:pPr>
            <w:r>
              <w:t>10</w:t>
            </w:r>
          </w:p>
        </w:tc>
        <w:tc>
          <w:tcPr>
            <w:tcW w:w="1281" w:type="dxa"/>
          </w:tcPr>
          <w:p w14:paraId="28142246" w14:textId="77777777" w:rsidR="004F2CD1" w:rsidRDefault="004F2CD1" w:rsidP="004F2CD1"/>
        </w:tc>
      </w:tr>
      <w:tr w:rsidR="004F2CD1" w14:paraId="01A78CA6" w14:textId="77777777" w:rsidTr="00A5705C">
        <w:tc>
          <w:tcPr>
            <w:tcW w:w="1064" w:type="dxa"/>
          </w:tcPr>
          <w:p w14:paraId="1A67ACA2" w14:textId="77777777" w:rsidR="004F2CD1" w:rsidRDefault="004F2CD1" w:rsidP="004F2CD1">
            <w:pPr>
              <w:jc w:val="center"/>
            </w:pPr>
            <w:r>
              <w:t>D7D5</w:t>
            </w:r>
          </w:p>
        </w:tc>
        <w:tc>
          <w:tcPr>
            <w:tcW w:w="1649" w:type="dxa"/>
          </w:tcPr>
          <w:p w14:paraId="16567668" w14:textId="74006532" w:rsidR="004F2CD1" w:rsidRDefault="004F2CD1" w:rsidP="004F2CD1">
            <w:r w:rsidRPr="00586738">
              <w:t>Frost Giant</w:t>
            </w:r>
            <w:r w:rsidR="002F729A">
              <w:t xml:space="preserve"> </w:t>
            </w:r>
          </w:p>
        </w:tc>
        <w:tc>
          <w:tcPr>
            <w:tcW w:w="4032" w:type="dxa"/>
          </w:tcPr>
          <w:p w14:paraId="0E092610" w14:textId="424D086E" w:rsidR="004F2CD1" w:rsidRPr="00984CA8" w:rsidRDefault="004F2CD1" w:rsidP="004F2CD1">
            <w:r w:rsidRPr="00586738">
              <w:t>Throws boulders or great chunks of ice.</w:t>
            </w:r>
            <w:r w:rsidR="002F729A">
              <w:t xml:space="preserve"> </w:t>
            </w:r>
          </w:p>
        </w:tc>
        <w:tc>
          <w:tcPr>
            <w:tcW w:w="990" w:type="dxa"/>
          </w:tcPr>
          <w:p w14:paraId="1005E2B9" w14:textId="77777777" w:rsidR="004F2CD1" w:rsidRPr="00BF53B2" w:rsidRDefault="004F2CD1" w:rsidP="004F2CD1">
            <w:pPr>
              <w:jc w:val="center"/>
            </w:pPr>
            <w:r>
              <w:t>10</w:t>
            </w:r>
          </w:p>
        </w:tc>
        <w:tc>
          <w:tcPr>
            <w:tcW w:w="1281" w:type="dxa"/>
          </w:tcPr>
          <w:p w14:paraId="4CD77B71" w14:textId="77777777" w:rsidR="004F2CD1" w:rsidRDefault="004F2CD1" w:rsidP="004F2CD1">
            <w:r>
              <w:t>3</w:t>
            </w:r>
            <w:r w:rsidRPr="00411D98">
              <w:t>d6 HP</w:t>
            </w:r>
          </w:p>
        </w:tc>
      </w:tr>
      <w:tr w:rsidR="004F2CD1" w14:paraId="6D2A9E41" w14:textId="77777777" w:rsidTr="00A5705C">
        <w:tc>
          <w:tcPr>
            <w:tcW w:w="1064" w:type="dxa"/>
          </w:tcPr>
          <w:p w14:paraId="13CB73AE" w14:textId="77777777" w:rsidR="004F2CD1" w:rsidRDefault="004F2CD1" w:rsidP="004F2CD1">
            <w:pPr>
              <w:jc w:val="center"/>
            </w:pPr>
            <w:r>
              <w:t>D7D6</w:t>
            </w:r>
          </w:p>
        </w:tc>
        <w:tc>
          <w:tcPr>
            <w:tcW w:w="1649" w:type="dxa"/>
          </w:tcPr>
          <w:p w14:paraId="7F21969A" w14:textId="63AD9548" w:rsidR="004F2CD1" w:rsidRDefault="004F2CD1" w:rsidP="004F2CD1">
            <w:r w:rsidRPr="00586738">
              <w:t>Stone Golem</w:t>
            </w:r>
            <w:r w:rsidR="002F729A">
              <w:t xml:space="preserve"> </w:t>
            </w:r>
          </w:p>
        </w:tc>
        <w:tc>
          <w:tcPr>
            <w:tcW w:w="4032" w:type="dxa"/>
          </w:tcPr>
          <w:p w14:paraId="469B86B9" w14:textId="16815ACD" w:rsidR="004F2CD1" w:rsidRPr="00984CA8" w:rsidRDefault="004F2CD1" w:rsidP="004F2CD1">
            <w:r>
              <w:t>Only spells that affect rock or stone will work, weapons must be +2 or better to damage it.</w:t>
            </w:r>
            <w:r w:rsidR="002F729A">
              <w:t xml:space="preserve"> </w:t>
            </w:r>
          </w:p>
        </w:tc>
        <w:tc>
          <w:tcPr>
            <w:tcW w:w="990" w:type="dxa"/>
          </w:tcPr>
          <w:p w14:paraId="578C314F" w14:textId="77777777" w:rsidR="004F2CD1" w:rsidRPr="00BF53B2" w:rsidRDefault="004F2CD1" w:rsidP="004F2CD1">
            <w:pPr>
              <w:jc w:val="center"/>
            </w:pPr>
            <w:r>
              <w:t>12</w:t>
            </w:r>
          </w:p>
        </w:tc>
        <w:tc>
          <w:tcPr>
            <w:tcW w:w="1281" w:type="dxa"/>
          </w:tcPr>
          <w:p w14:paraId="384C9631" w14:textId="77777777" w:rsidR="004F2CD1" w:rsidRDefault="004F2CD1" w:rsidP="004F2CD1">
            <w:r>
              <w:t>3</w:t>
            </w:r>
            <w:r w:rsidRPr="001A722F">
              <w:t>d6 HP</w:t>
            </w:r>
          </w:p>
        </w:tc>
      </w:tr>
    </w:tbl>
    <w:p w14:paraId="363EE2DA" w14:textId="77777777" w:rsidR="002F729A" w:rsidRDefault="002F729A" w:rsidP="002F729A"/>
    <w:p w14:paraId="7FE4CADF" w14:textId="2049473E" w:rsidR="00670EEA" w:rsidRDefault="00670EEA" w:rsidP="00670EEA">
      <w:pPr>
        <w:pStyle w:val="Heading1"/>
      </w:pPr>
      <w:r>
        <w:lastRenderedPageBreak/>
        <w:t>Books</w:t>
      </w:r>
      <w:r w:rsidR="00A17DD3">
        <w:t xml:space="preserve"> &amp; Spells</w:t>
      </w:r>
    </w:p>
    <w:p w14:paraId="192B168A" w14:textId="77777777" w:rsidR="00A17DD3" w:rsidRDefault="00670EEA" w:rsidP="00670EEA">
      <w:r>
        <w:t xml:space="preserve">The </w:t>
      </w:r>
      <w:r w:rsidRPr="00496B20">
        <w:t xml:space="preserve">Knowledge skill </w:t>
      </w:r>
      <w:r>
        <w:t xml:space="preserve">allows the player of the character to use their faith, innate or learned or abilities to pray or cast a “spell” that is </w:t>
      </w:r>
      <w:r w:rsidRPr="00496B20">
        <w:t xml:space="preserve">chosen from </w:t>
      </w:r>
      <w:r>
        <w:t xml:space="preserve">a list in </w:t>
      </w:r>
      <w:r w:rsidRPr="00496B20">
        <w:t>the</w:t>
      </w:r>
      <w:r>
        <w:t>ir</w:t>
      </w:r>
      <w:r w:rsidRPr="00496B20">
        <w:t xml:space="preserve"> </w:t>
      </w:r>
      <w:r>
        <w:t xml:space="preserve">book. </w:t>
      </w:r>
    </w:p>
    <w:p w14:paraId="0747BDC8" w14:textId="1C23817B" w:rsidR="00670EEA" w:rsidRDefault="00670EEA" w:rsidP="00670EEA">
      <w:r w:rsidRPr="00AE3171">
        <w:t xml:space="preserve">They can cast </w:t>
      </w:r>
      <w:r>
        <w:t>what they</w:t>
      </w:r>
      <w:r w:rsidRPr="00AE3171">
        <w:t xml:space="preserve"> know by reading from </w:t>
      </w:r>
      <w:r>
        <w:t>a</w:t>
      </w:r>
      <w:r w:rsidRPr="00AE3171">
        <w:t xml:space="preserve"> book </w:t>
      </w:r>
      <w:r>
        <w:t>(</w:t>
      </w:r>
      <w:r w:rsidRPr="00AE3171">
        <w:t xml:space="preserve">or can memorize </w:t>
      </w:r>
      <w:r>
        <w:t xml:space="preserve">from a book) </w:t>
      </w:r>
      <w:r w:rsidRPr="00AE3171">
        <w:t>equal to their Level</w:t>
      </w:r>
      <w:r>
        <w:t>.</w:t>
      </w:r>
    </w:p>
    <w:p w14:paraId="0218F275" w14:textId="3E957109" w:rsidR="00670EEA" w:rsidRDefault="00670EEA" w:rsidP="00670EEA">
      <w:r w:rsidRPr="00AE3171">
        <w:t xml:space="preserve">They have several 'slots' </w:t>
      </w:r>
      <w:r>
        <w:t xml:space="preserve">that </w:t>
      </w:r>
      <w:r w:rsidRPr="00AE3171">
        <w:t>they can cast each day</w:t>
      </w:r>
      <w:r>
        <w:t>. These</w:t>
      </w:r>
      <w:r w:rsidRPr="00AE3171">
        <w:t xml:space="preserve"> represent a user's 'energy' and the taxing nature of casting.</w:t>
      </w:r>
      <w:r w:rsidR="002F729A">
        <w:t xml:space="preserve"> </w:t>
      </w:r>
      <w:r w:rsidRPr="00AE3171">
        <w:t>When they run out of slots, they cannot cast.</w:t>
      </w:r>
    </w:p>
    <w:tbl>
      <w:tblPr>
        <w:tblStyle w:val="TableGrid"/>
        <w:tblW w:w="0" w:type="auto"/>
        <w:tblLook w:val="04A0" w:firstRow="1" w:lastRow="0" w:firstColumn="1" w:lastColumn="0" w:noHBand="0" w:noVBand="1"/>
      </w:tblPr>
      <w:tblGrid>
        <w:gridCol w:w="1413"/>
        <w:gridCol w:w="850"/>
        <w:gridCol w:w="851"/>
        <w:gridCol w:w="850"/>
        <w:gridCol w:w="851"/>
        <w:gridCol w:w="850"/>
        <w:gridCol w:w="851"/>
        <w:gridCol w:w="850"/>
      </w:tblGrid>
      <w:tr w:rsidR="00670EEA" w14:paraId="5C126FAD" w14:textId="77777777" w:rsidTr="00670EEA">
        <w:trPr>
          <w:tblHeader/>
        </w:trPr>
        <w:tc>
          <w:tcPr>
            <w:tcW w:w="1413" w:type="dxa"/>
          </w:tcPr>
          <w:p w14:paraId="121A15CC" w14:textId="77777777" w:rsidR="00670EEA" w:rsidRPr="002A4855" w:rsidRDefault="00670EEA" w:rsidP="00670EEA">
            <w:pPr>
              <w:rPr>
                <w:b/>
                <w:bCs/>
              </w:rPr>
            </w:pPr>
            <w:r w:rsidRPr="002A4855">
              <w:rPr>
                <w:b/>
                <w:bCs/>
              </w:rPr>
              <w:t>Spell Level</w:t>
            </w:r>
          </w:p>
          <w:p w14:paraId="0DC2FBCC" w14:textId="77777777" w:rsidR="00670EEA" w:rsidRPr="002A4855" w:rsidRDefault="00670EEA" w:rsidP="00670EEA">
            <w:pPr>
              <w:rPr>
                <w:b/>
                <w:bCs/>
              </w:rPr>
            </w:pPr>
            <w:r w:rsidRPr="002A4855">
              <w:rPr>
                <w:b/>
                <w:bCs/>
              </w:rPr>
              <w:t>CHR level</w:t>
            </w:r>
          </w:p>
        </w:tc>
        <w:tc>
          <w:tcPr>
            <w:tcW w:w="850" w:type="dxa"/>
          </w:tcPr>
          <w:p w14:paraId="0C426C92" w14:textId="77777777" w:rsidR="00670EEA" w:rsidRPr="002A4855" w:rsidRDefault="00670EEA" w:rsidP="002A4855">
            <w:pPr>
              <w:jc w:val="center"/>
              <w:rPr>
                <w:b/>
                <w:bCs/>
              </w:rPr>
            </w:pPr>
            <w:r w:rsidRPr="002A4855">
              <w:rPr>
                <w:b/>
                <w:bCs/>
              </w:rPr>
              <w:t>1</w:t>
            </w:r>
          </w:p>
        </w:tc>
        <w:tc>
          <w:tcPr>
            <w:tcW w:w="851" w:type="dxa"/>
          </w:tcPr>
          <w:p w14:paraId="6B4BDE00" w14:textId="77777777" w:rsidR="00670EEA" w:rsidRPr="002A4855" w:rsidRDefault="00670EEA" w:rsidP="002A4855">
            <w:pPr>
              <w:jc w:val="center"/>
              <w:rPr>
                <w:b/>
                <w:bCs/>
              </w:rPr>
            </w:pPr>
            <w:r w:rsidRPr="002A4855">
              <w:rPr>
                <w:b/>
                <w:bCs/>
              </w:rPr>
              <w:t>2</w:t>
            </w:r>
          </w:p>
        </w:tc>
        <w:tc>
          <w:tcPr>
            <w:tcW w:w="850" w:type="dxa"/>
          </w:tcPr>
          <w:p w14:paraId="58909258" w14:textId="77777777" w:rsidR="00670EEA" w:rsidRPr="002A4855" w:rsidRDefault="00670EEA" w:rsidP="002A4855">
            <w:pPr>
              <w:jc w:val="center"/>
              <w:rPr>
                <w:b/>
                <w:bCs/>
              </w:rPr>
            </w:pPr>
            <w:r w:rsidRPr="002A4855">
              <w:rPr>
                <w:b/>
                <w:bCs/>
              </w:rPr>
              <w:t>3</w:t>
            </w:r>
          </w:p>
        </w:tc>
        <w:tc>
          <w:tcPr>
            <w:tcW w:w="851" w:type="dxa"/>
          </w:tcPr>
          <w:p w14:paraId="3D4B2CFC" w14:textId="77777777" w:rsidR="00670EEA" w:rsidRPr="002A4855" w:rsidRDefault="00670EEA" w:rsidP="002A4855">
            <w:pPr>
              <w:jc w:val="center"/>
              <w:rPr>
                <w:b/>
                <w:bCs/>
              </w:rPr>
            </w:pPr>
            <w:r w:rsidRPr="002A4855">
              <w:rPr>
                <w:b/>
                <w:bCs/>
              </w:rPr>
              <w:t>4</w:t>
            </w:r>
          </w:p>
        </w:tc>
        <w:tc>
          <w:tcPr>
            <w:tcW w:w="850" w:type="dxa"/>
          </w:tcPr>
          <w:p w14:paraId="0809926C" w14:textId="77777777" w:rsidR="00670EEA" w:rsidRPr="002A4855" w:rsidRDefault="00670EEA" w:rsidP="002A4855">
            <w:pPr>
              <w:jc w:val="center"/>
              <w:rPr>
                <w:b/>
                <w:bCs/>
              </w:rPr>
            </w:pPr>
            <w:r w:rsidRPr="002A4855">
              <w:rPr>
                <w:b/>
                <w:bCs/>
              </w:rPr>
              <w:t>5</w:t>
            </w:r>
          </w:p>
        </w:tc>
        <w:tc>
          <w:tcPr>
            <w:tcW w:w="851" w:type="dxa"/>
          </w:tcPr>
          <w:p w14:paraId="7242E8A9" w14:textId="77777777" w:rsidR="00670EEA" w:rsidRPr="002A4855" w:rsidRDefault="00670EEA" w:rsidP="002A4855">
            <w:pPr>
              <w:jc w:val="center"/>
              <w:rPr>
                <w:b/>
                <w:bCs/>
              </w:rPr>
            </w:pPr>
            <w:r w:rsidRPr="002A4855">
              <w:rPr>
                <w:b/>
                <w:bCs/>
              </w:rPr>
              <w:t>6</w:t>
            </w:r>
          </w:p>
        </w:tc>
        <w:tc>
          <w:tcPr>
            <w:tcW w:w="850" w:type="dxa"/>
          </w:tcPr>
          <w:p w14:paraId="0BE49AC7" w14:textId="77777777" w:rsidR="00670EEA" w:rsidRPr="002A4855" w:rsidRDefault="00670EEA" w:rsidP="002A4855">
            <w:pPr>
              <w:jc w:val="center"/>
              <w:rPr>
                <w:b/>
                <w:bCs/>
              </w:rPr>
            </w:pPr>
            <w:r w:rsidRPr="002A4855">
              <w:rPr>
                <w:b/>
                <w:bCs/>
              </w:rPr>
              <w:t>7</w:t>
            </w:r>
          </w:p>
        </w:tc>
      </w:tr>
      <w:tr w:rsidR="00670EEA" w14:paraId="4FBC8486" w14:textId="77777777" w:rsidTr="00670EEA">
        <w:tc>
          <w:tcPr>
            <w:tcW w:w="1413" w:type="dxa"/>
          </w:tcPr>
          <w:p w14:paraId="4A532035" w14:textId="77777777" w:rsidR="00670EEA" w:rsidRDefault="00670EEA" w:rsidP="00670EEA">
            <w:r>
              <w:t>1</w:t>
            </w:r>
          </w:p>
        </w:tc>
        <w:tc>
          <w:tcPr>
            <w:tcW w:w="850" w:type="dxa"/>
          </w:tcPr>
          <w:p w14:paraId="72075B5B" w14:textId="77777777" w:rsidR="00670EEA" w:rsidRDefault="00670EEA" w:rsidP="002A4855">
            <w:pPr>
              <w:jc w:val="center"/>
            </w:pPr>
            <w:r>
              <w:t>1</w:t>
            </w:r>
          </w:p>
        </w:tc>
        <w:tc>
          <w:tcPr>
            <w:tcW w:w="851" w:type="dxa"/>
          </w:tcPr>
          <w:p w14:paraId="1F48A48D" w14:textId="77777777" w:rsidR="00670EEA" w:rsidRDefault="00670EEA" w:rsidP="002A4855">
            <w:pPr>
              <w:jc w:val="center"/>
            </w:pPr>
          </w:p>
        </w:tc>
        <w:tc>
          <w:tcPr>
            <w:tcW w:w="850" w:type="dxa"/>
          </w:tcPr>
          <w:p w14:paraId="40DD7DAE" w14:textId="77777777" w:rsidR="00670EEA" w:rsidRDefault="00670EEA" w:rsidP="002A4855">
            <w:pPr>
              <w:jc w:val="center"/>
            </w:pPr>
          </w:p>
        </w:tc>
        <w:tc>
          <w:tcPr>
            <w:tcW w:w="851" w:type="dxa"/>
          </w:tcPr>
          <w:p w14:paraId="0C2B487E" w14:textId="77777777" w:rsidR="00670EEA" w:rsidRDefault="00670EEA" w:rsidP="002A4855">
            <w:pPr>
              <w:jc w:val="center"/>
            </w:pPr>
          </w:p>
        </w:tc>
        <w:tc>
          <w:tcPr>
            <w:tcW w:w="850" w:type="dxa"/>
          </w:tcPr>
          <w:p w14:paraId="7388B9CD" w14:textId="77777777" w:rsidR="00670EEA" w:rsidRDefault="00670EEA" w:rsidP="002A4855">
            <w:pPr>
              <w:jc w:val="center"/>
            </w:pPr>
          </w:p>
        </w:tc>
        <w:tc>
          <w:tcPr>
            <w:tcW w:w="851" w:type="dxa"/>
          </w:tcPr>
          <w:p w14:paraId="5F4CD7DF" w14:textId="77777777" w:rsidR="00670EEA" w:rsidRDefault="00670EEA" w:rsidP="002A4855">
            <w:pPr>
              <w:jc w:val="center"/>
            </w:pPr>
          </w:p>
        </w:tc>
        <w:tc>
          <w:tcPr>
            <w:tcW w:w="850" w:type="dxa"/>
          </w:tcPr>
          <w:p w14:paraId="22025D28" w14:textId="77777777" w:rsidR="00670EEA" w:rsidRDefault="00670EEA" w:rsidP="002A4855">
            <w:pPr>
              <w:jc w:val="center"/>
            </w:pPr>
          </w:p>
        </w:tc>
      </w:tr>
      <w:tr w:rsidR="00670EEA" w14:paraId="4CD00507" w14:textId="77777777" w:rsidTr="00670EEA">
        <w:tc>
          <w:tcPr>
            <w:tcW w:w="1413" w:type="dxa"/>
          </w:tcPr>
          <w:p w14:paraId="0E34DCFA" w14:textId="77777777" w:rsidR="00670EEA" w:rsidRDefault="00670EEA" w:rsidP="00670EEA">
            <w:r>
              <w:t>2</w:t>
            </w:r>
          </w:p>
        </w:tc>
        <w:tc>
          <w:tcPr>
            <w:tcW w:w="850" w:type="dxa"/>
          </w:tcPr>
          <w:p w14:paraId="1D0E2390" w14:textId="77777777" w:rsidR="00670EEA" w:rsidRDefault="00670EEA" w:rsidP="002A4855">
            <w:pPr>
              <w:jc w:val="center"/>
            </w:pPr>
            <w:r>
              <w:t>1</w:t>
            </w:r>
          </w:p>
        </w:tc>
        <w:tc>
          <w:tcPr>
            <w:tcW w:w="851" w:type="dxa"/>
          </w:tcPr>
          <w:p w14:paraId="4276FC64" w14:textId="77777777" w:rsidR="00670EEA" w:rsidRDefault="00670EEA" w:rsidP="002A4855">
            <w:pPr>
              <w:jc w:val="center"/>
            </w:pPr>
          </w:p>
        </w:tc>
        <w:tc>
          <w:tcPr>
            <w:tcW w:w="850" w:type="dxa"/>
          </w:tcPr>
          <w:p w14:paraId="69BD6131" w14:textId="77777777" w:rsidR="00670EEA" w:rsidRDefault="00670EEA" w:rsidP="002A4855">
            <w:pPr>
              <w:jc w:val="center"/>
            </w:pPr>
          </w:p>
        </w:tc>
        <w:tc>
          <w:tcPr>
            <w:tcW w:w="851" w:type="dxa"/>
          </w:tcPr>
          <w:p w14:paraId="21467EFA" w14:textId="77777777" w:rsidR="00670EEA" w:rsidRDefault="00670EEA" w:rsidP="002A4855">
            <w:pPr>
              <w:jc w:val="center"/>
            </w:pPr>
          </w:p>
        </w:tc>
        <w:tc>
          <w:tcPr>
            <w:tcW w:w="850" w:type="dxa"/>
          </w:tcPr>
          <w:p w14:paraId="2881FF0F" w14:textId="77777777" w:rsidR="00670EEA" w:rsidRDefault="00670EEA" w:rsidP="002A4855">
            <w:pPr>
              <w:jc w:val="center"/>
            </w:pPr>
          </w:p>
        </w:tc>
        <w:tc>
          <w:tcPr>
            <w:tcW w:w="851" w:type="dxa"/>
          </w:tcPr>
          <w:p w14:paraId="1E22ABCE" w14:textId="77777777" w:rsidR="00670EEA" w:rsidRDefault="00670EEA" w:rsidP="002A4855">
            <w:pPr>
              <w:jc w:val="center"/>
            </w:pPr>
          </w:p>
        </w:tc>
        <w:tc>
          <w:tcPr>
            <w:tcW w:w="850" w:type="dxa"/>
          </w:tcPr>
          <w:p w14:paraId="3325D102" w14:textId="77777777" w:rsidR="00670EEA" w:rsidRDefault="00670EEA" w:rsidP="002A4855">
            <w:pPr>
              <w:jc w:val="center"/>
            </w:pPr>
          </w:p>
        </w:tc>
      </w:tr>
      <w:tr w:rsidR="00670EEA" w14:paraId="5BC00652" w14:textId="77777777" w:rsidTr="00670EEA">
        <w:tc>
          <w:tcPr>
            <w:tcW w:w="1413" w:type="dxa"/>
          </w:tcPr>
          <w:p w14:paraId="635DCC6F" w14:textId="77777777" w:rsidR="00670EEA" w:rsidRDefault="00670EEA" w:rsidP="00670EEA">
            <w:r>
              <w:t>3</w:t>
            </w:r>
          </w:p>
        </w:tc>
        <w:tc>
          <w:tcPr>
            <w:tcW w:w="850" w:type="dxa"/>
          </w:tcPr>
          <w:p w14:paraId="2078B7EF" w14:textId="77777777" w:rsidR="00670EEA" w:rsidRDefault="00670EEA" w:rsidP="002A4855">
            <w:pPr>
              <w:jc w:val="center"/>
            </w:pPr>
            <w:r>
              <w:t>2</w:t>
            </w:r>
          </w:p>
        </w:tc>
        <w:tc>
          <w:tcPr>
            <w:tcW w:w="851" w:type="dxa"/>
          </w:tcPr>
          <w:p w14:paraId="52351E18" w14:textId="77777777" w:rsidR="00670EEA" w:rsidRDefault="00670EEA" w:rsidP="002A4855">
            <w:pPr>
              <w:jc w:val="center"/>
            </w:pPr>
            <w:r>
              <w:t>1</w:t>
            </w:r>
          </w:p>
        </w:tc>
        <w:tc>
          <w:tcPr>
            <w:tcW w:w="850" w:type="dxa"/>
          </w:tcPr>
          <w:p w14:paraId="5AD0697E" w14:textId="77777777" w:rsidR="00670EEA" w:rsidRDefault="00670EEA" w:rsidP="002A4855">
            <w:pPr>
              <w:jc w:val="center"/>
            </w:pPr>
          </w:p>
        </w:tc>
        <w:tc>
          <w:tcPr>
            <w:tcW w:w="851" w:type="dxa"/>
          </w:tcPr>
          <w:p w14:paraId="086BDA66" w14:textId="77777777" w:rsidR="00670EEA" w:rsidRDefault="00670EEA" w:rsidP="002A4855">
            <w:pPr>
              <w:jc w:val="center"/>
            </w:pPr>
          </w:p>
        </w:tc>
        <w:tc>
          <w:tcPr>
            <w:tcW w:w="850" w:type="dxa"/>
          </w:tcPr>
          <w:p w14:paraId="2CA62371" w14:textId="77777777" w:rsidR="00670EEA" w:rsidRDefault="00670EEA" w:rsidP="002A4855">
            <w:pPr>
              <w:jc w:val="center"/>
            </w:pPr>
          </w:p>
        </w:tc>
        <w:tc>
          <w:tcPr>
            <w:tcW w:w="851" w:type="dxa"/>
          </w:tcPr>
          <w:p w14:paraId="7CAA7C37" w14:textId="77777777" w:rsidR="00670EEA" w:rsidRDefault="00670EEA" w:rsidP="002A4855">
            <w:pPr>
              <w:jc w:val="center"/>
            </w:pPr>
          </w:p>
        </w:tc>
        <w:tc>
          <w:tcPr>
            <w:tcW w:w="850" w:type="dxa"/>
          </w:tcPr>
          <w:p w14:paraId="336C45D7" w14:textId="77777777" w:rsidR="00670EEA" w:rsidRDefault="00670EEA" w:rsidP="002A4855">
            <w:pPr>
              <w:jc w:val="center"/>
            </w:pPr>
          </w:p>
        </w:tc>
      </w:tr>
      <w:tr w:rsidR="00670EEA" w14:paraId="750E0246" w14:textId="77777777" w:rsidTr="00670EEA">
        <w:tc>
          <w:tcPr>
            <w:tcW w:w="1413" w:type="dxa"/>
          </w:tcPr>
          <w:p w14:paraId="70BF60FC" w14:textId="77777777" w:rsidR="00670EEA" w:rsidRDefault="00670EEA" w:rsidP="00670EEA">
            <w:r>
              <w:t>4</w:t>
            </w:r>
          </w:p>
        </w:tc>
        <w:tc>
          <w:tcPr>
            <w:tcW w:w="850" w:type="dxa"/>
          </w:tcPr>
          <w:p w14:paraId="78F8A4A5" w14:textId="77777777" w:rsidR="00670EEA" w:rsidRDefault="00670EEA" w:rsidP="002A4855">
            <w:pPr>
              <w:jc w:val="center"/>
            </w:pPr>
            <w:r>
              <w:t>2</w:t>
            </w:r>
          </w:p>
        </w:tc>
        <w:tc>
          <w:tcPr>
            <w:tcW w:w="851" w:type="dxa"/>
          </w:tcPr>
          <w:p w14:paraId="75D14CF1" w14:textId="77777777" w:rsidR="00670EEA" w:rsidRDefault="00670EEA" w:rsidP="002A4855">
            <w:pPr>
              <w:jc w:val="center"/>
            </w:pPr>
            <w:r>
              <w:t>2</w:t>
            </w:r>
          </w:p>
        </w:tc>
        <w:tc>
          <w:tcPr>
            <w:tcW w:w="850" w:type="dxa"/>
          </w:tcPr>
          <w:p w14:paraId="7981B541" w14:textId="77777777" w:rsidR="00670EEA" w:rsidRDefault="00670EEA" w:rsidP="002A4855">
            <w:pPr>
              <w:jc w:val="center"/>
            </w:pPr>
          </w:p>
        </w:tc>
        <w:tc>
          <w:tcPr>
            <w:tcW w:w="851" w:type="dxa"/>
          </w:tcPr>
          <w:p w14:paraId="00137AA0" w14:textId="77777777" w:rsidR="00670EEA" w:rsidRDefault="00670EEA" w:rsidP="002A4855">
            <w:pPr>
              <w:jc w:val="center"/>
            </w:pPr>
          </w:p>
        </w:tc>
        <w:tc>
          <w:tcPr>
            <w:tcW w:w="850" w:type="dxa"/>
          </w:tcPr>
          <w:p w14:paraId="0653F0EB" w14:textId="77777777" w:rsidR="00670EEA" w:rsidRDefault="00670EEA" w:rsidP="002A4855">
            <w:pPr>
              <w:jc w:val="center"/>
            </w:pPr>
          </w:p>
        </w:tc>
        <w:tc>
          <w:tcPr>
            <w:tcW w:w="851" w:type="dxa"/>
          </w:tcPr>
          <w:p w14:paraId="5D4E21F7" w14:textId="77777777" w:rsidR="00670EEA" w:rsidRDefault="00670EEA" w:rsidP="002A4855">
            <w:pPr>
              <w:jc w:val="center"/>
            </w:pPr>
          </w:p>
        </w:tc>
        <w:tc>
          <w:tcPr>
            <w:tcW w:w="850" w:type="dxa"/>
          </w:tcPr>
          <w:p w14:paraId="1979E9E0" w14:textId="77777777" w:rsidR="00670EEA" w:rsidRDefault="00670EEA" w:rsidP="002A4855">
            <w:pPr>
              <w:jc w:val="center"/>
            </w:pPr>
          </w:p>
        </w:tc>
      </w:tr>
      <w:tr w:rsidR="00670EEA" w14:paraId="2ACDC0FF" w14:textId="77777777" w:rsidTr="00670EEA">
        <w:tc>
          <w:tcPr>
            <w:tcW w:w="1413" w:type="dxa"/>
          </w:tcPr>
          <w:p w14:paraId="357A37B5" w14:textId="77777777" w:rsidR="00670EEA" w:rsidRDefault="00670EEA" w:rsidP="00670EEA">
            <w:r>
              <w:t>5</w:t>
            </w:r>
          </w:p>
        </w:tc>
        <w:tc>
          <w:tcPr>
            <w:tcW w:w="850" w:type="dxa"/>
          </w:tcPr>
          <w:p w14:paraId="2CB7F365" w14:textId="77777777" w:rsidR="00670EEA" w:rsidRDefault="00670EEA" w:rsidP="002A4855">
            <w:pPr>
              <w:jc w:val="center"/>
            </w:pPr>
            <w:r>
              <w:t>2</w:t>
            </w:r>
          </w:p>
        </w:tc>
        <w:tc>
          <w:tcPr>
            <w:tcW w:w="851" w:type="dxa"/>
          </w:tcPr>
          <w:p w14:paraId="28013EF6" w14:textId="77777777" w:rsidR="00670EEA" w:rsidRDefault="00670EEA" w:rsidP="002A4855">
            <w:pPr>
              <w:jc w:val="center"/>
            </w:pPr>
            <w:r>
              <w:t>2</w:t>
            </w:r>
          </w:p>
        </w:tc>
        <w:tc>
          <w:tcPr>
            <w:tcW w:w="850" w:type="dxa"/>
          </w:tcPr>
          <w:p w14:paraId="52D931F7" w14:textId="77777777" w:rsidR="00670EEA" w:rsidRDefault="00670EEA" w:rsidP="002A4855">
            <w:pPr>
              <w:jc w:val="center"/>
            </w:pPr>
            <w:r>
              <w:t>1</w:t>
            </w:r>
          </w:p>
        </w:tc>
        <w:tc>
          <w:tcPr>
            <w:tcW w:w="851" w:type="dxa"/>
          </w:tcPr>
          <w:p w14:paraId="715EBF52" w14:textId="77777777" w:rsidR="00670EEA" w:rsidRDefault="00670EEA" w:rsidP="002A4855">
            <w:pPr>
              <w:jc w:val="center"/>
            </w:pPr>
          </w:p>
        </w:tc>
        <w:tc>
          <w:tcPr>
            <w:tcW w:w="850" w:type="dxa"/>
          </w:tcPr>
          <w:p w14:paraId="5ADEB0E3" w14:textId="77777777" w:rsidR="00670EEA" w:rsidRDefault="00670EEA" w:rsidP="002A4855">
            <w:pPr>
              <w:jc w:val="center"/>
            </w:pPr>
          </w:p>
        </w:tc>
        <w:tc>
          <w:tcPr>
            <w:tcW w:w="851" w:type="dxa"/>
          </w:tcPr>
          <w:p w14:paraId="2C34D74C" w14:textId="77777777" w:rsidR="00670EEA" w:rsidRDefault="00670EEA" w:rsidP="002A4855">
            <w:pPr>
              <w:jc w:val="center"/>
            </w:pPr>
          </w:p>
        </w:tc>
        <w:tc>
          <w:tcPr>
            <w:tcW w:w="850" w:type="dxa"/>
          </w:tcPr>
          <w:p w14:paraId="0234487E" w14:textId="77777777" w:rsidR="00670EEA" w:rsidRDefault="00670EEA" w:rsidP="002A4855">
            <w:pPr>
              <w:jc w:val="center"/>
            </w:pPr>
          </w:p>
        </w:tc>
      </w:tr>
      <w:tr w:rsidR="00670EEA" w14:paraId="136C0C18" w14:textId="77777777" w:rsidTr="00670EEA">
        <w:tc>
          <w:tcPr>
            <w:tcW w:w="1413" w:type="dxa"/>
          </w:tcPr>
          <w:p w14:paraId="3271CB76" w14:textId="77777777" w:rsidR="00670EEA" w:rsidRDefault="00670EEA" w:rsidP="00670EEA">
            <w:r>
              <w:t>6</w:t>
            </w:r>
          </w:p>
        </w:tc>
        <w:tc>
          <w:tcPr>
            <w:tcW w:w="850" w:type="dxa"/>
          </w:tcPr>
          <w:p w14:paraId="529729A9" w14:textId="77777777" w:rsidR="00670EEA" w:rsidRDefault="00670EEA" w:rsidP="002A4855">
            <w:pPr>
              <w:jc w:val="center"/>
            </w:pPr>
            <w:r>
              <w:t>2</w:t>
            </w:r>
          </w:p>
        </w:tc>
        <w:tc>
          <w:tcPr>
            <w:tcW w:w="851" w:type="dxa"/>
          </w:tcPr>
          <w:p w14:paraId="0C26104A" w14:textId="77777777" w:rsidR="00670EEA" w:rsidRDefault="00670EEA" w:rsidP="002A4855">
            <w:pPr>
              <w:jc w:val="center"/>
            </w:pPr>
            <w:r>
              <w:t>2</w:t>
            </w:r>
          </w:p>
        </w:tc>
        <w:tc>
          <w:tcPr>
            <w:tcW w:w="850" w:type="dxa"/>
          </w:tcPr>
          <w:p w14:paraId="2B4B9CD5" w14:textId="77777777" w:rsidR="00670EEA" w:rsidRDefault="00670EEA" w:rsidP="002A4855">
            <w:pPr>
              <w:jc w:val="center"/>
            </w:pPr>
            <w:r>
              <w:t>2</w:t>
            </w:r>
          </w:p>
        </w:tc>
        <w:tc>
          <w:tcPr>
            <w:tcW w:w="851" w:type="dxa"/>
          </w:tcPr>
          <w:p w14:paraId="0ECC68D4" w14:textId="77777777" w:rsidR="00670EEA" w:rsidRDefault="00670EEA" w:rsidP="002A4855">
            <w:pPr>
              <w:jc w:val="center"/>
            </w:pPr>
          </w:p>
        </w:tc>
        <w:tc>
          <w:tcPr>
            <w:tcW w:w="850" w:type="dxa"/>
          </w:tcPr>
          <w:p w14:paraId="52DE5180" w14:textId="77777777" w:rsidR="00670EEA" w:rsidRDefault="00670EEA" w:rsidP="002A4855">
            <w:pPr>
              <w:jc w:val="center"/>
            </w:pPr>
          </w:p>
        </w:tc>
        <w:tc>
          <w:tcPr>
            <w:tcW w:w="851" w:type="dxa"/>
          </w:tcPr>
          <w:p w14:paraId="35E97617" w14:textId="77777777" w:rsidR="00670EEA" w:rsidRDefault="00670EEA" w:rsidP="002A4855">
            <w:pPr>
              <w:jc w:val="center"/>
            </w:pPr>
          </w:p>
        </w:tc>
        <w:tc>
          <w:tcPr>
            <w:tcW w:w="850" w:type="dxa"/>
          </w:tcPr>
          <w:p w14:paraId="58641AFC" w14:textId="77777777" w:rsidR="00670EEA" w:rsidRDefault="00670EEA" w:rsidP="002A4855">
            <w:pPr>
              <w:jc w:val="center"/>
            </w:pPr>
          </w:p>
        </w:tc>
      </w:tr>
      <w:tr w:rsidR="00670EEA" w14:paraId="67BE7B2C" w14:textId="77777777" w:rsidTr="00670EEA">
        <w:tc>
          <w:tcPr>
            <w:tcW w:w="1413" w:type="dxa"/>
          </w:tcPr>
          <w:p w14:paraId="3318A054" w14:textId="77777777" w:rsidR="00670EEA" w:rsidRDefault="00670EEA" w:rsidP="00670EEA">
            <w:r>
              <w:t>7</w:t>
            </w:r>
          </w:p>
        </w:tc>
        <w:tc>
          <w:tcPr>
            <w:tcW w:w="850" w:type="dxa"/>
          </w:tcPr>
          <w:p w14:paraId="52CB856A" w14:textId="77777777" w:rsidR="00670EEA" w:rsidRDefault="00670EEA" w:rsidP="002A4855">
            <w:pPr>
              <w:jc w:val="center"/>
            </w:pPr>
            <w:r>
              <w:t>2</w:t>
            </w:r>
          </w:p>
        </w:tc>
        <w:tc>
          <w:tcPr>
            <w:tcW w:w="851" w:type="dxa"/>
          </w:tcPr>
          <w:p w14:paraId="64CA179C" w14:textId="77777777" w:rsidR="00670EEA" w:rsidRDefault="00670EEA" w:rsidP="002A4855">
            <w:pPr>
              <w:jc w:val="center"/>
            </w:pPr>
            <w:r>
              <w:t>2</w:t>
            </w:r>
          </w:p>
        </w:tc>
        <w:tc>
          <w:tcPr>
            <w:tcW w:w="850" w:type="dxa"/>
          </w:tcPr>
          <w:p w14:paraId="37F8AF49" w14:textId="77777777" w:rsidR="00670EEA" w:rsidRDefault="00670EEA" w:rsidP="002A4855">
            <w:pPr>
              <w:jc w:val="center"/>
            </w:pPr>
            <w:r>
              <w:t>2</w:t>
            </w:r>
          </w:p>
        </w:tc>
        <w:tc>
          <w:tcPr>
            <w:tcW w:w="851" w:type="dxa"/>
          </w:tcPr>
          <w:p w14:paraId="5A6967C6" w14:textId="77777777" w:rsidR="00670EEA" w:rsidRDefault="00670EEA" w:rsidP="002A4855">
            <w:pPr>
              <w:jc w:val="center"/>
            </w:pPr>
            <w:r>
              <w:t>1</w:t>
            </w:r>
          </w:p>
        </w:tc>
        <w:tc>
          <w:tcPr>
            <w:tcW w:w="850" w:type="dxa"/>
          </w:tcPr>
          <w:p w14:paraId="18BEF21F" w14:textId="77777777" w:rsidR="00670EEA" w:rsidRDefault="00670EEA" w:rsidP="002A4855">
            <w:pPr>
              <w:jc w:val="center"/>
            </w:pPr>
          </w:p>
        </w:tc>
        <w:tc>
          <w:tcPr>
            <w:tcW w:w="851" w:type="dxa"/>
          </w:tcPr>
          <w:p w14:paraId="705B44E8" w14:textId="77777777" w:rsidR="00670EEA" w:rsidRDefault="00670EEA" w:rsidP="002A4855">
            <w:pPr>
              <w:jc w:val="center"/>
            </w:pPr>
          </w:p>
        </w:tc>
        <w:tc>
          <w:tcPr>
            <w:tcW w:w="850" w:type="dxa"/>
          </w:tcPr>
          <w:p w14:paraId="786F7A94" w14:textId="77777777" w:rsidR="00670EEA" w:rsidRDefault="00670EEA" w:rsidP="002A4855">
            <w:pPr>
              <w:jc w:val="center"/>
            </w:pPr>
          </w:p>
        </w:tc>
      </w:tr>
      <w:tr w:rsidR="00670EEA" w14:paraId="452FD824" w14:textId="77777777" w:rsidTr="00670EEA">
        <w:tc>
          <w:tcPr>
            <w:tcW w:w="1413" w:type="dxa"/>
          </w:tcPr>
          <w:p w14:paraId="1188271F" w14:textId="77777777" w:rsidR="00670EEA" w:rsidRDefault="00670EEA" w:rsidP="00670EEA">
            <w:r>
              <w:t>8</w:t>
            </w:r>
          </w:p>
        </w:tc>
        <w:tc>
          <w:tcPr>
            <w:tcW w:w="850" w:type="dxa"/>
          </w:tcPr>
          <w:p w14:paraId="2F518576" w14:textId="77777777" w:rsidR="00670EEA" w:rsidRDefault="00670EEA" w:rsidP="002A4855">
            <w:pPr>
              <w:jc w:val="center"/>
            </w:pPr>
            <w:r>
              <w:t>2</w:t>
            </w:r>
          </w:p>
        </w:tc>
        <w:tc>
          <w:tcPr>
            <w:tcW w:w="851" w:type="dxa"/>
          </w:tcPr>
          <w:p w14:paraId="6579D85B" w14:textId="77777777" w:rsidR="00670EEA" w:rsidRDefault="00670EEA" w:rsidP="002A4855">
            <w:pPr>
              <w:jc w:val="center"/>
            </w:pPr>
            <w:r>
              <w:t>2</w:t>
            </w:r>
          </w:p>
        </w:tc>
        <w:tc>
          <w:tcPr>
            <w:tcW w:w="850" w:type="dxa"/>
          </w:tcPr>
          <w:p w14:paraId="0E6E08C2" w14:textId="77777777" w:rsidR="00670EEA" w:rsidRDefault="00670EEA" w:rsidP="002A4855">
            <w:pPr>
              <w:jc w:val="center"/>
            </w:pPr>
            <w:r>
              <w:t>2</w:t>
            </w:r>
          </w:p>
        </w:tc>
        <w:tc>
          <w:tcPr>
            <w:tcW w:w="851" w:type="dxa"/>
          </w:tcPr>
          <w:p w14:paraId="2E52AAF5" w14:textId="77777777" w:rsidR="00670EEA" w:rsidRDefault="00670EEA" w:rsidP="002A4855">
            <w:pPr>
              <w:jc w:val="center"/>
            </w:pPr>
            <w:r>
              <w:t>2</w:t>
            </w:r>
          </w:p>
        </w:tc>
        <w:tc>
          <w:tcPr>
            <w:tcW w:w="850" w:type="dxa"/>
          </w:tcPr>
          <w:p w14:paraId="3475407D" w14:textId="77777777" w:rsidR="00670EEA" w:rsidRDefault="00670EEA" w:rsidP="002A4855">
            <w:pPr>
              <w:jc w:val="center"/>
            </w:pPr>
            <w:r>
              <w:t>1</w:t>
            </w:r>
          </w:p>
        </w:tc>
        <w:tc>
          <w:tcPr>
            <w:tcW w:w="851" w:type="dxa"/>
          </w:tcPr>
          <w:p w14:paraId="1137B9D4" w14:textId="77777777" w:rsidR="00670EEA" w:rsidRDefault="00670EEA" w:rsidP="002A4855">
            <w:pPr>
              <w:jc w:val="center"/>
            </w:pPr>
          </w:p>
        </w:tc>
        <w:tc>
          <w:tcPr>
            <w:tcW w:w="850" w:type="dxa"/>
          </w:tcPr>
          <w:p w14:paraId="21E0B942" w14:textId="77777777" w:rsidR="00670EEA" w:rsidRDefault="00670EEA" w:rsidP="002A4855">
            <w:pPr>
              <w:jc w:val="center"/>
            </w:pPr>
          </w:p>
        </w:tc>
      </w:tr>
      <w:tr w:rsidR="00670EEA" w14:paraId="2C6A5AB9" w14:textId="77777777" w:rsidTr="00670EEA">
        <w:tc>
          <w:tcPr>
            <w:tcW w:w="1413" w:type="dxa"/>
          </w:tcPr>
          <w:p w14:paraId="5783BBA3" w14:textId="77777777" w:rsidR="00670EEA" w:rsidRDefault="00670EEA" w:rsidP="00670EEA">
            <w:r>
              <w:t>9</w:t>
            </w:r>
          </w:p>
        </w:tc>
        <w:tc>
          <w:tcPr>
            <w:tcW w:w="850" w:type="dxa"/>
          </w:tcPr>
          <w:p w14:paraId="73C23EE4" w14:textId="77777777" w:rsidR="00670EEA" w:rsidRDefault="00670EEA" w:rsidP="002A4855">
            <w:pPr>
              <w:jc w:val="center"/>
            </w:pPr>
            <w:r>
              <w:t>3</w:t>
            </w:r>
          </w:p>
        </w:tc>
        <w:tc>
          <w:tcPr>
            <w:tcW w:w="851" w:type="dxa"/>
          </w:tcPr>
          <w:p w14:paraId="7DF3B97E" w14:textId="77777777" w:rsidR="00670EEA" w:rsidRDefault="00670EEA" w:rsidP="002A4855">
            <w:pPr>
              <w:jc w:val="center"/>
            </w:pPr>
            <w:r>
              <w:t>3</w:t>
            </w:r>
          </w:p>
        </w:tc>
        <w:tc>
          <w:tcPr>
            <w:tcW w:w="850" w:type="dxa"/>
          </w:tcPr>
          <w:p w14:paraId="0A2022F8" w14:textId="77777777" w:rsidR="00670EEA" w:rsidRDefault="00670EEA" w:rsidP="002A4855">
            <w:pPr>
              <w:jc w:val="center"/>
            </w:pPr>
            <w:r>
              <w:t>2</w:t>
            </w:r>
          </w:p>
        </w:tc>
        <w:tc>
          <w:tcPr>
            <w:tcW w:w="851" w:type="dxa"/>
          </w:tcPr>
          <w:p w14:paraId="0DEA31E1" w14:textId="77777777" w:rsidR="00670EEA" w:rsidRDefault="00670EEA" w:rsidP="002A4855">
            <w:pPr>
              <w:jc w:val="center"/>
            </w:pPr>
            <w:r>
              <w:t>2</w:t>
            </w:r>
          </w:p>
        </w:tc>
        <w:tc>
          <w:tcPr>
            <w:tcW w:w="850" w:type="dxa"/>
          </w:tcPr>
          <w:p w14:paraId="6C88378A" w14:textId="77777777" w:rsidR="00670EEA" w:rsidRDefault="00670EEA" w:rsidP="002A4855">
            <w:pPr>
              <w:jc w:val="center"/>
            </w:pPr>
            <w:r>
              <w:t>2</w:t>
            </w:r>
          </w:p>
        </w:tc>
        <w:tc>
          <w:tcPr>
            <w:tcW w:w="851" w:type="dxa"/>
          </w:tcPr>
          <w:p w14:paraId="40C788D1" w14:textId="77777777" w:rsidR="00670EEA" w:rsidRDefault="00670EEA" w:rsidP="002A4855">
            <w:pPr>
              <w:jc w:val="center"/>
            </w:pPr>
            <w:r>
              <w:t>1</w:t>
            </w:r>
          </w:p>
        </w:tc>
        <w:tc>
          <w:tcPr>
            <w:tcW w:w="850" w:type="dxa"/>
          </w:tcPr>
          <w:p w14:paraId="41D8921E" w14:textId="77777777" w:rsidR="00670EEA" w:rsidRDefault="00670EEA" w:rsidP="002A4855">
            <w:pPr>
              <w:jc w:val="center"/>
            </w:pPr>
          </w:p>
        </w:tc>
      </w:tr>
      <w:tr w:rsidR="00670EEA" w14:paraId="493E1FE0" w14:textId="77777777" w:rsidTr="00670EEA">
        <w:tc>
          <w:tcPr>
            <w:tcW w:w="1413" w:type="dxa"/>
          </w:tcPr>
          <w:p w14:paraId="07272C2C" w14:textId="77777777" w:rsidR="00670EEA" w:rsidRDefault="00670EEA" w:rsidP="00670EEA">
            <w:r>
              <w:t>10</w:t>
            </w:r>
          </w:p>
        </w:tc>
        <w:tc>
          <w:tcPr>
            <w:tcW w:w="850" w:type="dxa"/>
          </w:tcPr>
          <w:p w14:paraId="04D659F9" w14:textId="77777777" w:rsidR="00670EEA" w:rsidRDefault="00670EEA" w:rsidP="002A4855">
            <w:pPr>
              <w:jc w:val="center"/>
            </w:pPr>
            <w:r>
              <w:t>4</w:t>
            </w:r>
          </w:p>
        </w:tc>
        <w:tc>
          <w:tcPr>
            <w:tcW w:w="851" w:type="dxa"/>
          </w:tcPr>
          <w:p w14:paraId="2E464B99" w14:textId="77777777" w:rsidR="00670EEA" w:rsidRDefault="00670EEA" w:rsidP="002A4855">
            <w:pPr>
              <w:jc w:val="center"/>
            </w:pPr>
            <w:r>
              <w:t>3</w:t>
            </w:r>
          </w:p>
        </w:tc>
        <w:tc>
          <w:tcPr>
            <w:tcW w:w="850" w:type="dxa"/>
          </w:tcPr>
          <w:p w14:paraId="59CEF184" w14:textId="77777777" w:rsidR="00670EEA" w:rsidRDefault="00670EEA" w:rsidP="002A4855">
            <w:pPr>
              <w:jc w:val="center"/>
            </w:pPr>
            <w:r>
              <w:t>3</w:t>
            </w:r>
          </w:p>
        </w:tc>
        <w:tc>
          <w:tcPr>
            <w:tcW w:w="851" w:type="dxa"/>
          </w:tcPr>
          <w:p w14:paraId="731432FC" w14:textId="77777777" w:rsidR="00670EEA" w:rsidRDefault="00670EEA" w:rsidP="002A4855">
            <w:pPr>
              <w:jc w:val="center"/>
            </w:pPr>
            <w:r>
              <w:t>2</w:t>
            </w:r>
          </w:p>
        </w:tc>
        <w:tc>
          <w:tcPr>
            <w:tcW w:w="850" w:type="dxa"/>
          </w:tcPr>
          <w:p w14:paraId="68F4EC2C" w14:textId="77777777" w:rsidR="00670EEA" w:rsidRDefault="00670EEA" w:rsidP="002A4855">
            <w:pPr>
              <w:jc w:val="center"/>
            </w:pPr>
            <w:r>
              <w:t>2</w:t>
            </w:r>
          </w:p>
        </w:tc>
        <w:tc>
          <w:tcPr>
            <w:tcW w:w="851" w:type="dxa"/>
          </w:tcPr>
          <w:p w14:paraId="1715534A" w14:textId="77777777" w:rsidR="00670EEA" w:rsidRDefault="00670EEA" w:rsidP="002A4855">
            <w:pPr>
              <w:jc w:val="center"/>
            </w:pPr>
            <w:r>
              <w:t>2</w:t>
            </w:r>
          </w:p>
        </w:tc>
        <w:tc>
          <w:tcPr>
            <w:tcW w:w="850" w:type="dxa"/>
          </w:tcPr>
          <w:p w14:paraId="282908AA" w14:textId="77777777" w:rsidR="00670EEA" w:rsidRDefault="00670EEA" w:rsidP="002A4855">
            <w:pPr>
              <w:jc w:val="center"/>
            </w:pPr>
            <w:r>
              <w:t>1</w:t>
            </w:r>
          </w:p>
        </w:tc>
      </w:tr>
    </w:tbl>
    <w:p w14:paraId="6F599E1A" w14:textId="77777777" w:rsidR="00670EEA" w:rsidRDefault="00670EEA" w:rsidP="00670EEA"/>
    <w:p w14:paraId="5C134175" w14:textId="77777777" w:rsidR="00670EEA" w:rsidRDefault="00670EEA" w:rsidP="00670EEA">
      <w:r w:rsidRPr="00A614BC">
        <w:t xml:space="preserve">Once a spell is cast </w:t>
      </w:r>
      <w:r>
        <w:t>it should be checked</w:t>
      </w:r>
      <w:r w:rsidRPr="00A614BC">
        <w:t xml:space="preserve"> </w:t>
      </w:r>
      <w:r>
        <w:t xml:space="preserve">against </w:t>
      </w:r>
      <w:r w:rsidRPr="00A614BC">
        <w:t xml:space="preserve">their WIS/INT - adding </w:t>
      </w:r>
      <w:r>
        <w:t xml:space="preserve">its </w:t>
      </w:r>
      <w:r w:rsidRPr="00A614BC">
        <w:t>level to the roll. If they fail, then they reduce the number of 'slots' corresponding to the spell level just cast by 1. When a memorized spell is cast it is not forgotten.</w:t>
      </w:r>
    </w:p>
    <w:p w14:paraId="69C302A3" w14:textId="77777777" w:rsidR="00670EEA" w:rsidRDefault="00670EEA" w:rsidP="00670EEA">
      <w:r w:rsidRPr="00EB228C">
        <w:t>After roughly 8 hours rest, the number of 'slots' a character has refreshes to its maximum.</w:t>
      </w:r>
    </w:p>
    <w:p w14:paraId="79491EF2" w14:textId="77777777" w:rsidR="00670EEA" w:rsidRDefault="00670EEA" w:rsidP="00670EEA">
      <w:r>
        <w:t>Magic weapons add +1 to any attribute being checked whilst using the weapon and +1 to each damage dice rolled. More powerful weapons (+2/3) at the GM discretion.</w:t>
      </w:r>
    </w:p>
    <w:p w14:paraId="05353429" w14:textId="77777777" w:rsidR="00670EEA" w:rsidRDefault="00670EEA" w:rsidP="00670EEA">
      <w:r>
        <w:t>Magic applies to armor adds to its AP. It operates per the normal AP rules.</w:t>
      </w:r>
    </w:p>
    <w:p w14:paraId="651EC150" w14:textId="3762E4D2" w:rsidR="00670EEA" w:rsidRDefault="00670EEA" w:rsidP="00670EEA">
      <w:r w:rsidRPr="001E32E6">
        <w:rPr>
          <w:i/>
          <w:iCs/>
        </w:rPr>
        <w:t xml:space="preserve">Traditional OSR games deal with magic items by adding +1 or +2 to attack rolls and AC. If the GM intends to give out stronger magic armor (+2/3) to high level players, </w:t>
      </w:r>
      <w:r w:rsidR="002A4855">
        <w:rPr>
          <w:i/>
          <w:iCs/>
        </w:rPr>
        <w:t>then</w:t>
      </w:r>
      <w:r w:rsidRPr="001E32E6">
        <w:rPr>
          <w:i/>
          <w:iCs/>
        </w:rPr>
        <w:t xml:space="preserve"> consider tripling the Armor Points.</w:t>
      </w:r>
    </w:p>
    <w:p w14:paraId="67EB11A5" w14:textId="77777777" w:rsidR="00670EEA" w:rsidRDefault="00670EEA" w:rsidP="00670EEA">
      <w:r w:rsidRPr="00EB228C">
        <w:t xml:space="preserve">If a spell calls for a creature to make a save, the character must </w:t>
      </w:r>
      <w:r>
        <w:t>check</w:t>
      </w:r>
      <w:r w:rsidRPr="00EB228C">
        <w:t xml:space="preserve"> their INT or WIS - to see if the magic cast was powerful enough to overcome their defenses (remember the Powerful Opponents rule).</w:t>
      </w:r>
    </w:p>
    <w:tbl>
      <w:tblPr>
        <w:tblW w:w="7650" w:type="dxa"/>
        <w:tblLook w:val="04A0" w:firstRow="1" w:lastRow="0" w:firstColumn="1" w:lastColumn="0" w:noHBand="0" w:noVBand="1"/>
      </w:tblPr>
      <w:tblGrid>
        <w:gridCol w:w="875"/>
        <w:gridCol w:w="1559"/>
        <w:gridCol w:w="3940"/>
        <w:gridCol w:w="1276"/>
      </w:tblGrid>
      <w:tr w:rsidR="00670EEA" w:rsidRPr="00BC267F" w14:paraId="3B49A2D4" w14:textId="77777777" w:rsidTr="002F729A">
        <w:trPr>
          <w:cantSplit/>
          <w:trHeight w:val="300"/>
          <w:tblHeader/>
        </w:trPr>
        <w:tc>
          <w:tcPr>
            <w:tcW w:w="875" w:type="dxa"/>
            <w:tcBorders>
              <w:top w:val="single" w:sz="4" w:space="0" w:color="auto"/>
              <w:left w:val="single" w:sz="4" w:space="0" w:color="auto"/>
              <w:bottom w:val="single" w:sz="4" w:space="0" w:color="auto"/>
              <w:right w:val="single" w:sz="4" w:space="0" w:color="auto"/>
            </w:tcBorders>
          </w:tcPr>
          <w:p w14:paraId="650DD79C" w14:textId="77777777" w:rsidR="00670EEA" w:rsidRPr="002A4855" w:rsidRDefault="00670EEA" w:rsidP="002A4855">
            <w:pPr>
              <w:rPr>
                <w:b/>
                <w:bCs/>
                <w:color w:val="000000"/>
                <w:lang w:val="en-GB" w:eastAsia="en-GB"/>
              </w:rPr>
            </w:pPr>
            <w:r w:rsidRPr="002A4855">
              <w:rPr>
                <w:b/>
                <w:bCs/>
                <w:lang w:val="en-GB" w:eastAsia="en-GB"/>
              </w:rPr>
              <w:t>level</w:t>
            </w:r>
          </w:p>
        </w:tc>
        <w:tc>
          <w:tcPr>
            <w:tcW w:w="1559" w:type="dxa"/>
            <w:tcBorders>
              <w:top w:val="single" w:sz="4" w:space="0" w:color="auto"/>
              <w:left w:val="single" w:sz="4" w:space="0" w:color="auto"/>
              <w:bottom w:val="single" w:sz="4" w:space="0" w:color="auto"/>
              <w:right w:val="single" w:sz="4" w:space="0" w:color="auto"/>
            </w:tcBorders>
            <w:noWrap/>
          </w:tcPr>
          <w:p w14:paraId="5F155CC7" w14:textId="77777777" w:rsidR="00670EEA" w:rsidRPr="002A4855" w:rsidRDefault="00670EEA" w:rsidP="002A4855">
            <w:pPr>
              <w:rPr>
                <w:b/>
                <w:bCs/>
                <w:color w:val="000000"/>
                <w:lang w:val="en-GB" w:eastAsia="en-GB"/>
              </w:rPr>
            </w:pPr>
            <w:r w:rsidRPr="002A4855">
              <w:rPr>
                <w:b/>
                <w:bCs/>
              </w:rPr>
              <w:t>Name</w:t>
            </w:r>
          </w:p>
        </w:tc>
        <w:tc>
          <w:tcPr>
            <w:tcW w:w="3940" w:type="dxa"/>
            <w:tcBorders>
              <w:top w:val="single" w:sz="4" w:space="0" w:color="auto"/>
              <w:left w:val="single" w:sz="4" w:space="0" w:color="auto"/>
              <w:bottom w:val="single" w:sz="4" w:space="0" w:color="auto"/>
              <w:right w:val="single" w:sz="4" w:space="0" w:color="auto"/>
            </w:tcBorders>
            <w:noWrap/>
          </w:tcPr>
          <w:p w14:paraId="519527B7" w14:textId="77777777" w:rsidR="00670EEA" w:rsidRPr="002A4855" w:rsidRDefault="00670EEA" w:rsidP="002A4855">
            <w:pPr>
              <w:rPr>
                <w:b/>
                <w:bCs/>
                <w:color w:val="000000"/>
                <w:lang w:val="en-GB" w:eastAsia="en-GB"/>
              </w:rPr>
            </w:pPr>
            <w:r w:rsidRPr="002A4855">
              <w:rPr>
                <w:b/>
                <w:bCs/>
              </w:rPr>
              <w:t>Description</w:t>
            </w:r>
          </w:p>
        </w:tc>
        <w:tc>
          <w:tcPr>
            <w:tcW w:w="1276" w:type="dxa"/>
            <w:tcBorders>
              <w:top w:val="single" w:sz="4" w:space="0" w:color="auto"/>
              <w:left w:val="single" w:sz="4" w:space="0" w:color="auto"/>
              <w:bottom w:val="single" w:sz="4" w:space="0" w:color="auto"/>
              <w:right w:val="single" w:sz="4" w:space="0" w:color="auto"/>
            </w:tcBorders>
            <w:noWrap/>
          </w:tcPr>
          <w:p w14:paraId="6221871F" w14:textId="77777777" w:rsidR="00670EEA" w:rsidRPr="002A4855" w:rsidRDefault="00670EEA" w:rsidP="002A4855">
            <w:pPr>
              <w:rPr>
                <w:b/>
                <w:bCs/>
                <w:color w:val="000000"/>
                <w:lang w:val="en-GB" w:eastAsia="en-GB"/>
              </w:rPr>
            </w:pPr>
            <w:r w:rsidRPr="002A4855">
              <w:rPr>
                <w:b/>
                <w:bCs/>
              </w:rPr>
              <w:t>Effect</w:t>
            </w:r>
          </w:p>
        </w:tc>
      </w:tr>
      <w:tr w:rsidR="00670EEA" w:rsidRPr="00BC267F" w14:paraId="0D5A2634"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12F86E71" w14:textId="3155C6D5"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t>D1D1</w:t>
            </w:r>
          </w:p>
        </w:tc>
        <w:tc>
          <w:tcPr>
            <w:tcW w:w="1559" w:type="dxa"/>
            <w:tcBorders>
              <w:top w:val="single" w:sz="4" w:space="0" w:color="auto"/>
              <w:left w:val="single" w:sz="4" w:space="0" w:color="auto"/>
              <w:bottom w:val="single" w:sz="4" w:space="0" w:color="auto"/>
              <w:right w:val="single" w:sz="4" w:space="0" w:color="auto"/>
            </w:tcBorders>
            <w:noWrap/>
          </w:tcPr>
          <w:p w14:paraId="5FB1AD35" w14:textId="77777777" w:rsidR="00670EEA" w:rsidRPr="009662B8" w:rsidRDefault="00670EEA" w:rsidP="00670EEA">
            <w:pPr>
              <w:spacing w:after="0" w:line="240" w:lineRule="auto"/>
              <w:rPr>
                <w:rFonts w:eastAsia="Times New Roman" w:cs="Calibri"/>
                <w:color w:val="000000"/>
                <w:lang w:val="en-GB" w:eastAsia="en-GB"/>
              </w:rPr>
            </w:pPr>
            <w:r w:rsidRPr="009662B8">
              <w:t>Detect Magic</w:t>
            </w:r>
          </w:p>
        </w:tc>
        <w:tc>
          <w:tcPr>
            <w:tcW w:w="3940" w:type="dxa"/>
            <w:tcBorders>
              <w:top w:val="single" w:sz="4" w:space="0" w:color="auto"/>
              <w:left w:val="single" w:sz="4" w:space="0" w:color="auto"/>
              <w:bottom w:val="single" w:sz="4" w:space="0" w:color="auto"/>
              <w:right w:val="single" w:sz="4" w:space="0" w:color="auto"/>
            </w:tcBorders>
            <w:noWrap/>
          </w:tcPr>
          <w:p w14:paraId="3E4EA105" w14:textId="77777777" w:rsidR="00670EEA" w:rsidRPr="009662B8" w:rsidRDefault="00670EEA" w:rsidP="00670EEA">
            <w:pPr>
              <w:spacing w:after="0" w:line="240" w:lineRule="auto"/>
              <w:rPr>
                <w:rFonts w:eastAsia="Times New Roman" w:cs="Calibri"/>
                <w:color w:val="000000"/>
                <w:lang w:val="en-GB" w:eastAsia="en-GB"/>
              </w:rPr>
            </w:pPr>
            <w:r w:rsidRPr="009662B8">
              <w:t>Everything nearby that is Evil or Charmed glows</w:t>
            </w:r>
          </w:p>
        </w:tc>
        <w:tc>
          <w:tcPr>
            <w:tcW w:w="1276" w:type="dxa"/>
            <w:tcBorders>
              <w:top w:val="single" w:sz="4" w:space="0" w:color="auto"/>
              <w:left w:val="single" w:sz="4" w:space="0" w:color="auto"/>
              <w:bottom w:val="single" w:sz="4" w:space="0" w:color="auto"/>
              <w:right w:val="single" w:sz="4" w:space="0" w:color="auto"/>
            </w:tcBorders>
            <w:noWrap/>
          </w:tcPr>
          <w:p w14:paraId="698423B1" w14:textId="1C9BBE25" w:rsidR="00670EEA" w:rsidRPr="009662B8" w:rsidRDefault="00670EEA" w:rsidP="00670EEA">
            <w:pPr>
              <w:spacing w:after="0" w:line="240" w:lineRule="auto"/>
              <w:rPr>
                <w:rFonts w:eastAsia="Times New Roman" w:cs="Calibri"/>
                <w:color w:val="000000"/>
                <w:lang w:val="en-GB" w:eastAsia="en-GB"/>
              </w:rPr>
            </w:pPr>
            <w:r w:rsidRPr="009662B8">
              <w:t>5mins</w:t>
            </w:r>
            <w:r w:rsidR="00EB7E30">
              <w:t>.</w:t>
            </w:r>
          </w:p>
        </w:tc>
      </w:tr>
      <w:tr w:rsidR="00670EEA" w:rsidRPr="00BC267F" w14:paraId="19845988"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567857C1" w14:textId="7D344754"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t>D1D2</w:t>
            </w:r>
          </w:p>
        </w:tc>
        <w:tc>
          <w:tcPr>
            <w:tcW w:w="1559" w:type="dxa"/>
            <w:tcBorders>
              <w:top w:val="single" w:sz="4" w:space="0" w:color="auto"/>
              <w:left w:val="single" w:sz="4" w:space="0" w:color="auto"/>
              <w:bottom w:val="single" w:sz="4" w:space="0" w:color="auto"/>
              <w:right w:val="single" w:sz="4" w:space="0" w:color="auto"/>
            </w:tcBorders>
            <w:noWrap/>
          </w:tcPr>
          <w:p w14:paraId="61CB7029" w14:textId="77777777" w:rsidR="00670EEA" w:rsidRPr="009662B8" w:rsidRDefault="00670EEA" w:rsidP="00670EEA">
            <w:pPr>
              <w:spacing w:after="0" w:line="240" w:lineRule="auto"/>
              <w:rPr>
                <w:rFonts w:eastAsia="Times New Roman" w:cs="Calibri"/>
                <w:color w:val="000000"/>
                <w:lang w:val="en-GB" w:eastAsia="en-GB"/>
              </w:rPr>
            </w:pPr>
            <w:r w:rsidRPr="009662B8">
              <w:t>Light</w:t>
            </w:r>
          </w:p>
        </w:tc>
        <w:tc>
          <w:tcPr>
            <w:tcW w:w="3940" w:type="dxa"/>
            <w:tcBorders>
              <w:top w:val="single" w:sz="4" w:space="0" w:color="auto"/>
              <w:left w:val="single" w:sz="4" w:space="0" w:color="auto"/>
              <w:bottom w:val="single" w:sz="4" w:space="0" w:color="auto"/>
              <w:right w:val="single" w:sz="4" w:space="0" w:color="auto"/>
            </w:tcBorders>
            <w:noWrap/>
          </w:tcPr>
          <w:p w14:paraId="549AC80F" w14:textId="77777777" w:rsidR="00670EEA" w:rsidRPr="009662B8" w:rsidRDefault="00670EEA" w:rsidP="00670EEA">
            <w:pPr>
              <w:spacing w:after="0" w:line="240" w:lineRule="auto"/>
              <w:rPr>
                <w:rFonts w:eastAsia="Times New Roman" w:cs="Calibri"/>
                <w:color w:val="000000"/>
                <w:lang w:val="en-GB" w:eastAsia="en-GB"/>
              </w:rPr>
            </w:pPr>
            <w:r w:rsidRPr="009662B8">
              <w:t>Create dim light from a nearby spot or object</w:t>
            </w:r>
          </w:p>
        </w:tc>
        <w:tc>
          <w:tcPr>
            <w:tcW w:w="1276" w:type="dxa"/>
            <w:tcBorders>
              <w:top w:val="single" w:sz="4" w:space="0" w:color="auto"/>
              <w:left w:val="single" w:sz="4" w:space="0" w:color="auto"/>
              <w:bottom w:val="single" w:sz="4" w:space="0" w:color="auto"/>
              <w:right w:val="single" w:sz="4" w:space="0" w:color="auto"/>
            </w:tcBorders>
            <w:noWrap/>
          </w:tcPr>
          <w:p w14:paraId="50F9C842" w14:textId="2569EF27" w:rsidR="00670EEA" w:rsidRPr="009662B8" w:rsidRDefault="00670EEA" w:rsidP="00670EEA">
            <w:pPr>
              <w:spacing w:after="0" w:line="240" w:lineRule="auto"/>
              <w:rPr>
                <w:rFonts w:eastAsia="Times New Roman" w:cs="Calibri"/>
                <w:color w:val="000000"/>
                <w:lang w:val="en-GB" w:eastAsia="en-GB"/>
              </w:rPr>
            </w:pPr>
            <w:r w:rsidRPr="009662B8">
              <w:t>1hr</w:t>
            </w:r>
            <w:r w:rsidR="00EB7E30">
              <w:t>.</w:t>
            </w:r>
          </w:p>
        </w:tc>
      </w:tr>
      <w:tr w:rsidR="00670EEA" w:rsidRPr="00BC267F" w14:paraId="1B3ED6D7"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056B69D0" w14:textId="41CDA05B"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t>D1D3</w:t>
            </w:r>
          </w:p>
        </w:tc>
        <w:tc>
          <w:tcPr>
            <w:tcW w:w="1559" w:type="dxa"/>
            <w:tcBorders>
              <w:top w:val="single" w:sz="4" w:space="0" w:color="auto"/>
              <w:left w:val="single" w:sz="4" w:space="0" w:color="auto"/>
              <w:bottom w:val="single" w:sz="4" w:space="0" w:color="auto"/>
              <w:right w:val="single" w:sz="4" w:space="0" w:color="auto"/>
            </w:tcBorders>
            <w:noWrap/>
          </w:tcPr>
          <w:p w14:paraId="04C6F4E8" w14:textId="77777777" w:rsidR="00670EEA" w:rsidRPr="009662B8" w:rsidRDefault="00670EEA" w:rsidP="00670EEA">
            <w:pPr>
              <w:spacing w:after="0" w:line="240" w:lineRule="auto"/>
              <w:rPr>
                <w:rFonts w:eastAsia="Times New Roman" w:cs="Calibri"/>
                <w:color w:val="000000"/>
                <w:lang w:val="en-GB" w:eastAsia="en-GB"/>
              </w:rPr>
            </w:pPr>
            <w:r w:rsidRPr="009662B8">
              <w:t>Cure</w:t>
            </w:r>
          </w:p>
        </w:tc>
        <w:tc>
          <w:tcPr>
            <w:tcW w:w="3940" w:type="dxa"/>
            <w:tcBorders>
              <w:top w:val="single" w:sz="4" w:space="0" w:color="auto"/>
              <w:left w:val="single" w:sz="4" w:space="0" w:color="auto"/>
              <w:bottom w:val="single" w:sz="4" w:space="0" w:color="auto"/>
              <w:right w:val="single" w:sz="4" w:space="0" w:color="auto"/>
            </w:tcBorders>
            <w:noWrap/>
          </w:tcPr>
          <w:p w14:paraId="5FAE1F6D" w14:textId="77777777" w:rsidR="00670EEA" w:rsidRPr="009662B8" w:rsidRDefault="00670EEA" w:rsidP="00670EEA">
            <w:pPr>
              <w:spacing w:after="0" w:line="240" w:lineRule="auto"/>
              <w:rPr>
                <w:rFonts w:eastAsia="Times New Roman" w:cs="Calibri"/>
                <w:color w:val="000000"/>
                <w:lang w:val="en-GB" w:eastAsia="en-GB"/>
              </w:rPr>
            </w:pPr>
            <w:r w:rsidRPr="009662B8">
              <w:t>Heal HP</w:t>
            </w:r>
          </w:p>
        </w:tc>
        <w:tc>
          <w:tcPr>
            <w:tcW w:w="1276" w:type="dxa"/>
            <w:tcBorders>
              <w:top w:val="single" w:sz="4" w:space="0" w:color="auto"/>
              <w:left w:val="single" w:sz="4" w:space="0" w:color="auto"/>
              <w:bottom w:val="single" w:sz="4" w:space="0" w:color="auto"/>
              <w:right w:val="single" w:sz="4" w:space="0" w:color="auto"/>
            </w:tcBorders>
            <w:noWrap/>
          </w:tcPr>
          <w:p w14:paraId="35F88CD0" w14:textId="77777777" w:rsidR="00670EEA" w:rsidRPr="009662B8" w:rsidRDefault="00670EEA" w:rsidP="00670EEA">
            <w:pPr>
              <w:spacing w:after="0" w:line="240" w:lineRule="auto"/>
              <w:rPr>
                <w:rFonts w:eastAsia="Times New Roman" w:cs="Calibri"/>
                <w:color w:val="000000"/>
                <w:lang w:val="en-GB" w:eastAsia="en-GB"/>
              </w:rPr>
            </w:pPr>
            <w:r w:rsidRPr="009662B8">
              <w:t>+ 1d6 HP</w:t>
            </w:r>
          </w:p>
        </w:tc>
      </w:tr>
      <w:tr w:rsidR="00670EEA" w:rsidRPr="00BC267F" w14:paraId="3EC96B8D"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54C4B053" w14:textId="7FA7D1E1"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t>D1D4</w:t>
            </w:r>
          </w:p>
        </w:tc>
        <w:tc>
          <w:tcPr>
            <w:tcW w:w="1559" w:type="dxa"/>
            <w:tcBorders>
              <w:top w:val="single" w:sz="4" w:space="0" w:color="auto"/>
              <w:left w:val="single" w:sz="4" w:space="0" w:color="auto"/>
              <w:bottom w:val="single" w:sz="4" w:space="0" w:color="auto"/>
              <w:right w:val="single" w:sz="4" w:space="0" w:color="auto"/>
            </w:tcBorders>
            <w:noWrap/>
          </w:tcPr>
          <w:p w14:paraId="18AD3F2A" w14:textId="77777777" w:rsidR="00670EEA" w:rsidRPr="009662B8" w:rsidRDefault="00670EEA" w:rsidP="00670EEA">
            <w:pPr>
              <w:spacing w:after="0" w:line="240" w:lineRule="auto"/>
              <w:rPr>
                <w:rFonts w:eastAsia="Times New Roman" w:cs="Calibri"/>
                <w:color w:val="000000"/>
                <w:lang w:val="en-GB" w:eastAsia="en-GB"/>
              </w:rPr>
            </w:pPr>
            <w:r w:rsidRPr="009662B8">
              <w:t>Purify</w:t>
            </w:r>
          </w:p>
        </w:tc>
        <w:tc>
          <w:tcPr>
            <w:tcW w:w="3940" w:type="dxa"/>
            <w:tcBorders>
              <w:top w:val="single" w:sz="4" w:space="0" w:color="auto"/>
              <w:left w:val="single" w:sz="4" w:space="0" w:color="auto"/>
              <w:bottom w:val="single" w:sz="4" w:space="0" w:color="auto"/>
              <w:right w:val="single" w:sz="4" w:space="0" w:color="auto"/>
            </w:tcBorders>
            <w:noWrap/>
          </w:tcPr>
          <w:p w14:paraId="495CEE06" w14:textId="77777777" w:rsidR="00670EEA" w:rsidRPr="009662B8" w:rsidRDefault="00670EEA" w:rsidP="00670EEA">
            <w:pPr>
              <w:spacing w:after="0" w:line="240" w:lineRule="auto"/>
              <w:rPr>
                <w:rFonts w:eastAsia="Times New Roman" w:cs="Calibri"/>
                <w:color w:val="000000"/>
                <w:lang w:val="en-GB" w:eastAsia="en-GB"/>
              </w:rPr>
            </w:pPr>
            <w:r w:rsidRPr="009662B8">
              <w:t>Removes all contamination from all Nearby food and drink</w:t>
            </w:r>
          </w:p>
        </w:tc>
        <w:tc>
          <w:tcPr>
            <w:tcW w:w="1276" w:type="dxa"/>
            <w:tcBorders>
              <w:top w:val="single" w:sz="4" w:space="0" w:color="auto"/>
              <w:left w:val="single" w:sz="4" w:space="0" w:color="auto"/>
              <w:bottom w:val="single" w:sz="4" w:space="0" w:color="auto"/>
              <w:right w:val="single" w:sz="4" w:space="0" w:color="auto"/>
            </w:tcBorders>
            <w:noWrap/>
          </w:tcPr>
          <w:p w14:paraId="0D2425C3" w14:textId="77777777" w:rsidR="00670EEA" w:rsidRPr="009662B8" w:rsidRDefault="00670EEA" w:rsidP="00670EEA">
            <w:pPr>
              <w:spacing w:after="0" w:line="240" w:lineRule="auto"/>
              <w:rPr>
                <w:rFonts w:eastAsia="Times New Roman" w:cs="Calibri"/>
                <w:color w:val="000000"/>
                <w:lang w:val="en-GB" w:eastAsia="en-GB"/>
              </w:rPr>
            </w:pPr>
          </w:p>
        </w:tc>
      </w:tr>
      <w:tr w:rsidR="00670EEA" w:rsidRPr="00BC267F" w14:paraId="18427D38"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502FE586" w14:textId="5DD52E47" w:rsidR="00670EEA" w:rsidRPr="009662B8" w:rsidRDefault="00EB7E30" w:rsidP="00670EEA">
            <w:pPr>
              <w:spacing w:after="0" w:line="240" w:lineRule="auto"/>
              <w:rPr>
                <w:rFonts w:eastAsia="Times New Roman" w:cs="Calibri"/>
                <w:color w:val="000000"/>
                <w:lang w:val="en-GB" w:eastAsia="en-GB"/>
              </w:rPr>
            </w:pPr>
            <w:r>
              <w:rPr>
                <w:rFonts w:eastAsia="Times New Roman" w:cs="Calibri"/>
                <w:color w:val="000000"/>
                <w:lang w:val="en-GB" w:eastAsia="en-GB"/>
              </w:rPr>
              <w:lastRenderedPageBreak/>
              <w:t>D1D5</w:t>
            </w:r>
          </w:p>
        </w:tc>
        <w:tc>
          <w:tcPr>
            <w:tcW w:w="1559" w:type="dxa"/>
            <w:tcBorders>
              <w:top w:val="single" w:sz="4" w:space="0" w:color="auto"/>
              <w:left w:val="single" w:sz="4" w:space="0" w:color="auto"/>
              <w:bottom w:val="single" w:sz="4" w:space="0" w:color="auto"/>
              <w:right w:val="single" w:sz="4" w:space="0" w:color="auto"/>
            </w:tcBorders>
            <w:noWrap/>
          </w:tcPr>
          <w:p w14:paraId="588535B2" w14:textId="77777777" w:rsidR="00670EEA" w:rsidRPr="009662B8" w:rsidRDefault="00670EEA" w:rsidP="00670EEA">
            <w:pPr>
              <w:spacing w:after="0" w:line="240" w:lineRule="auto"/>
              <w:rPr>
                <w:rFonts w:eastAsia="Times New Roman" w:cs="Calibri"/>
                <w:color w:val="000000"/>
                <w:lang w:val="en-GB" w:eastAsia="en-GB"/>
              </w:rPr>
            </w:pPr>
            <w:r w:rsidRPr="009662B8">
              <w:t>Protect</w:t>
            </w:r>
          </w:p>
        </w:tc>
        <w:tc>
          <w:tcPr>
            <w:tcW w:w="3940" w:type="dxa"/>
            <w:tcBorders>
              <w:top w:val="single" w:sz="4" w:space="0" w:color="auto"/>
              <w:left w:val="single" w:sz="4" w:space="0" w:color="auto"/>
              <w:bottom w:val="single" w:sz="4" w:space="0" w:color="auto"/>
              <w:right w:val="single" w:sz="4" w:space="0" w:color="auto"/>
            </w:tcBorders>
            <w:noWrap/>
          </w:tcPr>
          <w:p w14:paraId="0969DCB6" w14:textId="77777777" w:rsidR="00670EEA" w:rsidRPr="009662B8" w:rsidRDefault="00670EEA" w:rsidP="00670EEA">
            <w:pPr>
              <w:spacing w:after="0" w:line="240" w:lineRule="auto"/>
              <w:rPr>
                <w:rFonts w:eastAsia="Times New Roman" w:cs="Calibri"/>
                <w:color w:val="000000"/>
                <w:lang w:val="en-GB" w:eastAsia="en-GB"/>
              </w:rPr>
            </w:pPr>
            <w:r w:rsidRPr="009662B8">
              <w:t>Advantage on all harmful checks from a source</w:t>
            </w:r>
          </w:p>
        </w:tc>
        <w:tc>
          <w:tcPr>
            <w:tcW w:w="1276" w:type="dxa"/>
            <w:tcBorders>
              <w:top w:val="single" w:sz="4" w:space="0" w:color="auto"/>
              <w:left w:val="single" w:sz="4" w:space="0" w:color="auto"/>
              <w:bottom w:val="single" w:sz="4" w:space="0" w:color="auto"/>
              <w:right w:val="single" w:sz="4" w:space="0" w:color="auto"/>
            </w:tcBorders>
            <w:noWrap/>
          </w:tcPr>
          <w:p w14:paraId="3D44ECF0" w14:textId="725AC417" w:rsidR="00670EEA" w:rsidRPr="009662B8" w:rsidRDefault="00EB7E30" w:rsidP="00670EEA">
            <w:pPr>
              <w:spacing w:after="0" w:line="240" w:lineRule="auto"/>
              <w:rPr>
                <w:rFonts w:eastAsia="Times New Roman" w:cs="Calibri"/>
                <w:color w:val="000000"/>
                <w:lang w:val="en-GB" w:eastAsia="en-GB"/>
              </w:rPr>
            </w:pPr>
            <w:r>
              <w:t>1</w:t>
            </w:r>
            <w:r w:rsidR="00670EEA" w:rsidRPr="009662B8">
              <w:t>hr</w:t>
            </w:r>
            <w:r>
              <w:t>.</w:t>
            </w:r>
          </w:p>
        </w:tc>
      </w:tr>
      <w:tr w:rsidR="00EB7E30" w:rsidRPr="00BC267F" w14:paraId="6CDB12E1"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1BB25433" w14:textId="1B801255" w:rsidR="00EB7E30" w:rsidRDefault="00EB7E30" w:rsidP="00EB7E30">
            <w:pPr>
              <w:spacing w:after="0" w:line="240" w:lineRule="auto"/>
              <w:rPr>
                <w:rFonts w:eastAsia="Times New Roman" w:cs="Calibri"/>
                <w:color w:val="000000"/>
                <w:lang w:val="en-GB" w:eastAsia="en-GB"/>
              </w:rPr>
            </w:pPr>
            <w:r>
              <w:rPr>
                <w:rFonts w:eastAsia="Times New Roman" w:cs="Calibri"/>
                <w:color w:val="000000"/>
                <w:lang w:val="en-GB" w:eastAsia="en-GB"/>
              </w:rPr>
              <w:t>D1D6</w:t>
            </w:r>
          </w:p>
        </w:tc>
        <w:tc>
          <w:tcPr>
            <w:tcW w:w="1559" w:type="dxa"/>
            <w:tcBorders>
              <w:top w:val="single" w:sz="4" w:space="0" w:color="auto"/>
              <w:left w:val="single" w:sz="4" w:space="0" w:color="auto"/>
              <w:bottom w:val="single" w:sz="4" w:space="0" w:color="auto"/>
              <w:right w:val="single" w:sz="4" w:space="0" w:color="auto"/>
            </w:tcBorders>
            <w:noWrap/>
          </w:tcPr>
          <w:p w14:paraId="2354E320" w14:textId="39D2981E" w:rsidR="00EB7E30" w:rsidRPr="009662B8" w:rsidRDefault="00EB7E30" w:rsidP="00EB7E30">
            <w:pPr>
              <w:spacing w:after="0" w:line="240" w:lineRule="auto"/>
            </w:pPr>
            <w:r w:rsidRPr="009662B8">
              <w:t>Charm</w:t>
            </w:r>
          </w:p>
        </w:tc>
        <w:tc>
          <w:tcPr>
            <w:tcW w:w="3940" w:type="dxa"/>
            <w:tcBorders>
              <w:top w:val="single" w:sz="4" w:space="0" w:color="auto"/>
              <w:left w:val="single" w:sz="4" w:space="0" w:color="auto"/>
              <w:bottom w:val="single" w:sz="4" w:space="0" w:color="auto"/>
              <w:right w:val="single" w:sz="4" w:space="0" w:color="auto"/>
            </w:tcBorders>
            <w:noWrap/>
          </w:tcPr>
          <w:p w14:paraId="0A99F7C1" w14:textId="5F2292D5" w:rsidR="00EB7E30" w:rsidRPr="009662B8" w:rsidRDefault="00EB7E30" w:rsidP="00EB7E30">
            <w:pPr>
              <w:spacing w:after="0" w:line="240" w:lineRule="auto"/>
            </w:pPr>
            <w:r w:rsidRPr="009662B8">
              <w:t>Makes a Nearby target obey commands for a duration</w:t>
            </w:r>
          </w:p>
        </w:tc>
        <w:tc>
          <w:tcPr>
            <w:tcW w:w="1276" w:type="dxa"/>
            <w:tcBorders>
              <w:top w:val="single" w:sz="4" w:space="0" w:color="auto"/>
              <w:left w:val="single" w:sz="4" w:space="0" w:color="auto"/>
              <w:bottom w:val="single" w:sz="4" w:space="0" w:color="auto"/>
              <w:right w:val="single" w:sz="4" w:space="0" w:color="auto"/>
            </w:tcBorders>
            <w:noWrap/>
          </w:tcPr>
          <w:p w14:paraId="4FC25245" w14:textId="4C67F0B6" w:rsidR="00EB7E30" w:rsidRPr="009662B8" w:rsidRDefault="00EB7E30" w:rsidP="00EB7E30">
            <w:pPr>
              <w:spacing w:after="0" w:line="240" w:lineRule="auto"/>
            </w:pPr>
            <w:r w:rsidRPr="009662B8">
              <w:t>Check WIS each turn</w:t>
            </w:r>
          </w:p>
        </w:tc>
      </w:tr>
      <w:tr w:rsidR="00EB7E30" w:rsidRPr="00BC267F" w14:paraId="28056319"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49CA9281" w14:textId="5DB27E23" w:rsidR="00EB7E30" w:rsidRPr="009662B8" w:rsidRDefault="007F79BB" w:rsidP="00EB7E30">
            <w:pPr>
              <w:spacing w:after="0" w:line="240" w:lineRule="auto"/>
              <w:rPr>
                <w:rFonts w:eastAsia="Times New Roman" w:cs="Calibri"/>
                <w:color w:val="000000"/>
                <w:lang w:val="en-GB" w:eastAsia="en-GB"/>
              </w:rPr>
            </w:pPr>
            <w:r>
              <w:rPr>
                <w:rFonts w:eastAsia="Times New Roman" w:cs="Calibri"/>
                <w:color w:val="000000"/>
                <w:lang w:val="en-GB" w:eastAsia="en-GB"/>
              </w:rPr>
              <w:t>D1D7</w:t>
            </w:r>
          </w:p>
        </w:tc>
        <w:tc>
          <w:tcPr>
            <w:tcW w:w="1559" w:type="dxa"/>
            <w:tcBorders>
              <w:top w:val="single" w:sz="4" w:space="0" w:color="auto"/>
              <w:left w:val="single" w:sz="4" w:space="0" w:color="auto"/>
              <w:bottom w:val="single" w:sz="4" w:space="0" w:color="auto"/>
              <w:right w:val="single" w:sz="4" w:space="0" w:color="auto"/>
            </w:tcBorders>
            <w:noWrap/>
          </w:tcPr>
          <w:p w14:paraId="7B632B70" w14:textId="77777777" w:rsidR="00EB7E30" w:rsidRPr="009662B8" w:rsidRDefault="00EB7E30" w:rsidP="00EB7E30">
            <w:pPr>
              <w:spacing w:after="0" w:line="240" w:lineRule="auto"/>
              <w:rPr>
                <w:rFonts w:eastAsia="Times New Roman" w:cs="Calibri"/>
                <w:color w:val="000000"/>
                <w:lang w:val="en-GB" w:eastAsia="en-GB"/>
              </w:rPr>
            </w:pPr>
            <w:r w:rsidRPr="009662B8">
              <w:t>Missile</w:t>
            </w:r>
          </w:p>
        </w:tc>
        <w:tc>
          <w:tcPr>
            <w:tcW w:w="3940" w:type="dxa"/>
            <w:tcBorders>
              <w:top w:val="single" w:sz="4" w:space="0" w:color="auto"/>
              <w:left w:val="single" w:sz="4" w:space="0" w:color="auto"/>
              <w:bottom w:val="single" w:sz="4" w:space="0" w:color="auto"/>
              <w:right w:val="single" w:sz="4" w:space="0" w:color="auto"/>
            </w:tcBorders>
            <w:noWrap/>
          </w:tcPr>
          <w:p w14:paraId="268659F4" w14:textId="5AEBAD86" w:rsidR="00EB7E30" w:rsidRPr="009662B8" w:rsidRDefault="00EB7E30" w:rsidP="00EB7E30">
            <w:pPr>
              <w:spacing w:after="0" w:line="240" w:lineRule="auto"/>
              <w:rPr>
                <w:rFonts w:eastAsia="Times New Roman" w:cs="Calibri"/>
                <w:color w:val="000000"/>
                <w:lang w:val="en-GB" w:eastAsia="en-GB"/>
              </w:rPr>
            </w:pPr>
            <w:r w:rsidRPr="009662B8">
              <w:t xml:space="preserve">A Nearby, far </w:t>
            </w:r>
            <w:proofErr w:type="gramStart"/>
            <w:r w:rsidRPr="009662B8">
              <w:t>away</w:t>
            </w:r>
            <w:proofErr w:type="gramEnd"/>
            <w:r w:rsidRPr="009662B8">
              <w:t xml:space="preserve"> or distant target takes damage</w:t>
            </w:r>
          </w:p>
        </w:tc>
        <w:tc>
          <w:tcPr>
            <w:tcW w:w="1276" w:type="dxa"/>
            <w:tcBorders>
              <w:top w:val="single" w:sz="4" w:space="0" w:color="auto"/>
              <w:left w:val="single" w:sz="4" w:space="0" w:color="auto"/>
              <w:bottom w:val="single" w:sz="4" w:space="0" w:color="auto"/>
              <w:right w:val="single" w:sz="4" w:space="0" w:color="auto"/>
            </w:tcBorders>
            <w:noWrap/>
          </w:tcPr>
          <w:p w14:paraId="0B35BFA2" w14:textId="77777777" w:rsidR="00EB7E30" w:rsidRPr="009662B8" w:rsidRDefault="00EB7E30" w:rsidP="00EB7E30">
            <w:pPr>
              <w:spacing w:after="0" w:line="240" w:lineRule="auto"/>
              <w:rPr>
                <w:rFonts w:eastAsia="Times New Roman" w:cs="Calibri"/>
                <w:color w:val="000000"/>
                <w:lang w:val="en-GB" w:eastAsia="en-GB"/>
              </w:rPr>
            </w:pPr>
            <w:r w:rsidRPr="009662B8">
              <w:t>1d6 per level</w:t>
            </w:r>
          </w:p>
        </w:tc>
      </w:tr>
      <w:tr w:rsidR="007F79BB" w:rsidRPr="00BC267F" w14:paraId="4143FF59"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71B7873A" w14:textId="7B72739D" w:rsidR="007F79BB" w:rsidRPr="009662B8" w:rsidRDefault="007F79BB" w:rsidP="007F79BB">
            <w:pPr>
              <w:spacing w:after="0" w:line="240" w:lineRule="auto"/>
              <w:rPr>
                <w:rFonts w:eastAsia="Times New Roman" w:cs="Calibri"/>
                <w:color w:val="000000"/>
                <w:lang w:val="en-GB" w:eastAsia="en-GB"/>
              </w:rPr>
            </w:pPr>
            <w:r>
              <w:t>D</w:t>
            </w:r>
            <w:r w:rsidRPr="009662B8">
              <w:t>1</w:t>
            </w:r>
            <w:r>
              <w:t>D8</w:t>
            </w:r>
          </w:p>
        </w:tc>
        <w:tc>
          <w:tcPr>
            <w:tcW w:w="1559" w:type="dxa"/>
            <w:tcBorders>
              <w:top w:val="single" w:sz="4" w:space="0" w:color="auto"/>
              <w:left w:val="single" w:sz="4" w:space="0" w:color="auto"/>
              <w:bottom w:val="single" w:sz="4" w:space="0" w:color="auto"/>
              <w:right w:val="single" w:sz="4" w:space="0" w:color="auto"/>
            </w:tcBorders>
            <w:noWrap/>
          </w:tcPr>
          <w:p w14:paraId="28CBB169" w14:textId="5274090A" w:rsidR="007F79BB" w:rsidRPr="009662B8" w:rsidRDefault="007F79BB" w:rsidP="007F79BB">
            <w:pPr>
              <w:spacing w:after="0" w:line="240" w:lineRule="auto"/>
              <w:rPr>
                <w:rFonts w:eastAsia="Times New Roman" w:cs="Calibri"/>
                <w:color w:val="000000"/>
                <w:lang w:val="en-GB" w:eastAsia="en-GB"/>
              </w:rPr>
            </w:pPr>
            <w:r w:rsidRPr="009662B8">
              <w:t>Shield</w:t>
            </w:r>
          </w:p>
        </w:tc>
        <w:tc>
          <w:tcPr>
            <w:tcW w:w="3940" w:type="dxa"/>
            <w:tcBorders>
              <w:top w:val="single" w:sz="4" w:space="0" w:color="auto"/>
              <w:left w:val="single" w:sz="4" w:space="0" w:color="auto"/>
              <w:bottom w:val="single" w:sz="4" w:space="0" w:color="auto"/>
              <w:right w:val="single" w:sz="4" w:space="0" w:color="auto"/>
            </w:tcBorders>
            <w:noWrap/>
          </w:tcPr>
          <w:p w14:paraId="2961CE01" w14:textId="488BA0F2" w:rsidR="007F79BB" w:rsidRPr="009662B8" w:rsidRDefault="007F79BB" w:rsidP="007F79BB">
            <w:pPr>
              <w:spacing w:after="0" w:line="240" w:lineRule="auto"/>
              <w:rPr>
                <w:rFonts w:eastAsia="Times New Roman" w:cs="Calibri"/>
                <w:color w:val="000000"/>
                <w:lang w:val="en-GB" w:eastAsia="en-GB"/>
              </w:rPr>
            </w:pPr>
            <w:r w:rsidRPr="009662B8">
              <w:t>Increase AP</w:t>
            </w:r>
          </w:p>
        </w:tc>
        <w:tc>
          <w:tcPr>
            <w:tcW w:w="1276" w:type="dxa"/>
            <w:tcBorders>
              <w:top w:val="single" w:sz="4" w:space="0" w:color="auto"/>
              <w:left w:val="single" w:sz="4" w:space="0" w:color="auto"/>
              <w:bottom w:val="single" w:sz="4" w:space="0" w:color="auto"/>
              <w:right w:val="single" w:sz="4" w:space="0" w:color="auto"/>
            </w:tcBorders>
            <w:noWrap/>
          </w:tcPr>
          <w:p w14:paraId="2828D36F" w14:textId="1864CC8C" w:rsidR="007F79BB" w:rsidRPr="009662B8" w:rsidRDefault="007F79BB" w:rsidP="007F79BB">
            <w:pPr>
              <w:spacing w:after="0" w:line="240" w:lineRule="auto"/>
              <w:rPr>
                <w:rFonts w:eastAsia="Times New Roman" w:cs="Calibri"/>
                <w:color w:val="000000"/>
                <w:lang w:val="en-GB" w:eastAsia="en-GB"/>
              </w:rPr>
            </w:pPr>
            <w:r w:rsidRPr="009662B8">
              <w:t>2AP per level</w:t>
            </w:r>
          </w:p>
        </w:tc>
      </w:tr>
      <w:tr w:rsidR="007F79BB" w:rsidRPr="00BC267F" w14:paraId="34DE6D9C" w14:textId="77777777" w:rsidTr="002F729A">
        <w:trPr>
          <w:trHeight w:val="368"/>
        </w:trPr>
        <w:tc>
          <w:tcPr>
            <w:tcW w:w="875" w:type="dxa"/>
            <w:tcBorders>
              <w:top w:val="single" w:sz="4" w:space="0" w:color="auto"/>
              <w:left w:val="single" w:sz="4" w:space="0" w:color="auto"/>
              <w:bottom w:val="single" w:sz="4" w:space="0" w:color="auto"/>
              <w:right w:val="single" w:sz="4" w:space="0" w:color="auto"/>
            </w:tcBorders>
          </w:tcPr>
          <w:p w14:paraId="68A7D1BF" w14:textId="1DFFB6B3" w:rsidR="007F79BB" w:rsidRPr="009662B8" w:rsidRDefault="007F79BB" w:rsidP="007F79BB">
            <w:pPr>
              <w:spacing w:after="0" w:line="240" w:lineRule="auto"/>
              <w:rPr>
                <w:rFonts w:eastAsia="Times New Roman" w:cs="Calibri"/>
                <w:color w:val="000000"/>
                <w:lang w:val="en-GB" w:eastAsia="en-GB"/>
              </w:rPr>
            </w:pPr>
            <w:r>
              <w:t>D</w:t>
            </w:r>
            <w:r w:rsidRPr="009662B8">
              <w:t>1</w:t>
            </w:r>
            <w:r>
              <w:t>D9</w:t>
            </w:r>
          </w:p>
        </w:tc>
        <w:tc>
          <w:tcPr>
            <w:tcW w:w="1559" w:type="dxa"/>
            <w:tcBorders>
              <w:top w:val="single" w:sz="4" w:space="0" w:color="auto"/>
              <w:left w:val="single" w:sz="4" w:space="0" w:color="auto"/>
              <w:bottom w:val="single" w:sz="4" w:space="0" w:color="auto"/>
              <w:right w:val="single" w:sz="4" w:space="0" w:color="auto"/>
            </w:tcBorders>
            <w:noWrap/>
          </w:tcPr>
          <w:p w14:paraId="0926731E" w14:textId="5C4EAAD2" w:rsidR="007F79BB" w:rsidRPr="009662B8" w:rsidRDefault="007F79BB" w:rsidP="007F79BB">
            <w:pPr>
              <w:spacing w:after="0" w:line="240" w:lineRule="auto"/>
              <w:rPr>
                <w:rFonts w:eastAsia="Times New Roman" w:cs="Calibri"/>
                <w:color w:val="000000"/>
                <w:lang w:val="en-GB" w:eastAsia="en-GB"/>
              </w:rPr>
            </w:pPr>
            <w:r w:rsidRPr="009662B8">
              <w:t>Sleep</w:t>
            </w:r>
          </w:p>
        </w:tc>
        <w:tc>
          <w:tcPr>
            <w:tcW w:w="3940" w:type="dxa"/>
            <w:tcBorders>
              <w:top w:val="single" w:sz="4" w:space="0" w:color="auto"/>
              <w:left w:val="single" w:sz="4" w:space="0" w:color="auto"/>
              <w:bottom w:val="single" w:sz="4" w:space="0" w:color="auto"/>
              <w:right w:val="single" w:sz="4" w:space="0" w:color="auto"/>
            </w:tcBorders>
            <w:noWrap/>
          </w:tcPr>
          <w:p w14:paraId="231AFA80" w14:textId="50FC2356" w:rsidR="007F79BB" w:rsidRPr="009662B8" w:rsidRDefault="007F79BB" w:rsidP="007F79BB">
            <w:pPr>
              <w:spacing w:after="0" w:line="240" w:lineRule="auto"/>
              <w:rPr>
                <w:rFonts w:eastAsia="Times New Roman" w:cs="Calibri"/>
                <w:color w:val="000000"/>
                <w:lang w:val="en-GB" w:eastAsia="en-GB"/>
              </w:rPr>
            </w:pPr>
            <w:r w:rsidRPr="009662B8">
              <w:t>Makes a Nearby target sleep for 8 hrs</w:t>
            </w:r>
            <w:r>
              <w:t>.</w:t>
            </w:r>
          </w:p>
        </w:tc>
        <w:tc>
          <w:tcPr>
            <w:tcW w:w="1276" w:type="dxa"/>
            <w:tcBorders>
              <w:top w:val="single" w:sz="4" w:space="0" w:color="auto"/>
              <w:left w:val="single" w:sz="4" w:space="0" w:color="auto"/>
              <w:bottom w:val="single" w:sz="4" w:space="0" w:color="auto"/>
              <w:right w:val="single" w:sz="4" w:space="0" w:color="auto"/>
            </w:tcBorders>
            <w:noWrap/>
          </w:tcPr>
          <w:p w14:paraId="5D08C79B" w14:textId="73E48D67" w:rsidR="007F79BB" w:rsidRPr="009662B8" w:rsidRDefault="007F79BB" w:rsidP="007F79BB">
            <w:pPr>
              <w:spacing w:after="0" w:line="240" w:lineRule="auto"/>
              <w:rPr>
                <w:rFonts w:eastAsia="Times New Roman" w:cs="Calibri"/>
                <w:color w:val="000000"/>
                <w:lang w:val="en-GB" w:eastAsia="en-GB"/>
              </w:rPr>
            </w:pPr>
            <w:r w:rsidRPr="009662B8">
              <w:t>4d6 HP</w:t>
            </w:r>
          </w:p>
        </w:tc>
      </w:tr>
      <w:tr w:rsidR="007F79BB" w:rsidRPr="00BC267F" w14:paraId="566F7D9B" w14:textId="77777777" w:rsidTr="002F729A">
        <w:trPr>
          <w:trHeight w:val="300"/>
        </w:trPr>
        <w:tc>
          <w:tcPr>
            <w:tcW w:w="875" w:type="dxa"/>
            <w:tcBorders>
              <w:top w:val="single" w:sz="4" w:space="0" w:color="auto"/>
              <w:left w:val="single" w:sz="4" w:space="0" w:color="auto"/>
              <w:bottom w:val="single" w:sz="4" w:space="0" w:color="auto"/>
              <w:right w:val="single" w:sz="4" w:space="0" w:color="auto"/>
            </w:tcBorders>
          </w:tcPr>
          <w:p w14:paraId="043C10C5" w14:textId="55B9237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D2D1</w:t>
            </w:r>
          </w:p>
        </w:tc>
        <w:tc>
          <w:tcPr>
            <w:tcW w:w="1559" w:type="dxa"/>
            <w:tcBorders>
              <w:top w:val="single" w:sz="4" w:space="0" w:color="auto"/>
              <w:left w:val="single" w:sz="4" w:space="0" w:color="auto"/>
              <w:bottom w:val="single" w:sz="4" w:space="0" w:color="auto"/>
              <w:right w:val="single" w:sz="4" w:space="0" w:color="auto"/>
            </w:tcBorders>
            <w:shd w:val="clear" w:color="auto" w:fill="auto"/>
            <w:noWrap/>
            <w:hideMark/>
          </w:tcPr>
          <w:p w14:paraId="0F5C13A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Detect Traps </w:t>
            </w:r>
          </w:p>
        </w:tc>
        <w:tc>
          <w:tcPr>
            <w:tcW w:w="3940" w:type="dxa"/>
            <w:tcBorders>
              <w:top w:val="single" w:sz="4" w:space="0" w:color="auto"/>
              <w:left w:val="nil"/>
              <w:bottom w:val="single" w:sz="4" w:space="0" w:color="auto"/>
              <w:right w:val="single" w:sz="4" w:space="0" w:color="auto"/>
            </w:tcBorders>
            <w:shd w:val="clear" w:color="auto" w:fill="auto"/>
            <w:noWrap/>
            <w:hideMark/>
          </w:tcPr>
          <w:p w14:paraId="5A6BEA4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Notice all nearby traps </w:t>
            </w:r>
          </w:p>
        </w:tc>
        <w:tc>
          <w:tcPr>
            <w:tcW w:w="1276" w:type="dxa"/>
            <w:tcBorders>
              <w:top w:val="single" w:sz="4" w:space="0" w:color="auto"/>
              <w:left w:val="nil"/>
              <w:bottom w:val="single" w:sz="4" w:space="0" w:color="auto"/>
              <w:right w:val="single" w:sz="4" w:space="0" w:color="auto"/>
            </w:tcBorders>
            <w:shd w:val="clear" w:color="auto" w:fill="auto"/>
            <w:noWrap/>
            <w:hideMark/>
          </w:tcPr>
          <w:p w14:paraId="790881F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4929E25F" w14:textId="77777777" w:rsidTr="002F729A">
        <w:trPr>
          <w:trHeight w:val="300"/>
        </w:trPr>
        <w:tc>
          <w:tcPr>
            <w:tcW w:w="875" w:type="dxa"/>
            <w:tcBorders>
              <w:top w:val="nil"/>
              <w:left w:val="single" w:sz="4" w:space="0" w:color="auto"/>
              <w:bottom w:val="single" w:sz="4" w:space="0" w:color="auto"/>
              <w:right w:val="single" w:sz="4" w:space="0" w:color="auto"/>
            </w:tcBorders>
          </w:tcPr>
          <w:p w14:paraId="0E32943B" w14:textId="4782DF6B"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D2D2</w:t>
            </w:r>
          </w:p>
        </w:tc>
        <w:tc>
          <w:tcPr>
            <w:tcW w:w="1559" w:type="dxa"/>
            <w:tcBorders>
              <w:top w:val="nil"/>
              <w:left w:val="single" w:sz="4" w:space="0" w:color="auto"/>
              <w:bottom w:val="single" w:sz="4" w:space="0" w:color="auto"/>
              <w:right w:val="single" w:sz="4" w:space="0" w:color="auto"/>
            </w:tcBorders>
            <w:shd w:val="clear" w:color="auto" w:fill="auto"/>
            <w:noWrap/>
            <w:hideMark/>
          </w:tcPr>
          <w:p w14:paraId="456D44A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Darkness </w:t>
            </w:r>
          </w:p>
        </w:tc>
        <w:tc>
          <w:tcPr>
            <w:tcW w:w="3940" w:type="dxa"/>
            <w:tcBorders>
              <w:top w:val="nil"/>
              <w:left w:val="nil"/>
              <w:bottom w:val="single" w:sz="4" w:space="0" w:color="auto"/>
              <w:right w:val="single" w:sz="4" w:space="0" w:color="auto"/>
            </w:tcBorders>
            <w:shd w:val="clear" w:color="auto" w:fill="auto"/>
            <w:noWrap/>
            <w:hideMark/>
          </w:tcPr>
          <w:p w14:paraId="0BEF440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Creates darkness covering a Nearby area that blocks all types of vision </w:t>
            </w:r>
          </w:p>
        </w:tc>
        <w:tc>
          <w:tcPr>
            <w:tcW w:w="1276" w:type="dxa"/>
            <w:tcBorders>
              <w:top w:val="nil"/>
              <w:left w:val="nil"/>
              <w:bottom w:val="single" w:sz="4" w:space="0" w:color="auto"/>
              <w:right w:val="single" w:sz="4" w:space="0" w:color="auto"/>
            </w:tcBorders>
            <w:shd w:val="clear" w:color="auto" w:fill="auto"/>
            <w:noWrap/>
            <w:hideMark/>
          </w:tcPr>
          <w:p w14:paraId="7511DBC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754BB9F8" w14:textId="77777777" w:rsidTr="002F729A">
        <w:trPr>
          <w:trHeight w:val="300"/>
        </w:trPr>
        <w:tc>
          <w:tcPr>
            <w:tcW w:w="875" w:type="dxa"/>
            <w:tcBorders>
              <w:top w:val="nil"/>
              <w:left w:val="single" w:sz="4" w:space="0" w:color="auto"/>
              <w:bottom w:val="single" w:sz="4" w:space="0" w:color="auto"/>
              <w:right w:val="single" w:sz="4" w:space="0" w:color="auto"/>
            </w:tcBorders>
          </w:tcPr>
          <w:p w14:paraId="66DE3871" w14:textId="1132C44F"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D2D3</w:t>
            </w:r>
          </w:p>
        </w:tc>
        <w:tc>
          <w:tcPr>
            <w:tcW w:w="1559" w:type="dxa"/>
            <w:tcBorders>
              <w:top w:val="nil"/>
              <w:left w:val="single" w:sz="4" w:space="0" w:color="auto"/>
              <w:bottom w:val="single" w:sz="4" w:space="0" w:color="auto"/>
              <w:right w:val="single" w:sz="4" w:space="0" w:color="auto"/>
            </w:tcBorders>
            <w:shd w:val="clear" w:color="auto" w:fill="auto"/>
            <w:noWrap/>
            <w:hideMark/>
          </w:tcPr>
          <w:p w14:paraId="7628306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Bless </w:t>
            </w:r>
          </w:p>
        </w:tc>
        <w:tc>
          <w:tcPr>
            <w:tcW w:w="3940" w:type="dxa"/>
            <w:tcBorders>
              <w:top w:val="nil"/>
              <w:left w:val="nil"/>
              <w:bottom w:val="single" w:sz="4" w:space="0" w:color="auto"/>
              <w:right w:val="single" w:sz="4" w:space="0" w:color="auto"/>
            </w:tcBorders>
            <w:shd w:val="clear" w:color="auto" w:fill="auto"/>
            <w:noWrap/>
            <w:hideMark/>
          </w:tcPr>
          <w:p w14:paraId="7ED5A1B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Nearby allies gain +1 to stats when making attacks and saves </w:t>
            </w:r>
          </w:p>
        </w:tc>
        <w:tc>
          <w:tcPr>
            <w:tcW w:w="1276" w:type="dxa"/>
            <w:tcBorders>
              <w:top w:val="nil"/>
              <w:left w:val="nil"/>
              <w:bottom w:val="single" w:sz="4" w:space="0" w:color="auto"/>
              <w:right w:val="single" w:sz="4" w:space="0" w:color="auto"/>
            </w:tcBorders>
            <w:shd w:val="clear" w:color="auto" w:fill="auto"/>
            <w:noWrap/>
            <w:hideMark/>
          </w:tcPr>
          <w:p w14:paraId="64AA535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092DF0CB" w14:textId="77777777" w:rsidTr="002F729A">
        <w:trPr>
          <w:trHeight w:val="300"/>
        </w:trPr>
        <w:tc>
          <w:tcPr>
            <w:tcW w:w="875" w:type="dxa"/>
            <w:tcBorders>
              <w:top w:val="nil"/>
              <w:left w:val="single" w:sz="4" w:space="0" w:color="auto"/>
              <w:bottom w:val="single" w:sz="4" w:space="0" w:color="auto"/>
              <w:right w:val="single" w:sz="4" w:space="0" w:color="auto"/>
            </w:tcBorders>
          </w:tcPr>
          <w:p w14:paraId="752A53FB" w14:textId="0912225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D2D4</w:t>
            </w:r>
          </w:p>
        </w:tc>
        <w:tc>
          <w:tcPr>
            <w:tcW w:w="1559" w:type="dxa"/>
            <w:tcBorders>
              <w:top w:val="nil"/>
              <w:left w:val="single" w:sz="4" w:space="0" w:color="auto"/>
              <w:bottom w:val="single" w:sz="4" w:space="0" w:color="auto"/>
              <w:right w:val="single" w:sz="4" w:space="0" w:color="auto"/>
            </w:tcBorders>
            <w:shd w:val="clear" w:color="auto" w:fill="auto"/>
            <w:noWrap/>
            <w:hideMark/>
          </w:tcPr>
          <w:p w14:paraId="73E4ABC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Invisibility </w:t>
            </w:r>
          </w:p>
        </w:tc>
        <w:tc>
          <w:tcPr>
            <w:tcW w:w="3940" w:type="dxa"/>
            <w:tcBorders>
              <w:top w:val="nil"/>
              <w:left w:val="nil"/>
              <w:bottom w:val="single" w:sz="4" w:space="0" w:color="auto"/>
              <w:right w:val="single" w:sz="4" w:space="0" w:color="auto"/>
            </w:tcBorders>
            <w:shd w:val="clear" w:color="auto" w:fill="auto"/>
            <w:noWrap/>
            <w:hideMark/>
          </w:tcPr>
          <w:p w14:paraId="26A0062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 nearby creature is made invisible until it attacks or dispelled.</w:t>
            </w:r>
          </w:p>
        </w:tc>
        <w:tc>
          <w:tcPr>
            <w:tcW w:w="1276" w:type="dxa"/>
            <w:tcBorders>
              <w:top w:val="nil"/>
              <w:left w:val="nil"/>
              <w:bottom w:val="single" w:sz="4" w:space="0" w:color="auto"/>
              <w:right w:val="single" w:sz="4" w:space="0" w:color="auto"/>
            </w:tcBorders>
            <w:shd w:val="clear" w:color="auto" w:fill="auto"/>
            <w:noWrap/>
            <w:hideMark/>
          </w:tcPr>
          <w:p w14:paraId="6418096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2926CE14" w14:textId="77777777" w:rsidTr="002F729A">
        <w:trPr>
          <w:trHeight w:val="300"/>
        </w:trPr>
        <w:tc>
          <w:tcPr>
            <w:tcW w:w="875" w:type="dxa"/>
            <w:tcBorders>
              <w:top w:val="nil"/>
              <w:left w:val="single" w:sz="4" w:space="0" w:color="auto"/>
              <w:bottom w:val="single" w:sz="4" w:space="0" w:color="auto"/>
              <w:right w:val="single" w:sz="4" w:space="0" w:color="auto"/>
            </w:tcBorders>
          </w:tcPr>
          <w:p w14:paraId="427B4196" w14:textId="6D6EB054"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D2D5</w:t>
            </w:r>
          </w:p>
        </w:tc>
        <w:tc>
          <w:tcPr>
            <w:tcW w:w="1559" w:type="dxa"/>
            <w:tcBorders>
              <w:top w:val="nil"/>
              <w:left w:val="single" w:sz="4" w:space="0" w:color="auto"/>
              <w:bottom w:val="single" w:sz="4" w:space="0" w:color="auto"/>
              <w:right w:val="single" w:sz="4" w:space="0" w:color="auto"/>
            </w:tcBorders>
            <w:shd w:val="clear" w:color="auto" w:fill="auto"/>
            <w:noWrap/>
            <w:hideMark/>
          </w:tcPr>
          <w:p w14:paraId="0D8FE6E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Knock </w:t>
            </w:r>
          </w:p>
        </w:tc>
        <w:tc>
          <w:tcPr>
            <w:tcW w:w="3940" w:type="dxa"/>
            <w:tcBorders>
              <w:top w:val="nil"/>
              <w:left w:val="nil"/>
              <w:bottom w:val="single" w:sz="4" w:space="0" w:color="auto"/>
              <w:right w:val="single" w:sz="4" w:space="0" w:color="auto"/>
            </w:tcBorders>
            <w:shd w:val="clear" w:color="auto" w:fill="auto"/>
            <w:noWrap/>
            <w:hideMark/>
          </w:tcPr>
          <w:p w14:paraId="649A8D8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 Nearby door or lock is opened.</w:t>
            </w:r>
          </w:p>
        </w:tc>
        <w:tc>
          <w:tcPr>
            <w:tcW w:w="1276" w:type="dxa"/>
            <w:tcBorders>
              <w:top w:val="nil"/>
              <w:left w:val="nil"/>
              <w:bottom w:val="single" w:sz="4" w:space="0" w:color="auto"/>
              <w:right w:val="single" w:sz="4" w:space="0" w:color="auto"/>
            </w:tcBorders>
            <w:shd w:val="clear" w:color="auto" w:fill="auto"/>
            <w:noWrap/>
            <w:hideMark/>
          </w:tcPr>
          <w:p w14:paraId="18344AD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0533CB9" w14:textId="77777777" w:rsidTr="002F729A">
        <w:trPr>
          <w:trHeight w:val="300"/>
        </w:trPr>
        <w:tc>
          <w:tcPr>
            <w:tcW w:w="875" w:type="dxa"/>
            <w:tcBorders>
              <w:top w:val="nil"/>
              <w:left w:val="single" w:sz="4" w:space="0" w:color="auto"/>
              <w:bottom w:val="single" w:sz="4" w:space="0" w:color="auto"/>
              <w:right w:val="single" w:sz="4" w:space="0" w:color="auto"/>
            </w:tcBorders>
          </w:tcPr>
          <w:p w14:paraId="50BC97CD" w14:textId="2CA8479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D2D6</w:t>
            </w:r>
          </w:p>
        </w:tc>
        <w:tc>
          <w:tcPr>
            <w:tcW w:w="1559" w:type="dxa"/>
            <w:tcBorders>
              <w:top w:val="nil"/>
              <w:left w:val="single" w:sz="4" w:space="0" w:color="auto"/>
              <w:bottom w:val="single" w:sz="4" w:space="0" w:color="auto"/>
              <w:right w:val="single" w:sz="4" w:space="0" w:color="auto"/>
            </w:tcBorders>
            <w:shd w:val="clear" w:color="auto" w:fill="auto"/>
            <w:noWrap/>
            <w:hideMark/>
          </w:tcPr>
          <w:p w14:paraId="6E1878B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Levitate </w:t>
            </w:r>
          </w:p>
        </w:tc>
        <w:tc>
          <w:tcPr>
            <w:tcW w:w="3940" w:type="dxa"/>
            <w:tcBorders>
              <w:top w:val="nil"/>
              <w:left w:val="nil"/>
              <w:bottom w:val="single" w:sz="4" w:space="0" w:color="auto"/>
              <w:right w:val="single" w:sz="4" w:space="0" w:color="auto"/>
            </w:tcBorders>
            <w:shd w:val="clear" w:color="auto" w:fill="auto"/>
            <w:noWrap/>
            <w:hideMark/>
          </w:tcPr>
          <w:p w14:paraId="3BDB541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The caster floats up to 6 feet from the ground </w:t>
            </w:r>
          </w:p>
        </w:tc>
        <w:tc>
          <w:tcPr>
            <w:tcW w:w="1276" w:type="dxa"/>
            <w:tcBorders>
              <w:top w:val="nil"/>
              <w:left w:val="nil"/>
              <w:bottom w:val="single" w:sz="4" w:space="0" w:color="auto"/>
              <w:right w:val="single" w:sz="4" w:space="0" w:color="auto"/>
            </w:tcBorders>
            <w:shd w:val="clear" w:color="auto" w:fill="auto"/>
            <w:noWrap/>
            <w:hideMark/>
          </w:tcPr>
          <w:p w14:paraId="68355037" w14:textId="685C8F7E"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r>
              <w:rPr>
                <w:rFonts w:eastAsia="Times New Roman" w:cs="Calibri"/>
                <w:color w:val="000000"/>
                <w:lang w:val="en-GB" w:eastAsia="en-GB"/>
              </w:rPr>
              <w:t>.</w:t>
            </w:r>
          </w:p>
        </w:tc>
      </w:tr>
      <w:tr w:rsidR="007F79BB" w:rsidRPr="00BC267F" w14:paraId="65C4F577" w14:textId="77777777" w:rsidTr="002F729A">
        <w:trPr>
          <w:trHeight w:val="300"/>
        </w:trPr>
        <w:tc>
          <w:tcPr>
            <w:tcW w:w="875" w:type="dxa"/>
            <w:tcBorders>
              <w:top w:val="nil"/>
              <w:left w:val="single" w:sz="4" w:space="0" w:color="auto"/>
              <w:bottom w:val="single" w:sz="4" w:space="0" w:color="auto"/>
              <w:right w:val="single" w:sz="4" w:space="0" w:color="auto"/>
            </w:tcBorders>
          </w:tcPr>
          <w:p w14:paraId="744D70E0" w14:textId="7DCFFA32"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D2D7</w:t>
            </w:r>
          </w:p>
        </w:tc>
        <w:tc>
          <w:tcPr>
            <w:tcW w:w="1559" w:type="dxa"/>
            <w:tcBorders>
              <w:top w:val="nil"/>
              <w:left w:val="single" w:sz="4" w:space="0" w:color="auto"/>
              <w:bottom w:val="single" w:sz="4" w:space="0" w:color="auto"/>
              <w:right w:val="single" w:sz="4" w:space="0" w:color="auto"/>
            </w:tcBorders>
            <w:shd w:val="clear" w:color="auto" w:fill="auto"/>
            <w:noWrap/>
            <w:hideMark/>
          </w:tcPr>
          <w:p w14:paraId="59F0424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Web </w:t>
            </w:r>
          </w:p>
        </w:tc>
        <w:tc>
          <w:tcPr>
            <w:tcW w:w="3940" w:type="dxa"/>
            <w:tcBorders>
              <w:top w:val="nil"/>
              <w:left w:val="nil"/>
              <w:bottom w:val="single" w:sz="4" w:space="0" w:color="auto"/>
              <w:right w:val="single" w:sz="4" w:space="0" w:color="auto"/>
            </w:tcBorders>
            <w:shd w:val="clear" w:color="auto" w:fill="auto"/>
            <w:noWrap/>
            <w:hideMark/>
          </w:tcPr>
          <w:p w14:paraId="712A7B4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Traps a Nearby area, stopping movement. Check WIS</w:t>
            </w:r>
          </w:p>
        </w:tc>
        <w:tc>
          <w:tcPr>
            <w:tcW w:w="1276" w:type="dxa"/>
            <w:tcBorders>
              <w:top w:val="nil"/>
              <w:left w:val="nil"/>
              <w:bottom w:val="single" w:sz="4" w:space="0" w:color="auto"/>
              <w:right w:val="single" w:sz="4" w:space="0" w:color="auto"/>
            </w:tcBorders>
            <w:shd w:val="clear" w:color="auto" w:fill="auto"/>
            <w:noWrap/>
            <w:hideMark/>
          </w:tcPr>
          <w:p w14:paraId="05C8071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9FD7C7F" w14:textId="77777777" w:rsidTr="002F729A">
        <w:trPr>
          <w:trHeight w:val="300"/>
        </w:trPr>
        <w:tc>
          <w:tcPr>
            <w:tcW w:w="875" w:type="dxa"/>
            <w:tcBorders>
              <w:top w:val="nil"/>
              <w:left w:val="single" w:sz="4" w:space="0" w:color="auto"/>
              <w:bottom w:val="single" w:sz="4" w:space="0" w:color="auto"/>
              <w:right w:val="single" w:sz="4" w:space="0" w:color="auto"/>
            </w:tcBorders>
          </w:tcPr>
          <w:p w14:paraId="5009B696" w14:textId="116A4E8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D2D8</w:t>
            </w:r>
          </w:p>
        </w:tc>
        <w:tc>
          <w:tcPr>
            <w:tcW w:w="1559" w:type="dxa"/>
            <w:tcBorders>
              <w:top w:val="nil"/>
              <w:left w:val="single" w:sz="4" w:space="0" w:color="auto"/>
              <w:bottom w:val="single" w:sz="4" w:space="0" w:color="auto"/>
              <w:right w:val="single" w:sz="4" w:space="0" w:color="auto"/>
            </w:tcBorders>
            <w:shd w:val="clear" w:color="auto" w:fill="auto"/>
            <w:noWrap/>
            <w:hideMark/>
          </w:tcPr>
          <w:p w14:paraId="1FAE88F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Silence </w:t>
            </w:r>
          </w:p>
        </w:tc>
        <w:tc>
          <w:tcPr>
            <w:tcW w:w="3940" w:type="dxa"/>
            <w:tcBorders>
              <w:top w:val="nil"/>
              <w:left w:val="nil"/>
              <w:bottom w:val="single" w:sz="4" w:space="0" w:color="auto"/>
              <w:right w:val="single" w:sz="4" w:space="0" w:color="auto"/>
            </w:tcBorders>
            <w:shd w:val="clear" w:color="auto" w:fill="auto"/>
            <w:noWrap/>
            <w:hideMark/>
          </w:tcPr>
          <w:p w14:paraId="05C9118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Magical silence covering everything Nearby to a target </w:t>
            </w:r>
          </w:p>
        </w:tc>
        <w:tc>
          <w:tcPr>
            <w:tcW w:w="1276" w:type="dxa"/>
            <w:tcBorders>
              <w:top w:val="nil"/>
              <w:left w:val="nil"/>
              <w:bottom w:val="single" w:sz="4" w:space="0" w:color="auto"/>
              <w:right w:val="single" w:sz="4" w:space="0" w:color="auto"/>
            </w:tcBorders>
            <w:shd w:val="clear" w:color="auto" w:fill="auto"/>
            <w:noWrap/>
            <w:hideMark/>
          </w:tcPr>
          <w:p w14:paraId="0DB0FD9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535C864A" w14:textId="77777777" w:rsidTr="002F729A">
        <w:trPr>
          <w:trHeight w:val="300"/>
        </w:trPr>
        <w:tc>
          <w:tcPr>
            <w:tcW w:w="875" w:type="dxa"/>
            <w:tcBorders>
              <w:top w:val="nil"/>
              <w:left w:val="single" w:sz="4" w:space="0" w:color="auto"/>
              <w:bottom w:val="single" w:sz="4" w:space="0" w:color="auto"/>
              <w:right w:val="single" w:sz="4" w:space="0" w:color="auto"/>
            </w:tcBorders>
          </w:tcPr>
          <w:p w14:paraId="6C9DEA87" w14:textId="416B028F"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D2D9</w:t>
            </w:r>
          </w:p>
        </w:tc>
        <w:tc>
          <w:tcPr>
            <w:tcW w:w="1559" w:type="dxa"/>
            <w:tcBorders>
              <w:top w:val="nil"/>
              <w:left w:val="single" w:sz="4" w:space="0" w:color="auto"/>
              <w:bottom w:val="single" w:sz="4" w:space="0" w:color="auto"/>
              <w:right w:val="single" w:sz="4" w:space="0" w:color="auto"/>
            </w:tcBorders>
            <w:shd w:val="clear" w:color="auto" w:fill="auto"/>
            <w:noWrap/>
            <w:hideMark/>
          </w:tcPr>
          <w:p w14:paraId="013B277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Hold Person </w:t>
            </w:r>
          </w:p>
        </w:tc>
        <w:tc>
          <w:tcPr>
            <w:tcW w:w="3940" w:type="dxa"/>
            <w:tcBorders>
              <w:top w:val="nil"/>
              <w:left w:val="nil"/>
              <w:bottom w:val="single" w:sz="4" w:space="0" w:color="auto"/>
              <w:right w:val="single" w:sz="4" w:space="0" w:color="auto"/>
            </w:tcBorders>
            <w:shd w:val="clear" w:color="auto" w:fill="auto"/>
            <w:noWrap/>
            <w:hideMark/>
          </w:tcPr>
          <w:p w14:paraId="5564F13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Paralyze 1d6 Nearby targets. Check WIS each turn to see if the effect lasts.</w:t>
            </w:r>
          </w:p>
        </w:tc>
        <w:tc>
          <w:tcPr>
            <w:tcW w:w="1276" w:type="dxa"/>
            <w:tcBorders>
              <w:top w:val="nil"/>
              <w:left w:val="nil"/>
              <w:bottom w:val="single" w:sz="4" w:space="0" w:color="auto"/>
              <w:right w:val="single" w:sz="4" w:space="0" w:color="auto"/>
            </w:tcBorders>
            <w:shd w:val="clear" w:color="auto" w:fill="auto"/>
            <w:noWrap/>
            <w:hideMark/>
          </w:tcPr>
          <w:p w14:paraId="1C85C82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2F653691" w14:textId="77777777" w:rsidTr="002F729A">
        <w:trPr>
          <w:trHeight w:val="300"/>
        </w:trPr>
        <w:tc>
          <w:tcPr>
            <w:tcW w:w="875" w:type="dxa"/>
            <w:tcBorders>
              <w:top w:val="nil"/>
              <w:left w:val="single" w:sz="4" w:space="0" w:color="auto"/>
              <w:bottom w:val="single" w:sz="4" w:space="0" w:color="auto"/>
              <w:right w:val="single" w:sz="4" w:space="0" w:color="auto"/>
            </w:tcBorders>
          </w:tcPr>
          <w:p w14:paraId="1F98A3F8" w14:textId="7216D299"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D2D10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3DD727D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Speak with Animals </w:t>
            </w:r>
          </w:p>
        </w:tc>
        <w:tc>
          <w:tcPr>
            <w:tcW w:w="3940" w:type="dxa"/>
            <w:tcBorders>
              <w:top w:val="nil"/>
              <w:left w:val="nil"/>
              <w:bottom w:val="single" w:sz="4" w:space="0" w:color="auto"/>
              <w:right w:val="single" w:sz="4" w:space="0" w:color="auto"/>
            </w:tcBorders>
            <w:shd w:val="clear" w:color="auto" w:fill="auto"/>
            <w:noWrap/>
            <w:hideMark/>
          </w:tcPr>
          <w:p w14:paraId="021FB57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Can understand and talk with animals </w:t>
            </w:r>
          </w:p>
        </w:tc>
        <w:tc>
          <w:tcPr>
            <w:tcW w:w="1276" w:type="dxa"/>
            <w:tcBorders>
              <w:top w:val="nil"/>
              <w:left w:val="nil"/>
              <w:bottom w:val="single" w:sz="4" w:space="0" w:color="auto"/>
              <w:right w:val="single" w:sz="4" w:space="0" w:color="auto"/>
            </w:tcBorders>
            <w:shd w:val="clear" w:color="auto" w:fill="auto"/>
            <w:noWrap/>
            <w:hideMark/>
          </w:tcPr>
          <w:p w14:paraId="1581CB6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0890DC92" w14:textId="77777777" w:rsidTr="002F729A">
        <w:trPr>
          <w:trHeight w:val="300"/>
        </w:trPr>
        <w:tc>
          <w:tcPr>
            <w:tcW w:w="875" w:type="dxa"/>
            <w:tcBorders>
              <w:top w:val="nil"/>
              <w:left w:val="single" w:sz="4" w:space="0" w:color="auto"/>
              <w:bottom w:val="single" w:sz="4" w:space="0" w:color="auto"/>
              <w:right w:val="single" w:sz="4" w:space="0" w:color="auto"/>
            </w:tcBorders>
          </w:tcPr>
          <w:p w14:paraId="58EB24BA" w14:textId="4F2221A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D3D1</w:t>
            </w:r>
          </w:p>
        </w:tc>
        <w:tc>
          <w:tcPr>
            <w:tcW w:w="1559" w:type="dxa"/>
            <w:tcBorders>
              <w:top w:val="nil"/>
              <w:left w:val="single" w:sz="4" w:space="0" w:color="auto"/>
              <w:bottom w:val="single" w:sz="4" w:space="0" w:color="auto"/>
              <w:right w:val="single" w:sz="4" w:space="0" w:color="auto"/>
            </w:tcBorders>
            <w:shd w:val="clear" w:color="auto" w:fill="auto"/>
            <w:noWrap/>
            <w:hideMark/>
          </w:tcPr>
          <w:p w14:paraId="4FECDB6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Daylight </w:t>
            </w:r>
          </w:p>
        </w:tc>
        <w:tc>
          <w:tcPr>
            <w:tcW w:w="3940" w:type="dxa"/>
            <w:tcBorders>
              <w:top w:val="nil"/>
              <w:left w:val="nil"/>
              <w:bottom w:val="single" w:sz="4" w:space="0" w:color="auto"/>
              <w:right w:val="single" w:sz="4" w:space="0" w:color="auto"/>
            </w:tcBorders>
            <w:shd w:val="clear" w:color="auto" w:fill="auto"/>
            <w:noWrap/>
            <w:hideMark/>
          </w:tcPr>
          <w:p w14:paraId="4CAA8EA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 nearby area is illuminated by sunlight </w:t>
            </w:r>
          </w:p>
        </w:tc>
        <w:tc>
          <w:tcPr>
            <w:tcW w:w="1276" w:type="dxa"/>
            <w:tcBorders>
              <w:top w:val="nil"/>
              <w:left w:val="nil"/>
              <w:bottom w:val="single" w:sz="4" w:space="0" w:color="auto"/>
              <w:right w:val="single" w:sz="4" w:space="0" w:color="auto"/>
            </w:tcBorders>
            <w:shd w:val="clear" w:color="auto" w:fill="auto"/>
            <w:noWrap/>
            <w:hideMark/>
          </w:tcPr>
          <w:p w14:paraId="462EB2D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6BA567A7" w14:textId="77777777" w:rsidTr="002F729A">
        <w:trPr>
          <w:trHeight w:val="300"/>
        </w:trPr>
        <w:tc>
          <w:tcPr>
            <w:tcW w:w="875" w:type="dxa"/>
            <w:tcBorders>
              <w:top w:val="nil"/>
              <w:left w:val="single" w:sz="4" w:space="0" w:color="auto"/>
              <w:bottom w:val="single" w:sz="4" w:space="0" w:color="auto"/>
              <w:right w:val="single" w:sz="4" w:space="0" w:color="auto"/>
            </w:tcBorders>
          </w:tcPr>
          <w:p w14:paraId="386A926C" w14:textId="5793CB70"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D3D2</w:t>
            </w:r>
          </w:p>
        </w:tc>
        <w:tc>
          <w:tcPr>
            <w:tcW w:w="1559" w:type="dxa"/>
            <w:tcBorders>
              <w:top w:val="nil"/>
              <w:left w:val="single" w:sz="4" w:space="0" w:color="auto"/>
              <w:bottom w:val="single" w:sz="4" w:space="0" w:color="auto"/>
              <w:right w:val="single" w:sz="4" w:space="0" w:color="auto"/>
            </w:tcBorders>
            <w:shd w:val="clear" w:color="auto" w:fill="auto"/>
            <w:noWrap/>
            <w:hideMark/>
          </w:tcPr>
          <w:p w14:paraId="6B801AB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Cure Disease </w:t>
            </w:r>
          </w:p>
        </w:tc>
        <w:tc>
          <w:tcPr>
            <w:tcW w:w="3940" w:type="dxa"/>
            <w:tcBorders>
              <w:top w:val="nil"/>
              <w:left w:val="nil"/>
              <w:bottom w:val="single" w:sz="4" w:space="0" w:color="auto"/>
              <w:right w:val="single" w:sz="4" w:space="0" w:color="auto"/>
            </w:tcBorders>
            <w:shd w:val="clear" w:color="auto" w:fill="auto"/>
            <w:noWrap/>
            <w:hideMark/>
          </w:tcPr>
          <w:p w14:paraId="2C8DC46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Cures a Nearby target of all diseases.</w:t>
            </w:r>
          </w:p>
        </w:tc>
        <w:tc>
          <w:tcPr>
            <w:tcW w:w="1276" w:type="dxa"/>
            <w:tcBorders>
              <w:top w:val="nil"/>
              <w:left w:val="nil"/>
              <w:bottom w:val="single" w:sz="4" w:space="0" w:color="auto"/>
              <w:right w:val="single" w:sz="4" w:space="0" w:color="auto"/>
            </w:tcBorders>
            <w:shd w:val="clear" w:color="auto" w:fill="auto"/>
            <w:noWrap/>
            <w:hideMark/>
          </w:tcPr>
          <w:p w14:paraId="55B3BEA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099AAF5" w14:textId="77777777" w:rsidTr="002F729A">
        <w:trPr>
          <w:trHeight w:val="300"/>
        </w:trPr>
        <w:tc>
          <w:tcPr>
            <w:tcW w:w="875" w:type="dxa"/>
            <w:tcBorders>
              <w:top w:val="nil"/>
              <w:left w:val="single" w:sz="4" w:space="0" w:color="auto"/>
              <w:bottom w:val="single" w:sz="4" w:space="0" w:color="auto"/>
              <w:right w:val="single" w:sz="4" w:space="0" w:color="auto"/>
            </w:tcBorders>
          </w:tcPr>
          <w:p w14:paraId="438655D9" w14:textId="74BFAFA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D3D3</w:t>
            </w:r>
          </w:p>
        </w:tc>
        <w:tc>
          <w:tcPr>
            <w:tcW w:w="1559" w:type="dxa"/>
            <w:tcBorders>
              <w:top w:val="nil"/>
              <w:left w:val="single" w:sz="4" w:space="0" w:color="auto"/>
              <w:bottom w:val="single" w:sz="4" w:space="0" w:color="auto"/>
              <w:right w:val="single" w:sz="4" w:space="0" w:color="auto"/>
            </w:tcBorders>
            <w:shd w:val="clear" w:color="auto" w:fill="auto"/>
            <w:noWrap/>
            <w:hideMark/>
          </w:tcPr>
          <w:p w14:paraId="13983A2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Locate Object </w:t>
            </w:r>
          </w:p>
        </w:tc>
        <w:tc>
          <w:tcPr>
            <w:tcW w:w="3940" w:type="dxa"/>
            <w:tcBorders>
              <w:top w:val="nil"/>
              <w:left w:val="nil"/>
              <w:bottom w:val="single" w:sz="4" w:space="0" w:color="auto"/>
              <w:right w:val="single" w:sz="4" w:space="0" w:color="auto"/>
            </w:tcBorders>
            <w:shd w:val="clear" w:color="auto" w:fill="auto"/>
            <w:noWrap/>
            <w:hideMark/>
          </w:tcPr>
          <w:p w14:paraId="51FAC4B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Sense direction of a known object </w:t>
            </w:r>
          </w:p>
        </w:tc>
        <w:tc>
          <w:tcPr>
            <w:tcW w:w="1276" w:type="dxa"/>
            <w:tcBorders>
              <w:top w:val="nil"/>
              <w:left w:val="nil"/>
              <w:bottom w:val="single" w:sz="4" w:space="0" w:color="auto"/>
              <w:right w:val="single" w:sz="4" w:space="0" w:color="auto"/>
            </w:tcBorders>
            <w:shd w:val="clear" w:color="auto" w:fill="auto"/>
            <w:noWrap/>
            <w:hideMark/>
          </w:tcPr>
          <w:p w14:paraId="1C59EB04" w14:textId="738C4C6B"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w:t>
            </w:r>
            <w:r>
              <w:rPr>
                <w:rFonts w:eastAsia="Times New Roman" w:cs="Calibri"/>
                <w:color w:val="000000"/>
                <w:lang w:val="en-GB" w:eastAsia="en-GB"/>
              </w:rPr>
              <w:t>1min.</w:t>
            </w:r>
          </w:p>
        </w:tc>
      </w:tr>
      <w:tr w:rsidR="007F79BB" w:rsidRPr="00BC267F" w14:paraId="2275828F" w14:textId="77777777" w:rsidTr="002F729A">
        <w:trPr>
          <w:trHeight w:val="300"/>
        </w:trPr>
        <w:tc>
          <w:tcPr>
            <w:tcW w:w="875" w:type="dxa"/>
            <w:tcBorders>
              <w:top w:val="nil"/>
              <w:left w:val="single" w:sz="4" w:space="0" w:color="auto"/>
              <w:bottom w:val="single" w:sz="4" w:space="0" w:color="auto"/>
              <w:right w:val="single" w:sz="4" w:space="0" w:color="auto"/>
            </w:tcBorders>
          </w:tcPr>
          <w:p w14:paraId="62403CD0" w14:textId="19949490"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D3D4</w:t>
            </w:r>
          </w:p>
        </w:tc>
        <w:tc>
          <w:tcPr>
            <w:tcW w:w="1559" w:type="dxa"/>
            <w:tcBorders>
              <w:top w:val="nil"/>
              <w:left w:val="single" w:sz="4" w:space="0" w:color="auto"/>
              <w:bottom w:val="single" w:sz="4" w:space="0" w:color="auto"/>
              <w:right w:val="single" w:sz="4" w:space="0" w:color="auto"/>
            </w:tcBorders>
            <w:shd w:val="clear" w:color="auto" w:fill="auto"/>
            <w:noWrap/>
            <w:hideMark/>
          </w:tcPr>
          <w:p w14:paraId="5569E02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Prayer </w:t>
            </w:r>
          </w:p>
        </w:tc>
        <w:tc>
          <w:tcPr>
            <w:tcW w:w="3940" w:type="dxa"/>
            <w:tcBorders>
              <w:top w:val="nil"/>
              <w:left w:val="nil"/>
              <w:bottom w:val="single" w:sz="4" w:space="0" w:color="auto"/>
              <w:right w:val="single" w:sz="4" w:space="0" w:color="auto"/>
            </w:tcBorders>
            <w:shd w:val="clear" w:color="auto" w:fill="auto"/>
            <w:noWrap/>
            <w:hideMark/>
          </w:tcPr>
          <w:p w14:paraId="59C9749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All Nearby allies defend against attacks with Advantage </w:t>
            </w:r>
          </w:p>
        </w:tc>
        <w:tc>
          <w:tcPr>
            <w:tcW w:w="1276" w:type="dxa"/>
            <w:tcBorders>
              <w:top w:val="nil"/>
              <w:left w:val="nil"/>
              <w:bottom w:val="single" w:sz="4" w:space="0" w:color="auto"/>
              <w:right w:val="single" w:sz="4" w:space="0" w:color="auto"/>
            </w:tcBorders>
            <w:shd w:val="clear" w:color="auto" w:fill="auto"/>
            <w:noWrap/>
            <w:hideMark/>
          </w:tcPr>
          <w:p w14:paraId="208B7E3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1d</w:t>
            </w:r>
            <w:r>
              <w:rPr>
                <w:rFonts w:eastAsia="Times New Roman" w:cs="Calibri"/>
                <w:color w:val="000000"/>
                <w:lang w:val="en-GB" w:eastAsia="en-GB"/>
              </w:rPr>
              <w:t>6</w:t>
            </w:r>
            <w:r w:rsidRPr="00BC267F">
              <w:rPr>
                <w:rFonts w:eastAsia="Times New Roman" w:cs="Calibri"/>
                <w:color w:val="000000"/>
                <w:lang w:val="en-GB" w:eastAsia="en-GB"/>
              </w:rPr>
              <w:t xml:space="preserve"> moments.</w:t>
            </w:r>
          </w:p>
        </w:tc>
      </w:tr>
      <w:tr w:rsidR="007F79BB" w:rsidRPr="00BC267F" w14:paraId="7392345F" w14:textId="77777777" w:rsidTr="002F729A">
        <w:trPr>
          <w:trHeight w:val="300"/>
        </w:trPr>
        <w:tc>
          <w:tcPr>
            <w:tcW w:w="875" w:type="dxa"/>
            <w:tcBorders>
              <w:top w:val="nil"/>
              <w:left w:val="single" w:sz="4" w:space="0" w:color="auto"/>
              <w:bottom w:val="single" w:sz="4" w:space="0" w:color="auto"/>
              <w:right w:val="single" w:sz="4" w:space="0" w:color="auto"/>
            </w:tcBorders>
          </w:tcPr>
          <w:p w14:paraId="111E707C" w14:textId="12959745"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D3D5</w:t>
            </w:r>
          </w:p>
        </w:tc>
        <w:tc>
          <w:tcPr>
            <w:tcW w:w="1559" w:type="dxa"/>
            <w:tcBorders>
              <w:top w:val="nil"/>
              <w:left w:val="single" w:sz="4" w:space="0" w:color="auto"/>
              <w:bottom w:val="single" w:sz="4" w:space="0" w:color="auto"/>
              <w:right w:val="single" w:sz="4" w:space="0" w:color="auto"/>
            </w:tcBorders>
            <w:shd w:val="clear" w:color="auto" w:fill="auto"/>
            <w:noWrap/>
            <w:hideMark/>
          </w:tcPr>
          <w:p w14:paraId="57CDF1E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Remove Curse </w:t>
            </w:r>
          </w:p>
        </w:tc>
        <w:tc>
          <w:tcPr>
            <w:tcW w:w="3940" w:type="dxa"/>
            <w:tcBorders>
              <w:top w:val="nil"/>
              <w:left w:val="nil"/>
              <w:bottom w:val="single" w:sz="4" w:space="0" w:color="auto"/>
              <w:right w:val="single" w:sz="4" w:space="0" w:color="auto"/>
            </w:tcBorders>
            <w:shd w:val="clear" w:color="auto" w:fill="auto"/>
            <w:noWrap/>
            <w:hideMark/>
          </w:tcPr>
          <w:p w14:paraId="12C709B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Removes a curse from a Nearby target.</w:t>
            </w:r>
          </w:p>
        </w:tc>
        <w:tc>
          <w:tcPr>
            <w:tcW w:w="1276" w:type="dxa"/>
            <w:tcBorders>
              <w:top w:val="nil"/>
              <w:left w:val="nil"/>
              <w:bottom w:val="single" w:sz="4" w:space="0" w:color="auto"/>
              <w:right w:val="single" w:sz="4" w:space="0" w:color="auto"/>
            </w:tcBorders>
            <w:shd w:val="clear" w:color="auto" w:fill="auto"/>
            <w:noWrap/>
            <w:hideMark/>
          </w:tcPr>
          <w:p w14:paraId="78CD35B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43E326F" w14:textId="77777777" w:rsidTr="002F729A">
        <w:trPr>
          <w:trHeight w:val="300"/>
        </w:trPr>
        <w:tc>
          <w:tcPr>
            <w:tcW w:w="875" w:type="dxa"/>
            <w:tcBorders>
              <w:top w:val="nil"/>
              <w:left w:val="single" w:sz="4" w:space="0" w:color="auto"/>
              <w:bottom w:val="single" w:sz="4" w:space="0" w:color="auto"/>
              <w:right w:val="single" w:sz="4" w:space="0" w:color="auto"/>
            </w:tcBorders>
          </w:tcPr>
          <w:p w14:paraId="4AF015A0" w14:textId="2D0C032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D3D6</w:t>
            </w:r>
          </w:p>
        </w:tc>
        <w:tc>
          <w:tcPr>
            <w:tcW w:w="1559" w:type="dxa"/>
            <w:tcBorders>
              <w:top w:val="nil"/>
              <w:left w:val="single" w:sz="4" w:space="0" w:color="auto"/>
              <w:bottom w:val="single" w:sz="4" w:space="0" w:color="auto"/>
              <w:right w:val="single" w:sz="4" w:space="0" w:color="auto"/>
            </w:tcBorders>
            <w:shd w:val="clear" w:color="auto" w:fill="auto"/>
            <w:noWrap/>
            <w:hideMark/>
          </w:tcPr>
          <w:p w14:paraId="777A715D" w14:textId="3DB3B356"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Speak with </w:t>
            </w:r>
            <w:r>
              <w:rPr>
                <w:rFonts w:eastAsia="Times New Roman" w:cs="Calibri"/>
                <w:color w:val="000000"/>
                <w:lang w:val="en-GB" w:eastAsia="en-GB"/>
              </w:rPr>
              <w:t xml:space="preserve">the </w:t>
            </w:r>
            <w:r w:rsidRPr="00BC267F">
              <w:rPr>
                <w:rFonts w:eastAsia="Times New Roman" w:cs="Calibri"/>
                <w:color w:val="000000"/>
                <w:lang w:val="en-GB" w:eastAsia="en-GB"/>
              </w:rPr>
              <w:t xml:space="preserve">Dead </w:t>
            </w:r>
          </w:p>
        </w:tc>
        <w:tc>
          <w:tcPr>
            <w:tcW w:w="3940" w:type="dxa"/>
            <w:tcBorders>
              <w:top w:val="nil"/>
              <w:left w:val="nil"/>
              <w:bottom w:val="single" w:sz="4" w:space="0" w:color="auto"/>
              <w:right w:val="single" w:sz="4" w:space="0" w:color="auto"/>
            </w:tcBorders>
            <w:shd w:val="clear" w:color="auto" w:fill="auto"/>
            <w:noWrap/>
            <w:hideMark/>
          </w:tcPr>
          <w:p w14:paraId="2F5BFF9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Ask a Nearby corpse 3 questions.</w:t>
            </w:r>
          </w:p>
        </w:tc>
        <w:tc>
          <w:tcPr>
            <w:tcW w:w="1276" w:type="dxa"/>
            <w:tcBorders>
              <w:top w:val="nil"/>
              <w:left w:val="nil"/>
              <w:bottom w:val="single" w:sz="4" w:space="0" w:color="auto"/>
              <w:right w:val="single" w:sz="4" w:space="0" w:color="auto"/>
            </w:tcBorders>
            <w:shd w:val="clear" w:color="auto" w:fill="auto"/>
            <w:noWrap/>
            <w:hideMark/>
          </w:tcPr>
          <w:p w14:paraId="7769E33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99DD483" w14:textId="77777777" w:rsidTr="002F729A">
        <w:trPr>
          <w:trHeight w:val="300"/>
        </w:trPr>
        <w:tc>
          <w:tcPr>
            <w:tcW w:w="875" w:type="dxa"/>
            <w:tcBorders>
              <w:top w:val="nil"/>
              <w:left w:val="single" w:sz="4" w:space="0" w:color="auto"/>
              <w:bottom w:val="single" w:sz="4" w:space="0" w:color="auto"/>
              <w:right w:val="single" w:sz="4" w:space="0" w:color="auto"/>
            </w:tcBorders>
          </w:tcPr>
          <w:p w14:paraId="51219F92" w14:textId="78BC0140"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D3D7</w:t>
            </w:r>
          </w:p>
        </w:tc>
        <w:tc>
          <w:tcPr>
            <w:tcW w:w="1559" w:type="dxa"/>
            <w:tcBorders>
              <w:top w:val="nil"/>
              <w:left w:val="single" w:sz="4" w:space="0" w:color="auto"/>
              <w:bottom w:val="single" w:sz="4" w:space="0" w:color="auto"/>
              <w:right w:val="single" w:sz="4" w:space="0" w:color="auto"/>
            </w:tcBorders>
            <w:shd w:val="clear" w:color="auto" w:fill="auto"/>
            <w:noWrap/>
            <w:hideMark/>
          </w:tcPr>
          <w:p w14:paraId="11F3765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Darkvision </w:t>
            </w:r>
          </w:p>
        </w:tc>
        <w:tc>
          <w:tcPr>
            <w:tcW w:w="3940" w:type="dxa"/>
            <w:tcBorders>
              <w:top w:val="nil"/>
              <w:left w:val="nil"/>
              <w:bottom w:val="single" w:sz="4" w:space="0" w:color="auto"/>
              <w:right w:val="single" w:sz="4" w:space="0" w:color="auto"/>
            </w:tcBorders>
            <w:shd w:val="clear" w:color="auto" w:fill="auto"/>
            <w:noWrap/>
            <w:hideMark/>
          </w:tcPr>
          <w:p w14:paraId="440E9F7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See in absolute darkness </w:t>
            </w:r>
          </w:p>
        </w:tc>
        <w:tc>
          <w:tcPr>
            <w:tcW w:w="1276" w:type="dxa"/>
            <w:tcBorders>
              <w:top w:val="nil"/>
              <w:left w:val="nil"/>
              <w:bottom w:val="single" w:sz="4" w:space="0" w:color="auto"/>
              <w:right w:val="single" w:sz="4" w:space="0" w:color="auto"/>
            </w:tcBorders>
            <w:shd w:val="clear" w:color="auto" w:fill="auto"/>
            <w:noWrap/>
            <w:hideMark/>
          </w:tcPr>
          <w:p w14:paraId="0008B895" w14:textId="221307FE"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w:t>
            </w:r>
            <w:r>
              <w:rPr>
                <w:rFonts w:eastAsia="Times New Roman" w:cs="Calibri"/>
                <w:color w:val="000000"/>
                <w:lang w:val="en-GB" w:eastAsia="en-GB"/>
              </w:rPr>
              <w:t>s.</w:t>
            </w:r>
          </w:p>
        </w:tc>
      </w:tr>
      <w:tr w:rsidR="007F79BB" w:rsidRPr="00BC267F" w14:paraId="683BE1FD" w14:textId="77777777" w:rsidTr="002F729A">
        <w:trPr>
          <w:trHeight w:val="300"/>
        </w:trPr>
        <w:tc>
          <w:tcPr>
            <w:tcW w:w="875" w:type="dxa"/>
            <w:tcBorders>
              <w:top w:val="nil"/>
              <w:left w:val="single" w:sz="4" w:space="0" w:color="auto"/>
              <w:bottom w:val="single" w:sz="4" w:space="0" w:color="auto"/>
              <w:right w:val="single" w:sz="4" w:space="0" w:color="auto"/>
            </w:tcBorders>
          </w:tcPr>
          <w:p w14:paraId="66EEA21F" w14:textId="7625B2EC"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D3D8</w:t>
            </w:r>
          </w:p>
        </w:tc>
        <w:tc>
          <w:tcPr>
            <w:tcW w:w="1559" w:type="dxa"/>
            <w:tcBorders>
              <w:top w:val="nil"/>
              <w:left w:val="single" w:sz="4" w:space="0" w:color="auto"/>
              <w:bottom w:val="single" w:sz="4" w:space="0" w:color="auto"/>
              <w:right w:val="single" w:sz="4" w:space="0" w:color="auto"/>
            </w:tcBorders>
            <w:shd w:val="clear" w:color="auto" w:fill="auto"/>
            <w:noWrap/>
            <w:hideMark/>
          </w:tcPr>
          <w:p w14:paraId="6BCE626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Dispel Magic </w:t>
            </w:r>
          </w:p>
        </w:tc>
        <w:tc>
          <w:tcPr>
            <w:tcW w:w="3940" w:type="dxa"/>
            <w:tcBorders>
              <w:top w:val="nil"/>
              <w:left w:val="nil"/>
              <w:bottom w:val="single" w:sz="4" w:space="0" w:color="auto"/>
              <w:right w:val="single" w:sz="4" w:space="0" w:color="auto"/>
            </w:tcBorders>
            <w:shd w:val="clear" w:color="auto" w:fill="auto"/>
            <w:noWrap/>
            <w:hideMark/>
          </w:tcPr>
          <w:p w14:paraId="67A17C1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Removes a Nearby Arcane spell.</w:t>
            </w:r>
          </w:p>
        </w:tc>
        <w:tc>
          <w:tcPr>
            <w:tcW w:w="1276" w:type="dxa"/>
            <w:tcBorders>
              <w:top w:val="nil"/>
              <w:left w:val="nil"/>
              <w:bottom w:val="single" w:sz="4" w:space="0" w:color="auto"/>
              <w:right w:val="single" w:sz="4" w:space="0" w:color="auto"/>
            </w:tcBorders>
            <w:shd w:val="clear" w:color="auto" w:fill="auto"/>
            <w:noWrap/>
            <w:hideMark/>
          </w:tcPr>
          <w:p w14:paraId="3921FEE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9346CE3" w14:textId="77777777" w:rsidTr="002F729A">
        <w:trPr>
          <w:trHeight w:val="300"/>
        </w:trPr>
        <w:tc>
          <w:tcPr>
            <w:tcW w:w="875" w:type="dxa"/>
            <w:tcBorders>
              <w:top w:val="nil"/>
              <w:left w:val="single" w:sz="4" w:space="0" w:color="auto"/>
              <w:bottom w:val="single" w:sz="4" w:space="0" w:color="auto"/>
              <w:right w:val="single" w:sz="4" w:space="0" w:color="auto"/>
            </w:tcBorders>
          </w:tcPr>
          <w:p w14:paraId="5C59A876" w14:textId="245ACAB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D3D9</w:t>
            </w:r>
          </w:p>
        </w:tc>
        <w:tc>
          <w:tcPr>
            <w:tcW w:w="1559" w:type="dxa"/>
            <w:tcBorders>
              <w:top w:val="nil"/>
              <w:left w:val="single" w:sz="4" w:space="0" w:color="auto"/>
              <w:bottom w:val="single" w:sz="4" w:space="0" w:color="auto"/>
              <w:right w:val="single" w:sz="4" w:space="0" w:color="auto"/>
            </w:tcBorders>
            <w:shd w:val="clear" w:color="auto" w:fill="auto"/>
            <w:noWrap/>
            <w:hideMark/>
          </w:tcPr>
          <w:p w14:paraId="76A092E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Fireball </w:t>
            </w:r>
          </w:p>
        </w:tc>
        <w:tc>
          <w:tcPr>
            <w:tcW w:w="3940" w:type="dxa"/>
            <w:tcBorders>
              <w:top w:val="nil"/>
              <w:left w:val="nil"/>
              <w:bottom w:val="single" w:sz="4" w:space="0" w:color="auto"/>
              <w:right w:val="single" w:sz="4" w:space="0" w:color="auto"/>
            </w:tcBorders>
            <w:shd w:val="clear" w:color="auto" w:fill="auto"/>
            <w:noWrap/>
            <w:hideMark/>
          </w:tcPr>
          <w:p w14:paraId="092F9DA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1d6 Nearby creatures take 1d6</w:t>
            </w:r>
          </w:p>
        </w:tc>
        <w:tc>
          <w:tcPr>
            <w:tcW w:w="1276" w:type="dxa"/>
            <w:tcBorders>
              <w:top w:val="nil"/>
              <w:left w:val="nil"/>
              <w:bottom w:val="single" w:sz="4" w:space="0" w:color="auto"/>
              <w:right w:val="single" w:sz="4" w:space="0" w:color="auto"/>
            </w:tcBorders>
            <w:shd w:val="clear" w:color="auto" w:fill="auto"/>
            <w:noWrap/>
            <w:hideMark/>
          </w:tcPr>
          <w:p w14:paraId="02C0CAE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F2A74CB" w14:textId="77777777" w:rsidTr="002F729A">
        <w:trPr>
          <w:trHeight w:val="300"/>
        </w:trPr>
        <w:tc>
          <w:tcPr>
            <w:tcW w:w="875" w:type="dxa"/>
            <w:tcBorders>
              <w:top w:val="nil"/>
              <w:left w:val="single" w:sz="4" w:space="0" w:color="auto"/>
              <w:bottom w:val="single" w:sz="4" w:space="0" w:color="auto"/>
              <w:right w:val="single" w:sz="4" w:space="0" w:color="auto"/>
            </w:tcBorders>
          </w:tcPr>
          <w:p w14:paraId="2B421510" w14:textId="1970A07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212ED411" w14:textId="625E124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Read Language</w:t>
            </w:r>
            <w:r>
              <w:rPr>
                <w:rFonts w:eastAsia="Times New Roman" w:cs="Calibri"/>
                <w:color w:val="000000"/>
                <w:lang w:val="en-GB" w:eastAsia="en-GB"/>
              </w:rPr>
              <w:t xml:space="preserve"> or Magic</w:t>
            </w:r>
          </w:p>
        </w:tc>
        <w:tc>
          <w:tcPr>
            <w:tcW w:w="3940" w:type="dxa"/>
            <w:tcBorders>
              <w:top w:val="nil"/>
              <w:left w:val="nil"/>
              <w:bottom w:val="single" w:sz="4" w:space="0" w:color="auto"/>
              <w:right w:val="single" w:sz="4" w:space="0" w:color="auto"/>
            </w:tcBorders>
            <w:shd w:val="clear" w:color="auto" w:fill="auto"/>
            <w:noWrap/>
            <w:hideMark/>
          </w:tcPr>
          <w:p w14:paraId="1C8A4E12" w14:textId="77777777" w:rsidR="007F79BB" w:rsidRPr="00BC267F" w:rsidRDefault="007F79BB" w:rsidP="007F79BB">
            <w:pPr>
              <w:spacing w:after="0" w:line="240" w:lineRule="auto"/>
              <w:rPr>
                <w:rFonts w:eastAsia="Times New Roman" w:cs="Calibri"/>
                <w:color w:val="000000"/>
                <w:lang w:val="en-GB" w:eastAsia="en-GB"/>
              </w:rPr>
            </w:pPr>
            <w:r w:rsidRPr="008F7151">
              <w:rPr>
                <w:rFonts w:eastAsia="Times New Roman" w:cs="Calibri"/>
                <w:color w:val="000000"/>
                <w:lang w:val="en-GB" w:eastAsia="en-GB"/>
              </w:rPr>
              <w:t>Read all languages and magic</w:t>
            </w:r>
          </w:p>
        </w:tc>
        <w:tc>
          <w:tcPr>
            <w:tcW w:w="1276" w:type="dxa"/>
            <w:tcBorders>
              <w:top w:val="nil"/>
              <w:left w:val="nil"/>
              <w:bottom w:val="single" w:sz="4" w:space="0" w:color="auto"/>
              <w:right w:val="single" w:sz="4" w:space="0" w:color="auto"/>
            </w:tcBorders>
            <w:shd w:val="clear" w:color="auto" w:fill="auto"/>
            <w:noWrap/>
            <w:hideMark/>
          </w:tcPr>
          <w:p w14:paraId="00E1BD5E" w14:textId="71067CFF"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r>
              <w:rPr>
                <w:rFonts w:eastAsia="Times New Roman" w:cs="Calibri"/>
                <w:color w:val="000000"/>
                <w:lang w:val="en-GB" w:eastAsia="en-GB"/>
              </w:rPr>
              <w:t>10mins.</w:t>
            </w:r>
          </w:p>
        </w:tc>
      </w:tr>
      <w:tr w:rsidR="007F79BB" w:rsidRPr="00BC267F" w14:paraId="2F5FB6D9" w14:textId="77777777" w:rsidTr="002F729A">
        <w:trPr>
          <w:trHeight w:val="300"/>
        </w:trPr>
        <w:tc>
          <w:tcPr>
            <w:tcW w:w="875" w:type="dxa"/>
            <w:tcBorders>
              <w:top w:val="nil"/>
              <w:left w:val="single" w:sz="4" w:space="0" w:color="auto"/>
              <w:bottom w:val="single" w:sz="4" w:space="0" w:color="auto"/>
              <w:right w:val="single" w:sz="4" w:space="0" w:color="auto"/>
            </w:tcBorders>
          </w:tcPr>
          <w:p w14:paraId="4ACF920C" w14:textId="596889D0"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D3D11</w:t>
            </w:r>
          </w:p>
        </w:tc>
        <w:tc>
          <w:tcPr>
            <w:tcW w:w="1559" w:type="dxa"/>
            <w:tcBorders>
              <w:top w:val="nil"/>
              <w:left w:val="single" w:sz="4" w:space="0" w:color="auto"/>
              <w:bottom w:val="single" w:sz="4" w:space="0" w:color="auto"/>
              <w:right w:val="single" w:sz="4" w:space="0" w:color="auto"/>
            </w:tcBorders>
            <w:shd w:val="clear" w:color="auto" w:fill="auto"/>
            <w:noWrap/>
            <w:hideMark/>
          </w:tcPr>
          <w:p w14:paraId="1822B6F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Magic Mouth </w:t>
            </w:r>
          </w:p>
        </w:tc>
        <w:tc>
          <w:tcPr>
            <w:tcW w:w="3940" w:type="dxa"/>
            <w:tcBorders>
              <w:top w:val="nil"/>
              <w:left w:val="nil"/>
              <w:bottom w:val="single" w:sz="4" w:space="0" w:color="auto"/>
              <w:right w:val="single" w:sz="4" w:space="0" w:color="auto"/>
            </w:tcBorders>
            <w:shd w:val="clear" w:color="auto" w:fill="auto"/>
            <w:noWrap/>
            <w:hideMark/>
          </w:tcPr>
          <w:p w14:paraId="06D11A9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Creates an illusory mouth that repeats a phrase to all Nearby creatures.</w:t>
            </w:r>
          </w:p>
        </w:tc>
        <w:tc>
          <w:tcPr>
            <w:tcW w:w="1276" w:type="dxa"/>
            <w:tcBorders>
              <w:top w:val="nil"/>
              <w:left w:val="nil"/>
              <w:bottom w:val="single" w:sz="4" w:space="0" w:color="auto"/>
              <w:right w:val="single" w:sz="4" w:space="0" w:color="auto"/>
            </w:tcBorders>
            <w:shd w:val="clear" w:color="auto" w:fill="auto"/>
            <w:noWrap/>
            <w:hideMark/>
          </w:tcPr>
          <w:p w14:paraId="1EF4C61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FEA664D" w14:textId="77777777" w:rsidTr="002F729A">
        <w:trPr>
          <w:trHeight w:val="300"/>
        </w:trPr>
        <w:tc>
          <w:tcPr>
            <w:tcW w:w="875" w:type="dxa"/>
            <w:tcBorders>
              <w:top w:val="nil"/>
              <w:left w:val="single" w:sz="4" w:space="0" w:color="auto"/>
              <w:bottom w:val="single" w:sz="4" w:space="0" w:color="auto"/>
              <w:right w:val="single" w:sz="4" w:space="0" w:color="auto"/>
            </w:tcBorders>
          </w:tcPr>
          <w:p w14:paraId="05F6648C" w14:textId="40F4DD23"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D4D1</w:t>
            </w:r>
          </w:p>
        </w:tc>
        <w:tc>
          <w:tcPr>
            <w:tcW w:w="1559" w:type="dxa"/>
            <w:tcBorders>
              <w:top w:val="nil"/>
              <w:left w:val="single" w:sz="4" w:space="0" w:color="auto"/>
              <w:bottom w:val="single" w:sz="4" w:space="0" w:color="auto"/>
              <w:right w:val="single" w:sz="4" w:space="0" w:color="auto"/>
            </w:tcBorders>
            <w:shd w:val="clear" w:color="auto" w:fill="auto"/>
            <w:noWrap/>
            <w:hideMark/>
          </w:tcPr>
          <w:p w14:paraId="587C0DC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 Food</w:t>
            </w:r>
          </w:p>
        </w:tc>
        <w:tc>
          <w:tcPr>
            <w:tcW w:w="3940" w:type="dxa"/>
            <w:tcBorders>
              <w:top w:val="nil"/>
              <w:left w:val="nil"/>
              <w:bottom w:val="single" w:sz="4" w:space="0" w:color="auto"/>
              <w:right w:val="single" w:sz="4" w:space="0" w:color="auto"/>
            </w:tcBorders>
            <w:shd w:val="clear" w:color="auto" w:fill="auto"/>
            <w:noWrap/>
            <w:hideMark/>
          </w:tcPr>
          <w:p w14:paraId="2A2A3B2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c>
          <w:tcPr>
            <w:tcW w:w="1276" w:type="dxa"/>
            <w:tcBorders>
              <w:top w:val="nil"/>
              <w:left w:val="nil"/>
              <w:bottom w:val="single" w:sz="4" w:space="0" w:color="auto"/>
              <w:right w:val="single" w:sz="4" w:space="0" w:color="auto"/>
            </w:tcBorders>
            <w:shd w:val="clear" w:color="auto" w:fill="auto"/>
            <w:noWrap/>
            <w:hideMark/>
          </w:tcPr>
          <w:p w14:paraId="312B29A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F6C2393" w14:textId="77777777" w:rsidTr="002F729A">
        <w:trPr>
          <w:trHeight w:val="300"/>
        </w:trPr>
        <w:tc>
          <w:tcPr>
            <w:tcW w:w="875" w:type="dxa"/>
            <w:tcBorders>
              <w:top w:val="nil"/>
              <w:left w:val="single" w:sz="4" w:space="0" w:color="auto"/>
              <w:bottom w:val="single" w:sz="4" w:space="0" w:color="auto"/>
              <w:right w:val="single" w:sz="4" w:space="0" w:color="auto"/>
            </w:tcBorders>
          </w:tcPr>
          <w:p w14:paraId="3E63885E" w14:textId="5CA5C36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D4D2</w:t>
            </w:r>
          </w:p>
        </w:tc>
        <w:tc>
          <w:tcPr>
            <w:tcW w:w="1559" w:type="dxa"/>
            <w:tcBorders>
              <w:top w:val="nil"/>
              <w:left w:val="single" w:sz="4" w:space="0" w:color="auto"/>
              <w:bottom w:val="single" w:sz="4" w:space="0" w:color="auto"/>
              <w:right w:val="single" w:sz="4" w:space="0" w:color="auto"/>
            </w:tcBorders>
            <w:shd w:val="clear" w:color="auto" w:fill="auto"/>
            <w:noWrap/>
            <w:hideMark/>
          </w:tcPr>
          <w:p w14:paraId="0B73435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Cure Serious Wounds </w:t>
            </w:r>
          </w:p>
        </w:tc>
        <w:tc>
          <w:tcPr>
            <w:tcW w:w="3940" w:type="dxa"/>
            <w:tcBorders>
              <w:top w:val="nil"/>
              <w:left w:val="nil"/>
              <w:bottom w:val="single" w:sz="4" w:space="0" w:color="auto"/>
              <w:right w:val="single" w:sz="4" w:space="0" w:color="auto"/>
            </w:tcBorders>
            <w:shd w:val="clear" w:color="auto" w:fill="auto"/>
            <w:noWrap/>
            <w:hideMark/>
          </w:tcPr>
          <w:p w14:paraId="5FE9FA4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Heal 4d6+3 HP to a Nearby target.</w:t>
            </w:r>
          </w:p>
        </w:tc>
        <w:tc>
          <w:tcPr>
            <w:tcW w:w="1276" w:type="dxa"/>
            <w:tcBorders>
              <w:top w:val="nil"/>
              <w:left w:val="nil"/>
              <w:bottom w:val="single" w:sz="4" w:space="0" w:color="auto"/>
              <w:right w:val="single" w:sz="4" w:space="0" w:color="auto"/>
            </w:tcBorders>
            <w:shd w:val="clear" w:color="auto" w:fill="auto"/>
            <w:noWrap/>
            <w:hideMark/>
          </w:tcPr>
          <w:p w14:paraId="2E3341B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B328C6E" w14:textId="77777777" w:rsidTr="002F729A">
        <w:trPr>
          <w:trHeight w:val="300"/>
        </w:trPr>
        <w:tc>
          <w:tcPr>
            <w:tcW w:w="875" w:type="dxa"/>
            <w:tcBorders>
              <w:top w:val="nil"/>
              <w:left w:val="single" w:sz="4" w:space="0" w:color="auto"/>
              <w:bottom w:val="single" w:sz="4" w:space="0" w:color="auto"/>
              <w:right w:val="single" w:sz="4" w:space="0" w:color="auto"/>
            </w:tcBorders>
          </w:tcPr>
          <w:p w14:paraId="729DBD67" w14:textId="00B2982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lastRenderedPageBreak/>
              <w:t>D4D3</w:t>
            </w:r>
          </w:p>
        </w:tc>
        <w:tc>
          <w:tcPr>
            <w:tcW w:w="1559" w:type="dxa"/>
            <w:tcBorders>
              <w:top w:val="nil"/>
              <w:left w:val="single" w:sz="4" w:space="0" w:color="auto"/>
              <w:bottom w:val="single" w:sz="4" w:space="0" w:color="auto"/>
              <w:right w:val="single" w:sz="4" w:space="0" w:color="auto"/>
            </w:tcBorders>
            <w:shd w:val="clear" w:color="auto" w:fill="auto"/>
            <w:noWrap/>
            <w:hideMark/>
          </w:tcPr>
          <w:p w14:paraId="2878142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Neutralize Poison </w:t>
            </w:r>
          </w:p>
        </w:tc>
        <w:tc>
          <w:tcPr>
            <w:tcW w:w="3940" w:type="dxa"/>
            <w:tcBorders>
              <w:top w:val="nil"/>
              <w:left w:val="nil"/>
              <w:bottom w:val="single" w:sz="4" w:space="0" w:color="auto"/>
              <w:right w:val="single" w:sz="4" w:space="0" w:color="auto"/>
            </w:tcBorders>
            <w:shd w:val="clear" w:color="auto" w:fill="auto"/>
            <w:noWrap/>
            <w:hideMark/>
          </w:tcPr>
          <w:p w14:paraId="21A8E54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w:t>
            </w:r>
          </w:p>
        </w:tc>
        <w:tc>
          <w:tcPr>
            <w:tcW w:w="1276" w:type="dxa"/>
            <w:tcBorders>
              <w:top w:val="nil"/>
              <w:left w:val="nil"/>
              <w:bottom w:val="single" w:sz="4" w:space="0" w:color="auto"/>
              <w:right w:val="single" w:sz="4" w:space="0" w:color="auto"/>
            </w:tcBorders>
            <w:shd w:val="clear" w:color="auto" w:fill="auto"/>
            <w:noWrap/>
            <w:hideMark/>
          </w:tcPr>
          <w:p w14:paraId="6770532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1BE9397A" w14:textId="77777777" w:rsidTr="002F729A">
        <w:trPr>
          <w:trHeight w:val="300"/>
        </w:trPr>
        <w:tc>
          <w:tcPr>
            <w:tcW w:w="875" w:type="dxa"/>
            <w:tcBorders>
              <w:top w:val="nil"/>
              <w:left w:val="single" w:sz="4" w:space="0" w:color="auto"/>
              <w:bottom w:val="single" w:sz="4" w:space="0" w:color="auto"/>
              <w:right w:val="single" w:sz="4" w:space="0" w:color="auto"/>
            </w:tcBorders>
          </w:tcPr>
          <w:p w14:paraId="3D423792" w14:textId="346D8145"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D4D4</w:t>
            </w:r>
          </w:p>
        </w:tc>
        <w:tc>
          <w:tcPr>
            <w:tcW w:w="1559" w:type="dxa"/>
            <w:tcBorders>
              <w:top w:val="nil"/>
              <w:left w:val="single" w:sz="4" w:space="0" w:color="auto"/>
              <w:bottom w:val="single" w:sz="4" w:space="0" w:color="auto"/>
              <w:right w:val="single" w:sz="4" w:space="0" w:color="auto"/>
            </w:tcBorders>
            <w:shd w:val="clear" w:color="auto" w:fill="auto"/>
            <w:noWrap/>
            <w:hideMark/>
          </w:tcPr>
          <w:p w14:paraId="305AAD3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Protection from Evil </w:t>
            </w:r>
          </w:p>
        </w:tc>
        <w:tc>
          <w:tcPr>
            <w:tcW w:w="3940" w:type="dxa"/>
            <w:tcBorders>
              <w:top w:val="nil"/>
              <w:left w:val="nil"/>
              <w:bottom w:val="single" w:sz="4" w:space="0" w:color="auto"/>
              <w:right w:val="single" w:sz="4" w:space="0" w:color="auto"/>
            </w:tcBorders>
            <w:shd w:val="clear" w:color="auto" w:fill="auto"/>
            <w:noWrap/>
            <w:hideMark/>
          </w:tcPr>
          <w:p w14:paraId="21B2D96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Nearby allies gain 6 temp AP against evil creatures </w:t>
            </w:r>
          </w:p>
        </w:tc>
        <w:tc>
          <w:tcPr>
            <w:tcW w:w="1276" w:type="dxa"/>
            <w:tcBorders>
              <w:top w:val="nil"/>
              <w:left w:val="nil"/>
              <w:bottom w:val="single" w:sz="4" w:space="0" w:color="auto"/>
              <w:right w:val="single" w:sz="4" w:space="0" w:color="auto"/>
            </w:tcBorders>
            <w:shd w:val="clear" w:color="auto" w:fill="auto"/>
            <w:noWrap/>
            <w:hideMark/>
          </w:tcPr>
          <w:p w14:paraId="654B7C3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50ADDE61" w14:textId="77777777" w:rsidTr="002F729A">
        <w:trPr>
          <w:trHeight w:val="300"/>
        </w:trPr>
        <w:tc>
          <w:tcPr>
            <w:tcW w:w="875" w:type="dxa"/>
            <w:tcBorders>
              <w:top w:val="nil"/>
              <w:left w:val="single" w:sz="4" w:space="0" w:color="auto"/>
              <w:bottom w:val="single" w:sz="4" w:space="0" w:color="auto"/>
              <w:right w:val="single" w:sz="4" w:space="0" w:color="auto"/>
            </w:tcBorders>
          </w:tcPr>
          <w:p w14:paraId="5D4EBB96" w14:textId="67DA670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D4D5</w:t>
            </w:r>
          </w:p>
        </w:tc>
        <w:tc>
          <w:tcPr>
            <w:tcW w:w="1559" w:type="dxa"/>
            <w:tcBorders>
              <w:top w:val="nil"/>
              <w:left w:val="single" w:sz="4" w:space="0" w:color="auto"/>
              <w:bottom w:val="single" w:sz="4" w:space="0" w:color="auto"/>
              <w:right w:val="single" w:sz="4" w:space="0" w:color="auto"/>
            </w:tcBorders>
            <w:shd w:val="clear" w:color="auto" w:fill="auto"/>
            <w:noWrap/>
            <w:hideMark/>
          </w:tcPr>
          <w:p w14:paraId="307F412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Confusion </w:t>
            </w:r>
          </w:p>
        </w:tc>
        <w:tc>
          <w:tcPr>
            <w:tcW w:w="3940" w:type="dxa"/>
            <w:tcBorders>
              <w:top w:val="nil"/>
              <w:left w:val="nil"/>
              <w:bottom w:val="single" w:sz="4" w:space="0" w:color="auto"/>
              <w:right w:val="single" w:sz="4" w:space="0" w:color="auto"/>
            </w:tcBorders>
            <w:shd w:val="clear" w:color="auto" w:fill="auto"/>
            <w:noWrap/>
            <w:hideMark/>
          </w:tcPr>
          <w:p w14:paraId="1CF3894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2d6 Nearby targets immediately make a Reaction roll.</w:t>
            </w:r>
          </w:p>
        </w:tc>
        <w:tc>
          <w:tcPr>
            <w:tcW w:w="1276" w:type="dxa"/>
            <w:tcBorders>
              <w:top w:val="nil"/>
              <w:left w:val="nil"/>
              <w:bottom w:val="single" w:sz="4" w:space="0" w:color="auto"/>
              <w:right w:val="single" w:sz="4" w:space="0" w:color="auto"/>
            </w:tcBorders>
            <w:shd w:val="clear" w:color="auto" w:fill="auto"/>
            <w:noWrap/>
            <w:hideMark/>
          </w:tcPr>
          <w:p w14:paraId="45E72CC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FEACCBF" w14:textId="77777777" w:rsidTr="002F729A">
        <w:trPr>
          <w:trHeight w:val="300"/>
        </w:trPr>
        <w:tc>
          <w:tcPr>
            <w:tcW w:w="875" w:type="dxa"/>
            <w:tcBorders>
              <w:top w:val="nil"/>
              <w:left w:val="single" w:sz="4" w:space="0" w:color="auto"/>
              <w:bottom w:val="single" w:sz="4" w:space="0" w:color="auto"/>
              <w:right w:val="single" w:sz="4" w:space="0" w:color="auto"/>
            </w:tcBorders>
          </w:tcPr>
          <w:p w14:paraId="39391464" w14:textId="0ACD5AB3"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D4D6</w:t>
            </w:r>
          </w:p>
        </w:tc>
        <w:tc>
          <w:tcPr>
            <w:tcW w:w="1559" w:type="dxa"/>
            <w:tcBorders>
              <w:top w:val="nil"/>
              <w:left w:val="single" w:sz="4" w:space="0" w:color="auto"/>
              <w:bottom w:val="single" w:sz="4" w:space="0" w:color="auto"/>
              <w:right w:val="single" w:sz="4" w:space="0" w:color="auto"/>
            </w:tcBorders>
            <w:shd w:val="clear" w:color="auto" w:fill="auto"/>
            <w:noWrap/>
            <w:hideMark/>
          </w:tcPr>
          <w:p w14:paraId="5DD0226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Dimension Door </w:t>
            </w:r>
          </w:p>
        </w:tc>
        <w:tc>
          <w:tcPr>
            <w:tcW w:w="3940" w:type="dxa"/>
            <w:tcBorders>
              <w:top w:val="nil"/>
              <w:left w:val="nil"/>
              <w:bottom w:val="single" w:sz="4" w:space="0" w:color="auto"/>
              <w:right w:val="single" w:sz="4" w:space="0" w:color="auto"/>
            </w:tcBorders>
            <w:shd w:val="clear" w:color="auto" w:fill="auto"/>
            <w:noWrap/>
            <w:hideMark/>
          </w:tcPr>
          <w:p w14:paraId="14C4E71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Teleport a target to a Distant Location.</w:t>
            </w:r>
          </w:p>
        </w:tc>
        <w:tc>
          <w:tcPr>
            <w:tcW w:w="1276" w:type="dxa"/>
            <w:tcBorders>
              <w:top w:val="nil"/>
              <w:left w:val="nil"/>
              <w:bottom w:val="single" w:sz="4" w:space="0" w:color="auto"/>
              <w:right w:val="single" w:sz="4" w:space="0" w:color="auto"/>
            </w:tcBorders>
            <w:shd w:val="clear" w:color="auto" w:fill="auto"/>
            <w:noWrap/>
            <w:hideMark/>
          </w:tcPr>
          <w:p w14:paraId="60E1579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9DD3F3A" w14:textId="77777777" w:rsidTr="002F729A">
        <w:trPr>
          <w:trHeight w:val="300"/>
        </w:trPr>
        <w:tc>
          <w:tcPr>
            <w:tcW w:w="875" w:type="dxa"/>
            <w:tcBorders>
              <w:top w:val="nil"/>
              <w:left w:val="single" w:sz="4" w:space="0" w:color="auto"/>
              <w:bottom w:val="single" w:sz="4" w:space="0" w:color="auto"/>
              <w:right w:val="single" w:sz="4" w:space="0" w:color="auto"/>
            </w:tcBorders>
          </w:tcPr>
          <w:p w14:paraId="2DBD8365" w14:textId="238648F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D4D7</w:t>
            </w:r>
          </w:p>
        </w:tc>
        <w:tc>
          <w:tcPr>
            <w:tcW w:w="1559" w:type="dxa"/>
            <w:tcBorders>
              <w:top w:val="nil"/>
              <w:left w:val="single" w:sz="4" w:space="0" w:color="auto"/>
              <w:bottom w:val="single" w:sz="4" w:space="0" w:color="auto"/>
              <w:right w:val="single" w:sz="4" w:space="0" w:color="auto"/>
            </w:tcBorders>
            <w:shd w:val="clear" w:color="auto" w:fill="auto"/>
            <w:noWrap/>
            <w:hideMark/>
          </w:tcPr>
          <w:p w14:paraId="5A66828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Polymorph Self </w:t>
            </w:r>
          </w:p>
        </w:tc>
        <w:tc>
          <w:tcPr>
            <w:tcW w:w="3940" w:type="dxa"/>
            <w:tcBorders>
              <w:top w:val="nil"/>
              <w:left w:val="nil"/>
              <w:bottom w:val="single" w:sz="4" w:space="0" w:color="auto"/>
              <w:right w:val="single" w:sz="4" w:space="0" w:color="auto"/>
            </w:tcBorders>
            <w:shd w:val="clear" w:color="auto" w:fill="auto"/>
            <w:noWrap/>
            <w:hideMark/>
          </w:tcPr>
          <w:p w14:paraId="29AA1770" w14:textId="77777777" w:rsidR="007F79BB" w:rsidRPr="00BC267F" w:rsidRDefault="007F79BB" w:rsidP="007F79BB">
            <w:pPr>
              <w:spacing w:after="0" w:line="240" w:lineRule="auto"/>
              <w:rPr>
                <w:rFonts w:eastAsia="Times New Roman" w:cs="Calibri"/>
                <w:color w:val="000000"/>
                <w:lang w:val="en-GB" w:eastAsia="en-GB"/>
              </w:rPr>
            </w:pPr>
            <w:r w:rsidRPr="001C6A8E">
              <w:rPr>
                <w:rFonts w:eastAsia="Times New Roman" w:cs="Calibri"/>
                <w:color w:val="000000"/>
                <w:lang w:val="en-GB" w:eastAsia="en-GB"/>
              </w:rPr>
              <w:t>Transform a creature to have the appearance of another.</w:t>
            </w:r>
          </w:p>
        </w:tc>
        <w:tc>
          <w:tcPr>
            <w:tcW w:w="1276" w:type="dxa"/>
            <w:tcBorders>
              <w:top w:val="nil"/>
              <w:left w:val="nil"/>
              <w:bottom w:val="single" w:sz="4" w:space="0" w:color="auto"/>
              <w:right w:val="single" w:sz="4" w:space="0" w:color="auto"/>
            </w:tcBorders>
            <w:shd w:val="clear" w:color="auto" w:fill="auto"/>
            <w:noWrap/>
            <w:hideMark/>
          </w:tcPr>
          <w:p w14:paraId="7D51E57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03944018" w14:textId="77777777" w:rsidTr="002F729A">
        <w:trPr>
          <w:trHeight w:val="300"/>
        </w:trPr>
        <w:tc>
          <w:tcPr>
            <w:tcW w:w="875" w:type="dxa"/>
            <w:tcBorders>
              <w:top w:val="nil"/>
              <w:left w:val="single" w:sz="4" w:space="0" w:color="auto"/>
              <w:bottom w:val="single" w:sz="4" w:space="0" w:color="auto"/>
              <w:right w:val="single" w:sz="4" w:space="0" w:color="auto"/>
            </w:tcBorders>
          </w:tcPr>
          <w:p w14:paraId="47CF800B" w14:textId="4BFF0F7C"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D4D8</w:t>
            </w:r>
          </w:p>
        </w:tc>
        <w:tc>
          <w:tcPr>
            <w:tcW w:w="1559" w:type="dxa"/>
            <w:tcBorders>
              <w:top w:val="nil"/>
              <w:left w:val="single" w:sz="4" w:space="0" w:color="auto"/>
              <w:bottom w:val="single" w:sz="4" w:space="0" w:color="auto"/>
              <w:right w:val="single" w:sz="4" w:space="0" w:color="auto"/>
            </w:tcBorders>
            <w:shd w:val="clear" w:color="auto" w:fill="auto"/>
            <w:noWrap/>
            <w:hideMark/>
          </w:tcPr>
          <w:p w14:paraId="7E6FF60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Remove Curse </w:t>
            </w:r>
          </w:p>
        </w:tc>
        <w:tc>
          <w:tcPr>
            <w:tcW w:w="3940" w:type="dxa"/>
            <w:tcBorders>
              <w:top w:val="nil"/>
              <w:left w:val="nil"/>
              <w:bottom w:val="single" w:sz="4" w:space="0" w:color="auto"/>
              <w:right w:val="single" w:sz="4" w:space="0" w:color="auto"/>
            </w:tcBorders>
            <w:shd w:val="clear" w:color="auto" w:fill="auto"/>
            <w:noWrap/>
            <w:hideMark/>
          </w:tcPr>
          <w:p w14:paraId="283DF75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Removes a curse from a Nearby target.</w:t>
            </w:r>
          </w:p>
        </w:tc>
        <w:tc>
          <w:tcPr>
            <w:tcW w:w="1276" w:type="dxa"/>
            <w:tcBorders>
              <w:top w:val="nil"/>
              <w:left w:val="nil"/>
              <w:bottom w:val="single" w:sz="4" w:space="0" w:color="auto"/>
              <w:right w:val="single" w:sz="4" w:space="0" w:color="auto"/>
            </w:tcBorders>
            <w:shd w:val="clear" w:color="auto" w:fill="auto"/>
            <w:noWrap/>
            <w:hideMark/>
          </w:tcPr>
          <w:p w14:paraId="6C473A4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E8A1163" w14:textId="77777777" w:rsidTr="002F729A">
        <w:trPr>
          <w:trHeight w:val="300"/>
        </w:trPr>
        <w:tc>
          <w:tcPr>
            <w:tcW w:w="875" w:type="dxa"/>
            <w:tcBorders>
              <w:top w:val="nil"/>
              <w:left w:val="single" w:sz="4" w:space="0" w:color="auto"/>
              <w:bottom w:val="single" w:sz="4" w:space="0" w:color="auto"/>
              <w:right w:val="single" w:sz="4" w:space="0" w:color="auto"/>
            </w:tcBorders>
          </w:tcPr>
          <w:p w14:paraId="696B7B1C" w14:textId="0D39EA9E"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D4D9</w:t>
            </w:r>
          </w:p>
        </w:tc>
        <w:tc>
          <w:tcPr>
            <w:tcW w:w="1559" w:type="dxa"/>
            <w:tcBorders>
              <w:top w:val="nil"/>
              <w:left w:val="single" w:sz="4" w:space="0" w:color="auto"/>
              <w:bottom w:val="single" w:sz="4" w:space="0" w:color="auto"/>
              <w:right w:val="single" w:sz="4" w:space="0" w:color="auto"/>
            </w:tcBorders>
            <w:shd w:val="clear" w:color="auto" w:fill="auto"/>
            <w:noWrap/>
            <w:hideMark/>
          </w:tcPr>
          <w:p w14:paraId="5B5EC952" w14:textId="55AFF982"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Wall of Fire</w:t>
            </w:r>
            <w:r>
              <w:rPr>
                <w:rFonts w:eastAsia="Times New Roman" w:cs="Calibri"/>
                <w:color w:val="000000"/>
                <w:lang w:val="en-GB" w:eastAsia="en-GB"/>
              </w:rPr>
              <w:t xml:space="preserve"> or Ice</w:t>
            </w:r>
            <w:r w:rsidRPr="00BC267F">
              <w:rPr>
                <w:rFonts w:eastAsia="Times New Roman" w:cs="Calibri"/>
                <w:color w:val="000000"/>
                <w:lang w:val="en-GB" w:eastAsia="en-GB"/>
              </w:rPr>
              <w:t xml:space="preserve"> </w:t>
            </w:r>
          </w:p>
        </w:tc>
        <w:tc>
          <w:tcPr>
            <w:tcW w:w="3940" w:type="dxa"/>
            <w:tcBorders>
              <w:top w:val="nil"/>
              <w:left w:val="nil"/>
              <w:bottom w:val="single" w:sz="4" w:space="0" w:color="auto"/>
              <w:right w:val="single" w:sz="4" w:space="0" w:color="auto"/>
            </w:tcBorders>
            <w:shd w:val="clear" w:color="auto" w:fill="auto"/>
            <w:noWrap/>
            <w:hideMark/>
          </w:tcPr>
          <w:p w14:paraId="5E5E3B0F" w14:textId="77777777" w:rsidR="007F79BB" w:rsidRPr="00BC267F" w:rsidRDefault="007F79BB" w:rsidP="007F79BB">
            <w:pPr>
              <w:spacing w:after="0" w:line="240" w:lineRule="auto"/>
              <w:rPr>
                <w:rFonts w:eastAsia="Times New Roman" w:cs="Calibri"/>
                <w:color w:val="000000"/>
                <w:lang w:val="en-GB" w:eastAsia="en-GB"/>
              </w:rPr>
            </w:pPr>
            <w:r w:rsidRPr="003C5DB1">
              <w:rPr>
                <w:rFonts w:eastAsia="Times New Roman" w:cs="Calibri"/>
                <w:color w:val="000000"/>
                <w:lang w:val="en-GB" w:eastAsia="en-GB"/>
              </w:rPr>
              <w:t>Wall covers a Nearby area, WIS to attack Close targets 3d6</w:t>
            </w:r>
          </w:p>
        </w:tc>
        <w:tc>
          <w:tcPr>
            <w:tcW w:w="1276" w:type="dxa"/>
            <w:tcBorders>
              <w:top w:val="nil"/>
              <w:left w:val="nil"/>
              <w:bottom w:val="single" w:sz="4" w:space="0" w:color="auto"/>
              <w:right w:val="single" w:sz="4" w:space="0" w:color="auto"/>
            </w:tcBorders>
            <w:shd w:val="clear" w:color="auto" w:fill="auto"/>
            <w:noWrap/>
            <w:hideMark/>
          </w:tcPr>
          <w:p w14:paraId="600C9A58" w14:textId="46A96979"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r>
              <w:rPr>
                <w:rFonts w:eastAsia="Times New Roman" w:cs="Calibri"/>
                <w:color w:val="000000"/>
                <w:lang w:val="en-GB" w:eastAsia="en-GB"/>
              </w:rPr>
              <w:t>10mins.</w:t>
            </w:r>
          </w:p>
        </w:tc>
      </w:tr>
      <w:tr w:rsidR="007F79BB" w:rsidRPr="00BC267F" w14:paraId="4F09C696" w14:textId="77777777" w:rsidTr="002F729A">
        <w:trPr>
          <w:trHeight w:val="300"/>
        </w:trPr>
        <w:tc>
          <w:tcPr>
            <w:tcW w:w="875" w:type="dxa"/>
            <w:tcBorders>
              <w:top w:val="nil"/>
              <w:left w:val="single" w:sz="4" w:space="0" w:color="auto"/>
              <w:bottom w:val="single" w:sz="4" w:space="0" w:color="auto"/>
              <w:right w:val="single" w:sz="4" w:space="0" w:color="auto"/>
            </w:tcBorders>
          </w:tcPr>
          <w:p w14:paraId="71C9E09F" w14:textId="0E9EA934"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D4D10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68BB35E9" w14:textId="47793B9C"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Wall of Stone </w:t>
            </w:r>
            <w:r>
              <w:rPr>
                <w:rFonts w:eastAsia="Times New Roman" w:cs="Calibri"/>
                <w:color w:val="000000"/>
                <w:lang w:val="en-GB" w:eastAsia="en-GB"/>
              </w:rPr>
              <w:t>or Iron</w:t>
            </w:r>
          </w:p>
        </w:tc>
        <w:tc>
          <w:tcPr>
            <w:tcW w:w="3940" w:type="dxa"/>
            <w:tcBorders>
              <w:top w:val="nil"/>
              <w:left w:val="nil"/>
              <w:bottom w:val="single" w:sz="4" w:space="0" w:color="auto"/>
              <w:right w:val="single" w:sz="4" w:space="0" w:color="auto"/>
            </w:tcBorders>
            <w:shd w:val="clear" w:color="auto" w:fill="auto"/>
            <w:noWrap/>
            <w:hideMark/>
          </w:tcPr>
          <w:p w14:paraId="7110191D" w14:textId="77777777" w:rsidR="007F79BB" w:rsidRPr="00BC267F" w:rsidRDefault="007F79BB" w:rsidP="007F79BB">
            <w:pPr>
              <w:spacing w:after="0" w:line="240" w:lineRule="auto"/>
              <w:rPr>
                <w:rFonts w:eastAsia="Times New Roman" w:cs="Calibri"/>
                <w:color w:val="000000"/>
                <w:lang w:val="en-GB" w:eastAsia="en-GB"/>
              </w:rPr>
            </w:pPr>
            <w:r w:rsidRPr="003C5DB1">
              <w:rPr>
                <w:rFonts w:eastAsia="Times New Roman" w:cs="Calibri"/>
                <w:color w:val="000000"/>
                <w:lang w:val="en-GB" w:eastAsia="en-GB"/>
              </w:rPr>
              <w:t>A wall covers a Nearby area - 1hr.</w:t>
            </w:r>
          </w:p>
        </w:tc>
        <w:tc>
          <w:tcPr>
            <w:tcW w:w="1276" w:type="dxa"/>
            <w:tcBorders>
              <w:top w:val="nil"/>
              <w:left w:val="nil"/>
              <w:bottom w:val="single" w:sz="4" w:space="0" w:color="auto"/>
              <w:right w:val="single" w:sz="4" w:space="0" w:color="auto"/>
            </w:tcBorders>
            <w:shd w:val="clear" w:color="auto" w:fill="auto"/>
            <w:noWrap/>
            <w:hideMark/>
          </w:tcPr>
          <w:p w14:paraId="11A055D7" w14:textId="73CB44E8"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r>
              <w:rPr>
                <w:rFonts w:eastAsia="Times New Roman" w:cs="Calibri"/>
                <w:color w:val="000000"/>
                <w:lang w:val="en-GB" w:eastAsia="en-GB"/>
              </w:rPr>
              <w:t>1hr.</w:t>
            </w:r>
          </w:p>
        </w:tc>
      </w:tr>
      <w:tr w:rsidR="007F79BB" w:rsidRPr="00BC267F" w14:paraId="7DFCDE6D" w14:textId="77777777" w:rsidTr="002F729A">
        <w:trPr>
          <w:trHeight w:val="300"/>
        </w:trPr>
        <w:tc>
          <w:tcPr>
            <w:tcW w:w="875" w:type="dxa"/>
            <w:tcBorders>
              <w:top w:val="nil"/>
              <w:left w:val="single" w:sz="4" w:space="0" w:color="auto"/>
              <w:bottom w:val="single" w:sz="4" w:space="0" w:color="auto"/>
              <w:right w:val="single" w:sz="4" w:space="0" w:color="auto"/>
            </w:tcBorders>
          </w:tcPr>
          <w:p w14:paraId="45144C26" w14:textId="69AFDDB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D5D1</w:t>
            </w:r>
          </w:p>
        </w:tc>
        <w:tc>
          <w:tcPr>
            <w:tcW w:w="1559" w:type="dxa"/>
            <w:tcBorders>
              <w:top w:val="nil"/>
              <w:left w:val="single" w:sz="4" w:space="0" w:color="auto"/>
              <w:bottom w:val="single" w:sz="4" w:space="0" w:color="auto"/>
              <w:right w:val="single" w:sz="4" w:space="0" w:color="auto"/>
            </w:tcBorders>
            <w:shd w:val="clear" w:color="auto" w:fill="auto"/>
            <w:noWrap/>
            <w:hideMark/>
          </w:tcPr>
          <w:p w14:paraId="36BA179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Commune </w:t>
            </w:r>
          </w:p>
        </w:tc>
        <w:tc>
          <w:tcPr>
            <w:tcW w:w="3940" w:type="dxa"/>
            <w:tcBorders>
              <w:top w:val="nil"/>
              <w:left w:val="nil"/>
              <w:bottom w:val="single" w:sz="4" w:space="0" w:color="auto"/>
              <w:right w:val="single" w:sz="4" w:space="0" w:color="auto"/>
            </w:tcBorders>
            <w:shd w:val="clear" w:color="auto" w:fill="auto"/>
            <w:noWrap/>
            <w:hideMark/>
          </w:tcPr>
          <w:p w14:paraId="1C28924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The Cleric's deity truthfully answers 3 questions </w:t>
            </w:r>
          </w:p>
        </w:tc>
        <w:tc>
          <w:tcPr>
            <w:tcW w:w="1276" w:type="dxa"/>
            <w:tcBorders>
              <w:top w:val="nil"/>
              <w:left w:val="nil"/>
              <w:bottom w:val="single" w:sz="4" w:space="0" w:color="auto"/>
              <w:right w:val="single" w:sz="4" w:space="0" w:color="auto"/>
            </w:tcBorders>
            <w:shd w:val="clear" w:color="auto" w:fill="auto"/>
            <w:noWrap/>
            <w:hideMark/>
          </w:tcPr>
          <w:p w14:paraId="5B80F9D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539222BC" w14:textId="77777777" w:rsidTr="002F729A">
        <w:trPr>
          <w:trHeight w:val="300"/>
        </w:trPr>
        <w:tc>
          <w:tcPr>
            <w:tcW w:w="875" w:type="dxa"/>
            <w:tcBorders>
              <w:top w:val="nil"/>
              <w:left w:val="single" w:sz="4" w:space="0" w:color="auto"/>
              <w:bottom w:val="single" w:sz="4" w:space="0" w:color="auto"/>
              <w:right w:val="single" w:sz="4" w:space="0" w:color="auto"/>
            </w:tcBorders>
          </w:tcPr>
          <w:p w14:paraId="68EE0670" w14:textId="7F07AE1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D5D2</w:t>
            </w:r>
          </w:p>
        </w:tc>
        <w:tc>
          <w:tcPr>
            <w:tcW w:w="1559" w:type="dxa"/>
            <w:tcBorders>
              <w:top w:val="nil"/>
              <w:left w:val="single" w:sz="4" w:space="0" w:color="auto"/>
              <w:bottom w:val="single" w:sz="4" w:space="0" w:color="auto"/>
              <w:right w:val="single" w:sz="4" w:space="0" w:color="auto"/>
            </w:tcBorders>
            <w:shd w:val="clear" w:color="auto" w:fill="auto"/>
            <w:noWrap/>
            <w:hideMark/>
          </w:tcPr>
          <w:p w14:paraId="0E79E6D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Dispel Evil </w:t>
            </w:r>
          </w:p>
        </w:tc>
        <w:tc>
          <w:tcPr>
            <w:tcW w:w="3940" w:type="dxa"/>
            <w:tcBorders>
              <w:top w:val="nil"/>
              <w:left w:val="nil"/>
              <w:bottom w:val="single" w:sz="4" w:space="0" w:color="auto"/>
              <w:right w:val="single" w:sz="4" w:space="0" w:color="auto"/>
            </w:tcBorders>
            <w:shd w:val="clear" w:color="auto" w:fill="auto"/>
            <w:noWrap/>
            <w:hideMark/>
          </w:tcPr>
          <w:p w14:paraId="759A362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Removes a Nearby Divine (Evil) spell.</w:t>
            </w:r>
          </w:p>
        </w:tc>
        <w:tc>
          <w:tcPr>
            <w:tcW w:w="1276" w:type="dxa"/>
            <w:tcBorders>
              <w:top w:val="nil"/>
              <w:left w:val="nil"/>
              <w:bottom w:val="single" w:sz="4" w:space="0" w:color="auto"/>
              <w:right w:val="single" w:sz="4" w:space="0" w:color="auto"/>
            </w:tcBorders>
            <w:shd w:val="clear" w:color="auto" w:fill="auto"/>
            <w:noWrap/>
            <w:hideMark/>
          </w:tcPr>
          <w:p w14:paraId="381D354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D1193FC" w14:textId="77777777" w:rsidTr="002F729A">
        <w:trPr>
          <w:trHeight w:val="300"/>
        </w:trPr>
        <w:tc>
          <w:tcPr>
            <w:tcW w:w="875" w:type="dxa"/>
            <w:tcBorders>
              <w:top w:val="nil"/>
              <w:left w:val="single" w:sz="4" w:space="0" w:color="auto"/>
              <w:bottom w:val="single" w:sz="4" w:space="0" w:color="auto"/>
              <w:right w:val="single" w:sz="4" w:space="0" w:color="auto"/>
            </w:tcBorders>
          </w:tcPr>
          <w:p w14:paraId="284B71BF" w14:textId="0E3A61B5"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D6D3</w:t>
            </w:r>
          </w:p>
        </w:tc>
        <w:tc>
          <w:tcPr>
            <w:tcW w:w="1559" w:type="dxa"/>
            <w:tcBorders>
              <w:top w:val="nil"/>
              <w:left w:val="single" w:sz="4" w:space="0" w:color="auto"/>
              <w:bottom w:val="single" w:sz="4" w:space="0" w:color="auto"/>
              <w:right w:val="single" w:sz="4" w:space="0" w:color="auto"/>
            </w:tcBorders>
            <w:shd w:val="clear" w:color="auto" w:fill="auto"/>
            <w:noWrap/>
            <w:hideMark/>
          </w:tcPr>
          <w:p w14:paraId="715771F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Finger of Death </w:t>
            </w:r>
          </w:p>
        </w:tc>
        <w:tc>
          <w:tcPr>
            <w:tcW w:w="3940" w:type="dxa"/>
            <w:tcBorders>
              <w:top w:val="nil"/>
              <w:left w:val="nil"/>
              <w:bottom w:val="single" w:sz="4" w:space="0" w:color="auto"/>
              <w:right w:val="single" w:sz="4" w:space="0" w:color="auto"/>
            </w:tcBorders>
            <w:shd w:val="clear" w:color="auto" w:fill="auto"/>
            <w:noWrap/>
            <w:hideMark/>
          </w:tcPr>
          <w:p w14:paraId="42BD13A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Choose a Nearby target and check WIS, if a pass the target is OOA.</w:t>
            </w:r>
          </w:p>
        </w:tc>
        <w:tc>
          <w:tcPr>
            <w:tcW w:w="1276" w:type="dxa"/>
            <w:tcBorders>
              <w:top w:val="nil"/>
              <w:left w:val="nil"/>
              <w:bottom w:val="single" w:sz="4" w:space="0" w:color="auto"/>
              <w:right w:val="single" w:sz="4" w:space="0" w:color="auto"/>
            </w:tcBorders>
            <w:shd w:val="clear" w:color="auto" w:fill="auto"/>
            <w:noWrap/>
            <w:hideMark/>
          </w:tcPr>
          <w:p w14:paraId="6AA813E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0D86C1A4" w14:textId="77777777" w:rsidTr="002F729A">
        <w:trPr>
          <w:trHeight w:val="300"/>
        </w:trPr>
        <w:tc>
          <w:tcPr>
            <w:tcW w:w="875" w:type="dxa"/>
            <w:tcBorders>
              <w:top w:val="nil"/>
              <w:left w:val="single" w:sz="4" w:space="0" w:color="auto"/>
              <w:bottom w:val="single" w:sz="4" w:space="0" w:color="auto"/>
              <w:right w:val="single" w:sz="4" w:space="0" w:color="auto"/>
            </w:tcBorders>
          </w:tcPr>
          <w:p w14:paraId="3667146C" w14:textId="2EB0F313"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D6D4</w:t>
            </w:r>
          </w:p>
        </w:tc>
        <w:tc>
          <w:tcPr>
            <w:tcW w:w="1559" w:type="dxa"/>
            <w:tcBorders>
              <w:top w:val="nil"/>
              <w:left w:val="single" w:sz="4" w:space="0" w:color="auto"/>
              <w:bottom w:val="single" w:sz="4" w:space="0" w:color="auto"/>
              <w:right w:val="single" w:sz="4" w:space="0" w:color="auto"/>
            </w:tcBorders>
            <w:shd w:val="clear" w:color="auto" w:fill="auto"/>
            <w:noWrap/>
            <w:hideMark/>
          </w:tcPr>
          <w:p w14:paraId="2B873FF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Plague </w:t>
            </w:r>
          </w:p>
        </w:tc>
        <w:tc>
          <w:tcPr>
            <w:tcW w:w="3940" w:type="dxa"/>
            <w:tcBorders>
              <w:top w:val="nil"/>
              <w:left w:val="nil"/>
              <w:bottom w:val="single" w:sz="4" w:space="0" w:color="auto"/>
              <w:right w:val="single" w:sz="4" w:space="0" w:color="auto"/>
            </w:tcBorders>
            <w:shd w:val="clear" w:color="auto" w:fill="auto"/>
            <w:noWrap/>
            <w:hideMark/>
          </w:tcPr>
          <w:p w14:paraId="7EAD9A3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Check WIS for all Nearby targets, they lose 2d6 HP for the next 1d6 turns.</w:t>
            </w:r>
          </w:p>
        </w:tc>
        <w:tc>
          <w:tcPr>
            <w:tcW w:w="1276" w:type="dxa"/>
            <w:tcBorders>
              <w:top w:val="nil"/>
              <w:left w:val="nil"/>
              <w:bottom w:val="single" w:sz="4" w:space="0" w:color="auto"/>
              <w:right w:val="single" w:sz="4" w:space="0" w:color="auto"/>
            </w:tcBorders>
            <w:shd w:val="clear" w:color="auto" w:fill="auto"/>
            <w:noWrap/>
            <w:hideMark/>
          </w:tcPr>
          <w:p w14:paraId="6501B4E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910B4A3" w14:textId="77777777" w:rsidTr="002F729A">
        <w:trPr>
          <w:trHeight w:val="300"/>
        </w:trPr>
        <w:tc>
          <w:tcPr>
            <w:tcW w:w="875" w:type="dxa"/>
            <w:tcBorders>
              <w:top w:val="nil"/>
              <w:left w:val="single" w:sz="4" w:space="0" w:color="auto"/>
              <w:bottom w:val="single" w:sz="4" w:space="0" w:color="auto"/>
              <w:right w:val="single" w:sz="4" w:space="0" w:color="auto"/>
            </w:tcBorders>
          </w:tcPr>
          <w:p w14:paraId="05BF6661" w14:textId="62B23E9E"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D6D5</w:t>
            </w:r>
          </w:p>
        </w:tc>
        <w:tc>
          <w:tcPr>
            <w:tcW w:w="1559" w:type="dxa"/>
            <w:tcBorders>
              <w:top w:val="nil"/>
              <w:left w:val="single" w:sz="4" w:space="0" w:color="auto"/>
              <w:bottom w:val="single" w:sz="4" w:space="0" w:color="auto"/>
              <w:right w:val="single" w:sz="4" w:space="0" w:color="auto"/>
            </w:tcBorders>
            <w:shd w:val="clear" w:color="auto" w:fill="auto"/>
            <w:noWrap/>
            <w:hideMark/>
          </w:tcPr>
          <w:p w14:paraId="1AC75AC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Quest </w:t>
            </w:r>
          </w:p>
        </w:tc>
        <w:tc>
          <w:tcPr>
            <w:tcW w:w="3940" w:type="dxa"/>
            <w:tcBorders>
              <w:top w:val="nil"/>
              <w:left w:val="nil"/>
              <w:bottom w:val="single" w:sz="4" w:space="0" w:color="auto"/>
              <w:right w:val="single" w:sz="4" w:space="0" w:color="auto"/>
            </w:tcBorders>
            <w:shd w:val="clear" w:color="auto" w:fill="auto"/>
            <w:noWrap/>
            <w:hideMark/>
          </w:tcPr>
          <w:p w14:paraId="6CF1447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Force a Nearby creature to obey an order.</w:t>
            </w:r>
          </w:p>
        </w:tc>
        <w:tc>
          <w:tcPr>
            <w:tcW w:w="1276" w:type="dxa"/>
            <w:tcBorders>
              <w:top w:val="nil"/>
              <w:left w:val="nil"/>
              <w:bottom w:val="single" w:sz="4" w:space="0" w:color="auto"/>
              <w:right w:val="single" w:sz="4" w:space="0" w:color="auto"/>
            </w:tcBorders>
            <w:shd w:val="clear" w:color="auto" w:fill="auto"/>
            <w:noWrap/>
            <w:hideMark/>
          </w:tcPr>
          <w:p w14:paraId="7EDCD62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F05ACBA" w14:textId="77777777" w:rsidTr="002F729A">
        <w:trPr>
          <w:trHeight w:val="300"/>
        </w:trPr>
        <w:tc>
          <w:tcPr>
            <w:tcW w:w="875" w:type="dxa"/>
            <w:tcBorders>
              <w:top w:val="nil"/>
              <w:left w:val="single" w:sz="4" w:space="0" w:color="auto"/>
              <w:bottom w:val="single" w:sz="4" w:space="0" w:color="auto"/>
              <w:right w:val="single" w:sz="4" w:space="0" w:color="auto"/>
            </w:tcBorders>
          </w:tcPr>
          <w:p w14:paraId="10EED804" w14:textId="4D481C8B"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D6D6</w:t>
            </w:r>
          </w:p>
        </w:tc>
        <w:tc>
          <w:tcPr>
            <w:tcW w:w="1559" w:type="dxa"/>
            <w:tcBorders>
              <w:top w:val="nil"/>
              <w:left w:val="single" w:sz="4" w:space="0" w:color="auto"/>
              <w:bottom w:val="single" w:sz="4" w:space="0" w:color="auto"/>
              <w:right w:val="single" w:sz="4" w:space="0" w:color="auto"/>
            </w:tcBorders>
            <w:shd w:val="clear" w:color="auto" w:fill="auto"/>
            <w:noWrap/>
            <w:hideMark/>
          </w:tcPr>
          <w:p w14:paraId="35E1BC3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Raise Dead </w:t>
            </w:r>
          </w:p>
        </w:tc>
        <w:tc>
          <w:tcPr>
            <w:tcW w:w="3940" w:type="dxa"/>
            <w:tcBorders>
              <w:top w:val="nil"/>
              <w:left w:val="nil"/>
              <w:bottom w:val="single" w:sz="4" w:space="0" w:color="auto"/>
              <w:right w:val="single" w:sz="4" w:space="0" w:color="auto"/>
            </w:tcBorders>
            <w:shd w:val="clear" w:color="auto" w:fill="auto"/>
            <w:noWrap/>
            <w:hideMark/>
          </w:tcPr>
          <w:p w14:paraId="2FFF3F2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Return a Nearby willing target to life, who's died within the last 7 days.</w:t>
            </w:r>
          </w:p>
        </w:tc>
        <w:tc>
          <w:tcPr>
            <w:tcW w:w="1276" w:type="dxa"/>
            <w:tcBorders>
              <w:top w:val="nil"/>
              <w:left w:val="nil"/>
              <w:bottom w:val="single" w:sz="4" w:space="0" w:color="auto"/>
              <w:right w:val="single" w:sz="4" w:space="0" w:color="auto"/>
            </w:tcBorders>
            <w:shd w:val="clear" w:color="auto" w:fill="auto"/>
            <w:noWrap/>
            <w:hideMark/>
          </w:tcPr>
          <w:p w14:paraId="6E25E66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0DD64D8F" w14:textId="77777777" w:rsidTr="002F729A">
        <w:trPr>
          <w:trHeight w:val="300"/>
        </w:trPr>
        <w:tc>
          <w:tcPr>
            <w:tcW w:w="875" w:type="dxa"/>
            <w:tcBorders>
              <w:top w:val="nil"/>
              <w:left w:val="single" w:sz="4" w:space="0" w:color="auto"/>
              <w:bottom w:val="single" w:sz="4" w:space="0" w:color="auto"/>
              <w:right w:val="single" w:sz="4" w:space="0" w:color="auto"/>
            </w:tcBorders>
          </w:tcPr>
          <w:p w14:paraId="57C04033" w14:textId="6338961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D6D7</w:t>
            </w:r>
          </w:p>
        </w:tc>
        <w:tc>
          <w:tcPr>
            <w:tcW w:w="1559" w:type="dxa"/>
            <w:tcBorders>
              <w:top w:val="nil"/>
              <w:left w:val="single" w:sz="4" w:space="0" w:color="auto"/>
              <w:bottom w:val="single" w:sz="4" w:space="0" w:color="auto"/>
              <w:right w:val="single" w:sz="4" w:space="0" w:color="auto"/>
            </w:tcBorders>
            <w:shd w:val="clear" w:color="auto" w:fill="auto"/>
            <w:noWrap/>
            <w:hideMark/>
          </w:tcPr>
          <w:p w14:paraId="056BBC3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Animate Dead </w:t>
            </w:r>
          </w:p>
        </w:tc>
        <w:tc>
          <w:tcPr>
            <w:tcW w:w="3940" w:type="dxa"/>
            <w:tcBorders>
              <w:top w:val="nil"/>
              <w:left w:val="nil"/>
              <w:bottom w:val="single" w:sz="4" w:space="0" w:color="auto"/>
              <w:right w:val="single" w:sz="4" w:space="0" w:color="auto"/>
            </w:tcBorders>
            <w:shd w:val="clear" w:color="auto" w:fill="auto"/>
            <w:noWrap/>
            <w:hideMark/>
          </w:tcPr>
          <w:p w14:paraId="111F919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 1d6+1 Skeletons</w:t>
            </w:r>
          </w:p>
        </w:tc>
        <w:tc>
          <w:tcPr>
            <w:tcW w:w="1276" w:type="dxa"/>
            <w:tcBorders>
              <w:top w:val="nil"/>
              <w:left w:val="nil"/>
              <w:bottom w:val="single" w:sz="4" w:space="0" w:color="auto"/>
              <w:right w:val="single" w:sz="4" w:space="0" w:color="auto"/>
            </w:tcBorders>
            <w:shd w:val="clear" w:color="auto" w:fill="auto"/>
            <w:noWrap/>
            <w:hideMark/>
          </w:tcPr>
          <w:p w14:paraId="03206BD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0218F3A8" w14:textId="77777777" w:rsidTr="002F729A">
        <w:trPr>
          <w:trHeight w:val="300"/>
        </w:trPr>
        <w:tc>
          <w:tcPr>
            <w:tcW w:w="875" w:type="dxa"/>
            <w:tcBorders>
              <w:top w:val="nil"/>
              <w:left w:val="single" w:sz="4" w:space="0" w:color="auto"/>
              <w:bottom w:val="single" w:sz="4" w:space="0" w:color="auto"/>
              <w:right w:val="single" w:sz="4" w:space="0" w:color="auto"/>
            </w:tcBorders>
          </w:tcPr>
          <w:p w14:paraId="716A25BD" w14:textId="2D870C5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D6D8</w:t>
            </w:r>
          </w:p>
        </w:tc>
        <w:tc>
          <w:tcPr>
            <w:tcW w:w="1559" w:type="dxa"/>
            <w:tcBorders>
              <w:top w:val="nil"/>
              <w:left w:val="single" w:sz="4" w:space="0" w:color="auto"/>
              <w:bottom w:val="single" w:sz="4" w:space="0" w:color="auto"/>
              <w:right w:val="single" w:sz="4" w:space="0" w:color="auto"/>
            </w:tcBorders>
            <w:shd w:val="clear" w:color="auto" w:fill="auto"/>
            <w:noWrap/>
            <w:hideMark/>
          </w:tcPr>
          <w:p w14:paraId="1036BCBF" w14:textId="2079983C"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Cloud </w:t>
            </w:r>
            <w:proofErr w:type="gramStart"/>
            <w:r w:rsidRPr="00BC267F">
              <w:rPr>
                <w:rFonts w:eastAsia="Times New Roman" w:cs="Calibri"/>
                <w:color w:val="000000"/>
                <w:lang w:val="en-GB" w:eastAsia="en-GB"/>
              </w:rPr>
              <w:t>kill</w:t>
            </w:r>
            <w:proofErr w:type="gramEnd"/>
            <w:r w:rsidRPr="00BC267F">
              <w:rPr>
                <w:rFonts w:eastAsia="Times New Roman" w:cs="Calibri"/>
                <w:color w:val="000000"/>
                <w:lang w:val="en-GB" w:eastAsia="en-GB"/>
              </w:rPr>
              <w:t xml:space="preserve"> </w:t>
            </w:r>
          </w:p>
        </w:tc>
        <w:tc>
          <w:tcPr>
            <w:tcW w:w="3940" w:type="dxa"/>
            <w:tcBorders>
              <w:top w:val="nil"/>
              <w:left w:val="nil"/>
              <w:bottom w:val="single" w:sz="4" w:space="0" w:color="auto"/>
              <w:right w:val="single" w:sz="4" w:space="0" w:color="auto"/>
            </w:tcBorders>
            <w:shd w:val="clear" w:color="auto" w:fill="auto"/>
            <w:noWrap/>
            <w:hideMark/>
          </w:tcPr>
          <w:p w14:paraId="1EF3B33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Anyone with less than 5HD that touches it must check INT or be OOA</w:t>
            </w:r>
          </w:p>
        </w:tc>
        <w:tc>
          <w:tcPr>
            <w:tcW w:w="1276" w:type="dxa"/>
            <w:tcBorders>
              <w:top w:val="nil"/>
              <w:left w:val="nil"/>
              <w:bottom w:val="single" w:sz="4" w:space="0" w:color="auto"/>
              <w:right w:val="single" w:sz="4" w:space="0" w:color="auto"/>
            </w:tcBorders>
            <w:shd w:val="clear" w:color="auto" w:fill="auto"/>
            <w:noWrap/>
            <w:hideMark/>
          </w:tcPr>
          <w:p w14:paraId="063032C9" w14:textId="664803EB"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r>
              <w:rPr>
                <w:rFonts w:eastAsia="Times New Roman" w:cs="Calibri"/>
                <w:color w:val="000000"/>
                <w:lang w:val="en-GB" w:eastAsia="en-GB"/>
              </w:rPr>
              <w:t>1hr.</w:t>
            </w:r>
          </w:p>
        </w:tc>
      </w:tr>
      <w:tr w:rsidR="007F79BB" w:rsidRPr="00BC267F" w14:paraId="648DFFFF" w14:textId="77777777" w:rsidTr="002F729A">
        <w:trPr>
          <w:trHeight w:val="300"/>
        </w:trPr>
        <w:tc>
          <w:tcPr>
            <w:tcW w:w="875" w:type="dxa"/>
            <w:tcBorders>
              <w:top w:val="nil"/>
              <w:left w:val="single" w:sz="4" w:space="0" w:color="auto"/>
              <w:bottom w:val="single" w:sz="4" w:space="0" w:color="auto"/>
              <w:right w:val="single" w:sz="4" w:space="0" w:color="auto"/>
            </w:tcBorders>
          </w:tcPr>
          <w:p w14:paraId="12483512" w14:textId="635F6D1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D6D9</w:t>
            </w:r>
          </w:p>
        </w:tc>
        <w:tc>
          <w:tcPr>
            <w:tcW w:w="1559" w:type="dxa"/>
            <w:tcBorders>
              <w:top w:val="nil"/>
              <w:left w:val="single" w:sz="4" w:space="0" w:color="auto"/>
              <w:bottom w:val="single" w:sz="4" w:space="0" w:color="auto"/>
              <w:right w:val="single" w:sz="4" w:space="0" w:color="auto"/>
            </w:tcBorders>
            <w:shd w:val="clear" w:color="auto" w:fill="auto"/>
            <w:noWrap/>
            <w:hideMark/>
          </w:tcPr>
          <w:p w14:paraId="7728C07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Conjure Elemental </w:t>
            </w:r>
          </w:p>
        </w:tc>
        <w:tc>
          <w:tcPr>
            <w:tcW w:w="3940" w:type="dxa"/>
            <w:tcBorders>
              <w:top w:val="nil"/>
              <w:left w:val="nil"/>
              <w:bottom w:val="single" w:sz="4" w:space="0" w:color="auto"/>
              <w:right w:val="single" w:sz="4" w:space="0" w:color="auto"/>
            </w:tcBorders>
            <w:shd w:val="clear" w:color="auto" w:fill="auto"/>
            <w:noWrap/>
            <w:hideMark/>
          </w:tcPr>
          <w:p w14:paraId="716D812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 an Elemental of chosen type with 2d6 HD.</w:t>
            </w:r>
          </w:p>
        </w:tc>
        <w:tc>
          <w:tcPr>
            <w:tcW w:w="1276" w:type="dxa"/>
            <w:tcBorders>
              <w:top w:val="nil"/>
              <w:left w:val="nil"/>
              <w:bottom w:val="single" w:sz="4" w:space="0" w:color="auto"/>
              <w:right w:val="single" w:sz="4" w:space="0" w:color="auto"/>
            </w:tcBorders>
            <w:shd w:val="clear" w:color="auto" w:fill="auto"/>
            <w:noWrap/>
            <w:hideMark/>
          </w:tcPr>
          <w:p w14:paraId="1100BE3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A93C3A7" w14:textId="77777777" w:rsidTr="002F729A">
        <w:trPr>
          <w:trHeight w:val="300"/>
        </w:trPr>
        <w:tc>
          <w:tcPr>
            <w:tcW w:w="875" w:type="dxa"/>
            <w:tcBorders>
              <w:top w:val="nil"/>
              <w:left w:val="single" w:sz="4" w:space="0" w:color="auto"/>
              <w:bottom w:val="single" w:sz="4" w:space="0" w:color="auto"/>
              <w:right w:val="single" w:sz="4" w:space="0" w:color="auto"/>
            </w:tcBorders>
          </w:tcPr>
          <w:p w14:paraId="36A2C66F" w14:textId="03AA641C"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1DA3604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Contact Higher Plane </w:t>
            </w:r>
          </w:p>
        </w:tc>
        <w:tc>
          <w:tcPr>
            <w:tcW w:w="3940" w:type="dxa"/>
            <w:tcBorders>
              <w:top w:val="nil"/>
              <w:left w:val="nil"/>
              <w:bottom w:val="single" w:sz="4" w:space="0" w:color="auto"/>
              <w:right w:val="single" w:sz="4" w:space="0" w:color="auto"/>
            </w:tcBorders>
            <w:shd w:val="clear" w:color="auto" w:fill="auto"/>
            <w:noWrap/>
            <w:hideMark/>
          </w:tcPr>
          <w:p w14:paraId="1FB1300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Ask 1 question</w:t>
            </w:r>
          </w:p>
        </w:tc>
        <w:tc>
          <w:tcPr>
            <w:tcW w:w="1276" w:type="dxa"/>
            <w:tcBorders>
              <w:top w:val="nil"/>
              <w:left w:val="nil"/>
              <w:bottom w:val="single" w:sz="4" w:space="0" w:color="auto"/>
              <w:right w:val="single" w:sz="4" w:space="0" w:color="auto"/>
            </w:tcBorders>
            <w:shd w:val="clear" w:color="auto" w:fill="auto"/>
            <w:noWrap/>
            <w:hideMark/>
          </w:tcPr>
          <w:p w14:paraId="6B8B504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EA44F4F" w14:textId="77777777" w:rsidTr="002F729A">
        <w:trPr>
          <w:trHeight w:val="300"/>
        </w:trPr>
        <w:tc>
          <w:tcPr>
            <w:tcW w:w="875" w:type="dxa"/>
            <w:tcBorders>
              <w:top w:val="nil"/>
              <w:left w:val="single" w:sz="4" w:space="0" w:color="auto"/>
              <w:bottom w:val="single" w:sz="4" w:space="0" w:color="auto"/>
              <w:right w:val="single" w:sz="4" w:space="0" w:color="auto"/>
            </w:tcBorders>
          </w:tcPr>
          <w:p w14:paraId="71C5D447" w14:textId="63E6A415"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D6D11</w:t>
            </w:r>
          </w:p>
        </w:tc>
        <w:tc>
          <w:tcPr>
            <w:tcW w:w="1559" w:type="dxa"/>
            <w:tcBorders>
              <w:top w:val="nil"/>
              <w:left w:val="single" w:sz="4" w:space="0" w:color="auto"/>
              <w:bottom w:val="single" w:sz="4" w:space="0" w:color="auto"/>
              <w:right w:val="single" w:sz="4" w:space="0" w:color="auto"/>
            </w:tcBorders>
            <w:shd w:val="clear" w:color="auto" w:fill="auto"/>
            <w:noWrap/>
            <w:hideMark/>
          </w:tcPr>
          <w:p w14:paraId="4D6D963D" w14:textId="3DBDDE2E"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Feeble mind </w:t>
            </w:r>
          </w:p>
        </w:tc>
        <w:tc>
          <w:tcPr>
            <w:tcW w:w="3940" w:type="dxa"/>
            <w:tcBorders>
              <w:top w:val="nil"/>
              <w:left w:val="nil"/>
              <w:bottom w:val="single" w:sz="4" w:space="0" w:color="auto"/>
              <w:right w:val="single" w:sz="4" w:space="0" w:color="auto"/>
            </w:tcBorders>
            <w:shd w:val="clear" w:color="auto" w:fill="auto"/>
            <w:noWrap/>
            <w:hideMark/>
          </w:tcPr>
          <w:p w14:paraId="0029721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Reduce a Nearby target's INT to 4 </w:t>
            </w:r>
          </w:p>
        </w:tc>
        <w:tc>
          <w:tcPr>
            <w:tcW w:w="1276" w:type="dxa"/>
            <w:tcBorders>
              <w:top w:val="nil"/>
              <w:left w:val="nil"/>
              <w:bottom w:val="single" w:sz="4" w:space="0" w:color="auto"/>
              <w:right w:val="single" w:sz="4" w:space="0" w:color="auto"/>
            </w:tcBorders>
            <w:shd w:val="clear" w:color="auto" w:fill="auto"/>
            <w:noWrap/>
            <w:hideMark/>
          </w:tcPr>
          <w:p w14:paraId="510B6EB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6F27B667" w14:textId="77777777" w:rsidTr="002F729A">
        <w:trPr>
          <w:trHeight w:val="300"/>
        </w:trPr>
        <w:tc>
          <w:tcPr>
            <w:tcW w:w="875" w:type="dxa"/>
            <w:tcBorders>
              <w:top w:val="nil"/>
              <w:left w:val="single" w:sz="4" w:space="0" w:color="auto"/>
              <w:bottom w:val="single" w:sz="4" w:space="0" w:color="auto"/>
              <w:right w:val="single" w:sz="4" w:space="0" w:color="auto"/>
            </w:tcBorders>
          </w:tcPr>
          <w:p w14:paraId="40835B39" w14:textId="21D97DC3"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D6D12</w:t>
            </w:r>
          </w:p>
        </w:tc>
        <w:tc>
          <w:tcPr>
            <w:tcW w:w="1559" w:type="dxa"/>
            <w:tcBorders>
              <w:top w:val="nil"/>
              <w:left w:val="single" w:sz="4" w:space="0" w:color="auto"/>
              <w:bottom w:val="single" w:sz="4" w:space="0" w:color="auto"/>
              <w:right w:val="single" w:sz="4" w:space="0" w:color="auto"/>
            </w:tcBorders>
            <w:shd w:val="clear" w:color="auto" w:fill="auto"/>
            <w:noWrap/>
            <w:hideMark/>
          </w:tcPr>
          <w:p w14:paraId="0A4F652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Telekinesis </w:t>
            </w:r>
          </w:p>
        </w:tc>
        <w:tc>
          <w:tcPr>
            <w:tcW w:w="3940" w:type="dxa"/>
            <w:tcBorders>
              <w:top w:val="nil"/>
              <w:left w:val="nil"/>
              <w:bottom w:val="single" w:sz="4" w:space="0" w:color="auto"/>
              <w:right w:val="single" w:sz="4" w:space="0" w:color="auto"/>
            </w:tcBorders>
            <w:shd w:val="clear" w:color="auto" w:fill="auto"/>
            <w:noWrap/>
            <w:hideMark/>
          </w:tcPr>
          <w:p w14:paraId="22E8AC5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Move Nearby objects </w:t>
            </w:r>
          </w:p>
        </w:tc>
        <w:tc>
          <w:tcPr>
            <w:tcW w:w="1276" w:type="dxa"/>
            <w:tcBorders>
              <w:top w:val="nil"/>
              <w:left w:val="nil"/>
              <w:bottom w:val="single" w:sz="4" w:space="0" w:color="auto"/>
              <w:right w:val="single" w:sz="4" w:space="0" w:color="auto"/>
            </w:tcBorders>
            <w:shd w:val="clear" w:color="auto" w:fill="auto"/>
            <w:noWrap/>
            <w:hideMark/>
          </w:tcPr>
          <w:p w14:paraId="532936C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50CC867D" w14:textId="77777777" w:rsidTr="002F729A">
        <w:trPr>
          <w:trHeight w:val="300"/>
        </w:trPr>
        <w:tc>
          <w:tcPr>
            <w:tcW w:w="875" w:type="dxa"/>
            <w:tcBorders>
              <w:top w:val="nil"/>
              <w:left w:val="single" w:sz="4" w:space="0" w:color="auto"/>
              <w:bottom w:val="single" w:sz="4" w:space="0" w:color="auto"/>
              <w:right w:val="single" w:sz="4" w:space="0" w:color="auto"/>
            </w:tcBorders>
          </w:tcPr>
          <w:p w14:paraId="618D7125" w14:textId="1B7B8C8F"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D6D13</w:t>
            </w:r>
          </w:p>
        </w:tc>
        <w:tc>
          <w:tcPr>
            <w:tcW w:w="1559" w:type="dxa"/>
            <w:tcBorders>
              <w:top w:val="nil"/>
              <w:left w:val="single" w:sz="4" w:space="0" w:color="auto"/>
              <w:bottom w:val="single" w:sz="4" w:space="0" w:color="auto"/>
              <w:right w:val="single" w:sz="4" w:space="0" w:color="auto"/>
            </w:tcBorders>
            <w:shd w:val="clear" w:color="auto" w:fill="auto"/>
            <w:noWrap/>
            <w:hideMark/>
          </w:tcPr>
          <w:p w14:paraId="0A3A8FA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Teleport </w:t>
            </w:r>
          </w:p>
        </w:tc>
        <w:tc>
          <w:tcPr>
            <w:tcW w:w="3940" w:type="dxa"/>
            <w:tcBorders>
              <w:top w:val="nil"/>
              <w:left w:val="nil"/>
              <w:bottom w:val="single" w:sz="4" w:space="0" w:color="auto"/>
              <w:right w:val="single" w:sz="4" w:space="0" w:color="auto"/>
            </w:tcBorders>
            <w:shd w:val="clear" w:color="auto" w:fill="auto"/>
            <w:noWrap/>
            <w:hideMark/>
          </w:tcPr>
          <w:p w14:paraId="03A5D32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Transports a Nearby target to any place known to the caster.</w:t>
            </w:r>
          </w:p>
        </w:tc>
        <w:tc>
          <w:tcPr>
            <w:tcW w:w="1276" w:type="dxa"/>
            <w:tcBorders>
              <w:top w:val="nil"/>
              <w:left w:val="nil"/>
              <w:bottom w:val="single" w:sz="4" w:space="0" w:color="auto"/>
              <w:right w:val="single" w:sz="4" w:space="0" w:color="auto"/>
            </w:tcBorders>
            <w:shd w:val="clear" w:color="auto" w:fill="auto"/>
            <w:noWrap/>
            <w:hideMark/>
          </w:tcPr>
          <w:p w14:paraId="0BA1948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E814474" w14:textId="77777777" w:rsidTr="002F729A">
        <w:trPr>
          <w:trHeight w:val="300"/>
        </w:trPr>
        <w:tc>
          <w:tcPr>
            <w:tcW w:w="875" w:type="dxa"/>
            <w:tcBorders>
              <w:top w:val="nil"/>
              <w:left w:val="single" w:sz="4" w:space="0" w:color="auto"/>
              <w:bottom w:val="single" w:sz="4" w:space="0" w:color="auto"/>
              <w:right w:val="single" w:sz="4" w:space="0" w:color="auto"/>
            </w:tcBorders>
          </w:tcPr>
          <w:p w14:paraId="51505C20" w14:textId="1082F3F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D7D1</w:t>
            </w:r>
          </w:p>
        </w:tc>
        <w:tc>
          <w:tcPr>
            <w:tcW w:w="1559" w:type="dxa"/>
            <w:tcBorders>
              <w:top w:val="nil"/>
              <w:left w:val="single" w:sz="4" w:space="0" w:color="auto"/>
              <w:bottom w:val="single" w:sz="4" w:space="0" w:color="auto"/>
              <w:right w:val="single" w:sz="4" w:space="0" w:color="auto"/>
            </w:tcBorders>
            <w:shd w:val="clear" w:color="auto" w:fill="auto"/>
            <w:noWrap/>
            <w:hideMark/>
          </w:tcPr>
          <w:p w14:paraId="12EB14FD" w14:textId="43F9E440"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Animate </w:t>
            </w:r>
            <w:r>
              <w:rPr>
                <w:rFonts w:eastAsia="Times New Roman" w:cs="Calibri"/>
                <w:color w:val="000000"/>
                <w:lang w:val="en-GB" w:eastAsia="en-GB"/>
              </w:rPr>
              <w:t xml:space="preserve">an </w:t>
            </w:r>
            <w:r w:rsidRPr="00BC267F">
              <w:rPr>
                <w:rFonts w:eastAsia="Times New Roman" w:cs="Calibri"/>
                <w:color w:val="000000"/>
                <w:lang w:val="en-GB" w:eastAsia="en-GB"/>
              </w:rPr>
              <w:t xml:space="preserve">Object </w:t>
            </w:r>
          </w:p>
        </w:tc>
        <w:tc>
          <w:tcPr>
            <w:tcW w:w="3940" w:type="dxa"/>
            <w:tcBorders>
              <w:top w:val="nil"/>
              <w:left w:val="nil"/>
              <w:bottom w:val="single" w:sz="4" w:space="0" w:color="auto"/>
              <w:right w:val="single" w:sz="4" w:space="0" w:color="auto"/>
            </w:tcBorders>
            <w:shd w:val="clear" w:color="auto" w:fill="auto"/>
            <w:noWrap/>
            <w:hideMark/>
          </w:tcPr>
          <w:p w14:paraId="5F90EDD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Give a Nearby object motion and a simple intelligence </w:t>
            </w:r>
          </w:p>
        </w:tc>
        <w:tc>
          <w:tcPr>
            <w:tcW w:w="1276" w:type="dxa"/>
            <w:tcBorders>
              <w:top w:val="nil"/>
              <w:left w:val="nil"/>
              <w:bottom w:val="single" w:sz="4" w:space="0" w:color="auto"/>
              <w:right w:val="single" w:sz="4" w:space="0" w:color="auto"/>
            </w:tcBorders>
            <w:shd w:val="clear" w:color="auto" w:fill="auto"/>
            <w:noWrap/>
            <w:hideMark/>
          </w:tcPr>
          <w:p w14:paraId="56008F2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13E96310" w14:textId="77777777" w:rsidTr="002F729A">
        <w:trPr>
          <w:trHeight w:val="300"/>
        </w:trPr>
        <w:tc>
          <w:tcPr>
            <w:tcW w:w="875" w:type="dxa"/>
            <w:tcBorders>
              <w:top w:val="nil"/>
              <w:left w:val="single" w:sz="4" w:space="0" w:color="auto"/>
              <w:bottom w:val="single" w:sz="4" w:space="0" w:color="auto"/>
              <w:right w:val="single" w:sz="4" w:space="0" w:color="auto"/>
            </w:tcBorders>
          </w:tcPr>
          <w:p w14:paraId="702BFC31" w14:textId="2FEC8DAB"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D7D2</w:t>
            </w:r>
          </w:p>
        </w:tc>
        <w:tc>
          <w:tcPr>
            <w:tcW w:w="1559" w:type="dxa"/>
            <w:tcBorders>
              <w:top w:val="nil"/>
              <w:left w:val="single" w:sz="4" w:space="0" w:color="auto"/>
              <w:bottom w:val="single" w:sz="4" w:space="0" w:color="auto"/>
              <w:right w:val="single" w:sz="4" w:space="0" w:color="auto"/>
            </w:tcBorders>
            <w:shd w:val="clear" w:color="auto" w:fill="auto"/>
            <w:noWrap/>
            <w:hideMark/>
          </w:tcPr>
          <w:p w14:paraId="6276CCE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Blade Barrier </w:t>
            </w:r>
          </w:p>
        </w:tc>
        <w:tc>
          <w:tcPr>
            <w:tcW w:w="3940" w:type="dxa"/>
            <w:tcBorders>
              <w:top w:val="nil"/>
              <w:left w:val="nil"/>
              <w:bottom w:val="single" w:sz="4" w:space="0" w:color="auto"/>
              <w:right w:val="single" w:sz="4" w:space="0" w:color="auto"/>
            </w:tcBorders>
            <w:shd w:val="clear" w:color="auto" w:fill="auto"/>
            <w:noWrap/>
            <w:hideMark/>
          </w:tcPr>
          <w:p w14:paraId="02A073F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Wall covers a Nearby area, WIS to attack Close targets (3d8) </w:t>
            </w:r>
          </w:p>
        </w:tc>
        <w:tc>
          <w:tcPr>
            <w:tcW w:w="1276" w:type="dxa"/>
            <w:tcBorders>
              <w:top w:val="nil"/>
              <w:left w:val="nil"/>
              <w:bottom w:val="single" w:sz="4" w:space="0" w:color="auto"/>
              <w:right w:val="single" w:sz="4" w:space="0" w:color="auto"/>
            </w:tcBorders>
            <w:shd w:val="clear" w:color="auto" w:fill="auto"/>
            <w:noWrap/>
            <w:hideMark/>
          </w:tcPr>
          <w:p w14:paraId="608CC83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59472E2D" w14:textId="77777777" w:rsidTr="002F729A">
        <w:trPr>
          <w:trHeight w:val="300"/>
        </w:trPr>
        <w:tc>
          <w:tcPr>
            <w:tcW w:w="875" w:type="dxa"/>
            <w:tcBorders>
              <w:top w:val="nil"/>
              <w:left w:val="single" w:sz="4" w:space="0" w:color="auto"/>
              <w:bottom w:val="single" w:sz="4" w:space="0" w:color="auto"/>
              <w:right w:val="single" w:sz="4" w:space="0" w:color="auto"/>
            </w:tcBorders>
          </w:tcPr>
          <w:p w14:paraId="7B8A2411" w14:textId="6E258B2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D7D3</w:t>
            </w:r>
          </w:p>
        </w:tc>
        <w:tc>
          <w:tcPr>
            <w:tcW w:w="1559" w:type="dxa"/>
            <w:tcBorders>
              <w:top w:val="nil"/>
              <w:left w:val="single" w:sz="4" w:space="0" w:color="auto"/>
              <w:bottom w:val="single" w:sz="4" w:space="0" w:color="auto"/>
              <w:right w:val="single" w:sz="4" w:space="0" w:color="auto"/>
            </w:tcBorders>
            <w:shd w:val="clear" w:color="auto" w:fill="auto"/>
            <w:noWrap/>
            <w:hideMark/>
          </w:tcPr>
          <w:p w14:paraId="7D96966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Conjure Elemental </w:t>
            </w:r>
          </w:p>
        </w:tc>
        <w:tc>
          <w:tcPr>
            <w:tcW w:w="3940" w:type="dxa"/>
            <w:tcBorders>
              <w:top w:val="nil"/>
              <w:left w:val="nil"/>
              <w:bottom w:val="single" w:sz="4" w:space="0" w:color="auto"/>
              <w:right w:val="single" w:sz="4" w:space="0" w:color="auto"/>
            </w:tcBorders>
            <w:shd w:val="clear" w:color="auto" w:fill="auto"/>
            <w:noWrap/>
            <w:hideMark/>
          </w:tcPr>
          <w:p w14:paraId="15152C4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Summons an elemental with HD equal to caster's l</w:t>
            </w:r>
            <w:r>
              <w:rPr>
                <w:rFonts w:eastAsia="Times New Roman" w:cs="Calibri"/>
                <w:color w:val="000000"/>
                <w:lang w:val="en-GB" w:eastAsia="en-GB"/>
              </w:rPr>
              <w:t>evel</w:t>
            </w:r>
            <w:r w:rsidRPr="00BC267F">
              <w:rPr>
                <w:rFonts w:eastAsia="Times New Roman" w:cs="Calibri"/>
                <w:color w:val="000000"/>
                <w:lang w:val="en-GB" w:eastAsia="en-GB"/>
              </w:rPr>
              <w:t xml:space="preserve"> </w:t>
            </w:r>
          </w:p>
        </w:tc>
        <w:tc>
          <w:tcPr>
            <w:tcW w:w="1276" w:type="dxa"/>
            <w:tcBorders>
              <w:top w:val="nil"/>
              <w:left w:val="nil"/>
              <w:bottom w:val="single" w:sz="4" w:space="0" w:color="auto"/>
              <w:right w:val="single" w:sz="4" w:space="0" w:color="auto"/>
            </w:tcBorders>
            <w:shd w:val="clear" w:color="auto" w:fill="auto"/>
            <w:noWrap/>
            <w:hideMark/>
          </w:tcPr>
          <w:p w14:paraId="684FD26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1hr.</w:t>
            </w:r>
          </w:p>
        </w:tc>
      </w:tr>
      <w:tr w:rsidR="007F79BB" w:rsidRPr="00BC267F" w14:paraId="6AC13051" w14:textId="77777777" w:rsidTr="002F729A">
        <w:trPr>
          <w:trHeight w:val="300"/>
        </w:trPr>
        <w:tc>
          <w:tcPr>
            <w:tcW w:w="875" w:type="dxa"/>
            <w:tcBorders>
              <w:top w:val="nil"/>
              <w:left w:val="single" w:sz="4" w:space="0" w:color="auto"/>
              <w:bottom w:val="single" w:sz="4" w:space="0" w:color="auto"/>
              <w:right w:val="single" w:sz="4" w:space="0" w:color="auto"/>
            </w:tcBorders>
          </w:tcPr>
          <w:p w14:paraId="1AC36B1D" w14:textId="415402B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D7D4</w:t>
            </w:r>
          </w:p>
        </w:tc>
        <w:tc>
          <w:tcPr>
            <w:tcW w:w="1559" w:type="dxa"/>
            <w:tcBorders>
              <w:top w:val="nil"/>
              <w:left w:val="single" w:sz="4" w:space="0" w:color="auto"/>
              <w:bottom w:val="single" w:sz="4" w:space="0" w:color="auto"/>
              <w:right w:val="single" w:sz="4" w:space="0" w:color="auto"/>
            </w:tcBorders>
            <w:shd w:val="clear" w:color="auto" w:fill="auto"/>
            <w:noWrap/>
            <w:hideMark/>
          </w:tcPr>
          <w:p w14:paraId="55F0E730" w14:textId="64B63102"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Find Path </w:t>
            </w:r>
          </w:p>
        </w:tc>
        <w:tc>
          <w:tcPr>
            <w:tcW w:w="3940" w:type="dxa"/>
            <w:tcBorders>
              <w:top w:val="nil"/>
              <w:left w:val="nil"/>
              <w:bottom w:val="single" w:sz="4" w:space="0" w:color="auto"/>
              <w:right w:val="single" w:sz="4" w:space="0" w:color="auto"/>
            </w:tcBorders>
            <w:shd w:val="clear" w:color="auto" w:fill="auto"/>
            <w:noWrap/>
            <w:hideMark/>
          </w:tcPr>
          <w:p w14:paraId="15E20A5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The path to a chosen location is made known </w:t>
            </w:r>
          </w:p>
        </w:tc>
        <w:tc>
          <w:tcPr>
            <w:tcW w:w="1276" w:type="dxa"/>
            <w:tcBorders>
              <w:top w:val="nil"/>
              <w:left w:val="nil"/>
              <w:bottom w:val="single" w:sz="4" w:space="0" w:color="auto"/>
              <w:right w:val="single" w:sz="4" w:space="0" w:color="auto"/>
            </w:tcBorders>
            <w:shd w:val="clear" w:color="auto" w:fill="auto"/>
            <w:noWrap/>
            <w:hideMark/>
          </w:tcPr>
          <w:p w14:paraId="1BB430C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7768115C" w14:textId="77777777" w:rsidTr="002F729A">
        <w:trPr>
          <w:trHeight w:val="300"/>
        </w:trPr>
        <w:tc>
          <w:tcPr>
            <w:tcW w:w="875" w:type="dxa"/>
            <w:tcBorders>
              <w:top w:val="nil"/>
              <w:left w:val="single" w:sz="4" w:space="0" w:color="auto"/>
              <w:bottom w:val="single" w:sz="4" w:space="0" w:color="auto"/>
              <w:right w:val="single" w:sz="4" w:space="0" w:color="auto"/>
            </w:tcBorders>
          </w:tcPr>
          <w:p w14:paraId="10677955" w14:textId="29A1B54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D7D5</w:t>
            </w:r>
          </w:p>
        </w:tc>
        <w:tc>
          <w:tcPr>
            <w:tcW w:w="1559" w:type="dxa"/>
            <w:tcBorders>
              <w:top w:val="nil"/>
              <w:left w:val="single" w:sz="4" w:space="0" w:color="auto"/>
              <w:bottom w:val="single" w:sz="4" w:space="0" w:color="auto"/>
              <w:right w:val="single" w:sz="4" w:space="0" w:color="auto"/>
            </w:tcBorders>
            <w:shd w:val="clear" w:color="auto" w:fill="auto"/>
            <w:noWrap/>
            <w:hideMark/>
          </w:tcPr>
          <w:p w14:paraId="6CA6668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Speak with Creatures </w:t>
            </w:r>
          </w:p>
        </w:tc>
        <w:tc>
          <w:tcPr>
            <w:tcW w:w="3940" w:type="dxa"/>
            <w:tcBorders>
              <w:top w:val="nil"/>
              <w:left w:val="nil"/>
              <w:bottom w:val="single" w:sz="4" w:space="0" w:color="auto"/>
              <w:right w:val="single" w:sz="4" w:space="0" w:color="auto"/>
            </w:tcBorders>
            <w:shd w:val="clear" w:color="auto" w:fill="auto"/>
            <w:noWrap/>
            <w:hideMark/>
          </w:tcPr>
          <w:p w14:paraId="46B923A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Can understand and talk with creatures </w:t>
            </w:r>
          </w:p>
        </w:tc>
        <w:tc>
          <w:tcPr>
            <w:tcW w:w="1276" w:type="dxa"/>
            <w:tcBorders>
              <w:top w:val="nil"/>
              <w:left w:val="nil"/>
              <w:bottom w:val="single" w:sz="4" w:space="0" w:color="auto"/>
              <w:right w:val="single" w:sz="4" w:space="0" w:color="auto"/>
            </w:tcBorders>
            <w:shd w:val="clear" w:color="auto" w:fill="auto"/>
            <w:noWrap/>
            <w:hideMark/>
          </w:tcPr>
          <w:p w14:paraId="4799EEB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5762E1D2" w14:textId="77777777" w:rsidTr="002F729A">
        <w:trPr>
          <w:trHeight w:val="300"/>
        </w:trPr>
        <w:tc>
          <w:tcPr>
            <w:tcW w:w="875" w:type="dxa"/>
            <w:tcBorders>
              <w:top w:val="nil"/>
              <w:left w:val="single" w:sz="4" w:space="0" w:color="auto"/>
              <w:bottom w:val="single" w:sz="4" w:space="0" w:color="auto"/>
              <w:right w:val="single" w:sz="4" w:space="0" w:color="auto"/>
            </w:tcBorders>
          </w:tcPr>
          <w:p w14:paraId="6E6EF4AC" w14:textId="715CAC71"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D7D6</w:t>
            </w:r>
          </w:p>
        </w:tc>
        <w:tc>
          <w:tcPr>
            <w:tcW w:w="1559" w:type="dxa"/>
            <w:tcBorders>
              <w:top w:val="nil"/>
              <w:left w:val="single" w:sz="4" w:space="0" w:color="auto"/>
              <w:bottom w:val="single" w:sz="4" w:space="0" w:color="auto"/>
              <w:right w:val="single" w:sz="4" w:space="0" w:color="auto"/>
            </w:tcBorders>
            <w:shd w:val="clear" w:color="auto" w:fill="auto"/>
            <w:noWrap/>
            <w:hideMark/>
          </w:tcPr>
          <w:p w14:paraId="31AD6D3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Word of </w:t>
            </w:r>
            <w:r w:rsidRPr="00BC267F">
              <w:rPr>
                <w:rFonts w:eastAsia="Times New Roman" w:cs="Calibri"/>
                <w:color w:val="000000"/>
                <w:lang w:val="en-GB" w:eastAsia="en-GB"/>
              </w:rPr>
              <w:lastRenderedPageBreak/>
              <w:t xml:space="preserve">Recall </w:t>
            </w:r>
          </w:p>
        </w:tc>
        <w:tc>
          <w:tcPr>
            <w:tcW w:w="3940" w:type="dxa"/>
            <w:tcBorders>
              <w:top w:val="nil"/>
              <w:left w:val="nil"/>
              <w:bottom w:val="single" w:sz="4" w:space="0" w:color="auto"/>
              <w:right w:val="single" w:sz="4" w:space="0" w:color="auto"/>
            </w:tcBorders>
            <w:shd w:val="clear" w:color="auto" w:fill="auto"/>
            <w:noWrap/>
            <w:hideMark/>
          </w:tcPr>
          <w:p w14:paraId="65446F4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lastRenderedPageBreak/>
              <w:t xml:space="preserve">Give ability to teleport back to the </w:t>
            </w:r>
            <w:r w:rsidRPr="00BC267F">
              <w:rPr>
                <w:rFonts w:eastAsia="Times New Roman" w:cs="Calibri"/>
                <w:color w:val="000000"/>
                <w:lang w:val="en-GB" w:eastAsia="en-GB"/>
              </w:rPr>
              <w:lastRenderedPageBreak/>
              <w:t xml:space="preserve">location this spell was cast </w:t>
            </w:r>
          </w:p>
        </w:tc>
        <w:tc>
          <w:tcPr>
            <w:tcW w:w="1276" w:type="dxa"/>
            <w:tcBorders>
              <w:top w:val="nil"/>
              <w:left w:val="nil"/>
              <w:bottom w:val="single" w:sz="4" w:space="0" w:color="auto"/>
              <w:right w:val="single" w:sz="4" w:space="0" w:color="auto"/>
            </w:tcBorders>
            <w:shd w:val="clear" w:color="auto" w:fill="auto"/>
            <w:noWrap/>
            <w:hideMark/>
          </w:tcPr>
          <w:p w14:paraId="0D6E313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lastRenderedPageBreak/>
              <w:t xml:space="preserve"> 1year.</w:t>
            </w:r>
          </w:p>
        </w:tc>
      </w:tr>
      <w:tr w:rsidR="007F79BB" w:rsidRPr="00BC267F" w14:paraId="6CB58F29" w14:textId="77777777" w:rsidTr="002F729A">
        <w:trPr>
          <w:trHeight w:val="300"/>
        </w:trPr>
        <w:tc>
          <w:tcPr>
            <w:tcW w:w="875" w:type="dxa"/>
            <w:tcBorders>
              <w:top w:val="nil"/>
              <w:left w:val="single" w:sz="4" w:space="0" w:color="auto"/>
              <w:bottom w:val="single" w:sz="4" w:space="0" w:color="auto"/>
              <w:right w:val="single" w:sz="4" w:space="0" w:color="auto"/>
            </w:tcBorders>
          </w:tcPr>
          <w:p w14:paraId="077E2323" w14:textId="3C8A59B6"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D7D8</w:t>
            </w:r>
          </w:p>
        </w:tc>
        <w:tc>
          <w:tcPr>
            <w:tcW w:w="1559" w:type="dxa"/>
            <w:tcBorders>
              <w:top w:val="nil"/>
              <w:left w:val="single" w:sz="4" w:space="0" w:color="auto"/>
              <w:bottom w:val="single" w:sz="4" w:space="0" w:color="auto"/>
              <w:right w:val="single" w:sz="4" w:space="0" w:color="auto"/>
            </w:tcBorders>
            <w:shd w:val="clear" w:color="auto" w:fill="auto"/>
            <w:noWrap/>
            <w:hideMark/>
          </w:tcPr>
          <w:p w14:paraId="0D16B422" w14:textId="77777777" w:rsidR="007F79BB" w:rsidRPr="00BC267F" w:rsidRDefault="007F79BB" w:rsidP="007F79BB">
            <w:pPr>
              <w:spacing w:after="0" w:line="240" w:lineRule="auto"/>
              <w:rPr>
                <w:rFonts w:eastAsia="Times New Roman" w:cs="Calibri"/>
                <w:color w:val="000000"/>
                <w:lang w:val="en-GB" w:eastAsia="en-GB"/>
              </w:rPr>
            </w:pPr>
            <w:r w:rsidRPr="00EB7E30">
              <w:rPr>
                <w:rFonts w:eastAsia="Times New Roman" w:cs="Calibri"/>
                <w:color w:val="000000"/>
                <w:lang w:val="en-GB" w:eastAsia="en-GB"/>
              </w:rPr>
              <w:t xml:space="preserve">Anti-Magic Shell </w:t>
            </w:r>
          </w:p>
        </w:tc>
        <w:tc>
          <w:tcPr>
            <w:tcW w:w="3940" w:type="dxa"/>
            <w:tcBorders>
              <w:top w:val="nil"/>
              <w:left w:val="nil"/>
              <w:bottom w:val="single" w:sz="4" w:space="0" w:color="auto"/>
              <w:right w:val="single" w:sz="4" w:space="0" w:color="auto"/>
            </w:tcBorders>
            <w:shd w:val="clear" w:color="auto" w:fill="auto"/>
            <w:noWrap/>
            <w:hideMark/>
          </w:tcPr>
          <w:p w14:paraId="3B093B9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Creates a Nearby Zone around the caster blocking all magic.</w:t>
            </w:r>
          </w:p>
        </w:tc>
        <w:tc>
          <w:tcPr>
            <w:tcW w:w="1276" w:type="dxa"/>
            <w:tcBorders>
              <w:top w:val="nil"/>
              <w:left w:val="nil"/>
              <w:bottom w:val="single" w:sz="4" w:space="0" w:color="auto"/>
              <w:right w:val="single" w:sz="4" w:space="0" w:color="auto"/>
            </w:tcBorders>
            <w:shd w:val="clear" w:color="auto" w:fill="auto"/>
            <w:noWrap/>
            <w:hideMark/>
          </w:tcPr>
          <w:p w14:paraId="6C3FF56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E9E91A9" w14:textId="77777777" w:rsidTr="002F729A">
        <w:trPr>
          <w:trHeight w:val="300"/>
        </w:trPr>
        <w:tc>
          <w:tcPr>
            <w:tcW w:w="875" w:type="dxa"/>
            <w:tcBorders>
              <w:top w:val="nil"/>
              <w:left w:val="single" w:sz="4" w:space="0" w:color="auto"/>
              <w:bottom w:val="single" w:sz="4" w:space="0" w:color="auto"/>
              <w:right w:val="single" w:sz="4" w:space="0" w:color="auto"/>
            </w:tcBorders>
          </w:tcPr>
          <w:p w14:paraId="0C41FABA" w14:textId="1594921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D7D9</w:t>
            </w:r>
          </w:p>
        </w:tc>
        <w:tc>
          <w:tcPr>
            <w:tcW w:w="1559" w:type="dxa"/>
            <w:tcBorders>
              <w:top w:val="nil"/>
              <w:left w:val="single" w:sz="4" w:space="0" w:color="auto"/>
              <w:bottom w:val="single" w:sz="4" w:space="0" w:color="auto"/>
              <w:right w:val="single" w:sz="4" w:space="0" w:color="auto"/>
            </w:tcBorders>
            <w:shd w:val="clear" w:color="auto" w:fill="auto"/>
            <w:noWrap/>
            <w:hideMark/>
          </w:tcPr>
          <w:p w14:paraId="5A3C7B8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Death Spell </w:t>
            </w:r>
          </w:p>
        </w:tc>
        <w:tc>
          <w:tcPr>
            <w:tcW w:w="3940" w:type="dxa"/>
            <w:tcBorders>
              <w:top w:val="nil"/>
              <w:left w:val="nil"/>
              <w:bottom w:val="single" w:sz="4" w:space="0" w:color="auto"/>
              <w:right w:val="single" w:sz="4" w:space="0" w:color="auto"/>
            </w:tcBorders>
            <w:shd w:val="clear" w:color="auto" w:fill="auto"/>
            <w:noWrap/>
            <w:hideMark/>
          </w:tcPr>
          <w:p w14:paraId="5D5BA83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2d</w:t>
            </w:r>
            <w:r>
              <w:rPr>
                <w:rFonts w:eastAsia="Times New Roman" w:cs="Calibri"/>
                <w:color w:val="000000"/>
                <w:lang w:val="en-GB" w:eastAsia="en-GB"/>
              </w:rPr>
              <w:t>6</w:t>
            </w:r>
            <w:r w:rsidRPr="00BC267F">
              <w:rPr>
                <w:rFonts w:eastAsia="Times New Roman" w:cs="Calibri"/>
                <w:color w:val="000000"/>
                <w:lang w:val="en-GB" w:eastAsia="en-GB"/>
              </w:rPr>
              <w:t xml:space="preserve"> Nearby targets with 7HD or fewer </w:t>
            </w:r>
            <w:proofErr w:type="gramStart"/>
            <w:r w:rsidRPr="00BC267F">
              <w:rPr>
                <w:rFonts w:eastAsia="Times New Roman" w:cs="Calibri"/>
                <w:color w:val="000000"/>
                <w:lang w:val="en-GB" w:eastAsia="en-GB"/>
              </w:rPr>
              <w:t>die</w:t>
            </w:r>
            <w:proofErr w:type="gramEnd"/>
            <w:r w:rsidRPr="00BC267F">
              <w:rPr>
                <w:rFonts w:eastAsia="Times New Roman" w:cs="Calibri"/>
                <w:color w:val="000000"/>
                <w:lang w:val="en-GB" w:eastAsia="en-GB"/>
              </w:rPr>
              <w:t>.</w:t>
            </w:r>
          </w:p>
        </w:tc>
        <w:tc>
          <w:tcPr>
            <w:tcW w:w="1276" w:type="dxa"/>
            <w:tcBorders>
              <w:top w:val="nil"/>
              <w:left w:val="nil"/>
              <w:bottom w:val="single" w:sz="4" w:space="0" w:color="auto"/>
              <w:right w:val="single" w:sz="4" w:space="0" w:color="auto"/>
            </w:tcBorders>
            <w:shd w:val="clear" w:color="auto" w:fill="auto"/>
            <w:noWrap/>
            <w:hideMark/>
          </w:tcPr>
          <w:p w14:paraId="2051D67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89E0C86" w14:textId="77777777" w:rsidTr="002F729A">
        <w:trPr>
          <w:trHeight w:val="300"/>
        </w:trPr>
        <w:tc>
          <w:tcPr>
            <w:tcW w:w="875" w:type="dxa"/>
            <w:tcBorders>
              <w:top w:val="nil"/>
              <w:left w:val="single" w:sz="4" w:space="0" w:color="auto"/>
              <w:bottom w:val="single" w:sz="4" w:space="0" w:color="auto"/>
              <w:right w:val="single" w:sz="4" w:space="0" w:color="auto"/>
            </w:tcBorders>
          </w:tcPr>
          <w:p w14:paraId="24470432" w14:textId="0526E5D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5378B91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Disintegrate </w:t>
            </w:r>
          </w:p>
        </w:tc>
        <w:tc>
          <w:tcPr>
            <w:tcW w:w="3940" w:type="dxa"/>
            <w:tcBorders>
              <w:top w:val="nil"/>
              <w:left w:val="nil"/>
              <w:bottom w:val="single" w:sz="4" w:space="0" w:color="auto"/>
              <w:right w:val="single" w:sz="4" w:space="0" w:color="auto"/>
            </w:tcBorders>
            <w:shd w:val="clear" w:color="auto" w:fill="auto"/>
            <w:noWrap/>
            <w:hideMark/>
          </w:tcPr>
          <w:p w14:paraId="5962B4A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Makes one Nearby target or object turn into a fine powder.</w:t>
            </w:r>
          </w:p>
        </w:tc>
        <w:tc>
          <w:tcPr>
            <w:tcW w:w="1276" w:type="dxa"/>
            <w:tcBorders>
              <w:top w:val="nil"/>
              <w:left w:val="nil"/>
              <w:bottom w:val="single" w:sz="4" w:space="0" w:color="auto"/>
              <w:right w:val="single" w:sz="4" w:space="0" w:color="auto"/>
            </w:tcBorders>
            <w:shd w:val="clear" w:color="auto" w:fill="auto"/>
            <w:noWrap/>
            <w:hideMark/>
          </w:tcPr>
          <w:p w14:paraId="3AB83A36"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59A67A7" w14:textId="77777777" w:rsidTr="002F729A">
        <w:trPr>
          <w:trHeight w:val="300"/>
        </w:trPr>
        <w:tc>
          <w:tcPr>
            <w:tcW w:w="875" w:type="dxa"/>
            <w:tcBorders>
              <w:top w:val="nil"/>
              <w:left w:val="single" w:sz="4" w:space="0" w:color="auto"/>
              <w:bottom w:val="single" w:sz="4" w:space="0" w:color="auto"/>
              <w:right w:val="single" w:sz="4" w:space="0" w:color="auto"/>
            </w:tcBorders>
          </w:tcPr>
          <w:p w14:paraId="72534186" w14:textId="35C543ED"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D7D11</w:t>
            </w:r>
          </w:p>
        </w:tc>
        <w:tc>
          <w:tcPr>
            <w:tcW w:w="1559" w:type="dxa"/>
            <w:tcBorders>
              <w:top w:val="nil"/>
              <w:left w:val="single" w:sz="4" w:space="0" w:color="auto"/>
              <w:bottom w:val="single" w:sz="4" w:space="0" w:color="auto"/>
              <w:right w:val="single" w:sz="4" w:space="0" w:color="auto"/>
            </w:tcBorders>
            <w:shd w:val="clear" w:color="auto" w:fill="auto"/>
            <w:noWrap/>
            <w:hideMark/>
          </w:tcPr>
          <w:p w14:paraId="7F05B18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Invisible Stalker </w:t>
            </w:r>
          </w:p>
        </w:tc>
        <w:tc>
          <w:tcPr>
            <w:tcW w:w="3940" w:type="dxa"/>
            <w:tcBorders>
              <w:top w:val="nil"/>
              <w:left w:val="nil"/>
              <w:bottom w:val="single" w:sz="4" w:space="0" w:color="auto"/>
              <w:right w:val="single" w:sz="4" w:space="0" w:color="auto"/>
            </w:tcBorders>
            <w:shd w:val="clear" w:color="auto" w:fill="auto"/>
            <w:noWrap/>
            <w:hideMark/>
          </w:tcPr>
          <w:p w14:paraId="18779D9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Summons an extra</w:t>
            </w:r>
            <w:r>
              <w:t xml:space="preserve"> </w:t>
            </w:r>
            <w:r w:rsidRPr="00321B97">
              <w:rPr>
                <w:rFonts w:eastAsia="Times New Roman" w:cs="Calibri"/>
                <w:color w:val="000000"/>
                <w:lang w:val="en-GB" w:eastAsia="en-GB"/>
              </w:rPr>
              <w:t>dimensional creature to perform one task.</w:t>
            </w:r>
          </w:p>
        </w:tc>
        <w:tc>
          <w:tcPr>
            <w:tcW w:w="1276" w:type="dxa"/>
            <w:tcBorders>
              <w:top w:val="nil"/>
              <w:left w:val="nil"/>
              <w:bottom w:val="single" w:sz="4" w:space="0" w:color="auto"/>
              <w:right w:val="single" w:sz="4" w:space="0" w:color="auto"/>
            </w:tcBorders>
            <w:shd w:val="clear" w:color="auto" w:fill="auto"/>
            <w:noWrap/>
            <w:hideMark/>
          </w:tcPr>
          <w:p w14:paraId="3FE4BFAF" w14:textId="77777777" w:rsidR="007F79BB" w:rsidRPr="00BC267F" w:rsidRDefault="007F79BB" w:rsidP="007F79BB">
            <w:pPr>
              <w:spacing w:after="0" w:line="240" w:lineRule="auto"/>
              <w:rPr>
                <w:rFonts w:eastAsia="Times New Roman" w:cs="Calibri"/>
                <w:color w:val="000000"/>
                <w:lang w:val="en-GB" w:eastAsia="en-GB"/>
              </w:rPr>
            </w:pPr>
          </w:p>
        </w:tc>
      </w:tr>
      <w:tr w:rsidR="007F79BB" w:rsidRPr="00BC267F" w14:paraId="6BABF091" w14:textId="77777777" w:rsidTr="002F729A">
        <w:trPr>
          <w:trHeight w:val="377"/>
        </w:trPr>
        <w:tc>
          <w:tcPr>
            <w:tcW w:w="875" w:type="dxa"/>
            <w:tcBorders>
              <w:top w:val="nil"/>
              <w:left w:val="single" w:sz="4" w:space="0" w:color="auto"/>
              <w:bottom w:val="single" w:sz="4" w:space="0" w:color="auto"/>
              <w:right w:val="single" w:sz="4" w:space="0" w:color="auto"/>
            </w:tcBorders>
          </w:tcPr>
          <w:p w14:paraId="4F874BA8" w14:textId="0FD12ED9"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D7D12</w:t>
            </w:r>
          </w:p>
        </w:tc>
        <w:tc>
          <w:tcPr>
            <w:tcW w:w="1559" w:type="dxa"/>
            <w:tcBorders>
              <w:top w:val="nil"/>
              <w:left w:val="single" w:sz="4" w:space="0" w:color="auto"/>
              <w:bottom w:val="single" w:sz="4" w:space="0" w:color="auto"/>
              <w:right w:val="single" w:sz="4" w:space="0" w:color="auto"/>
            </w:tcBorders>
            <w:shd w:val="clear" w:color="auto" w:fill="auto"/>
            <w:noWrap/>
            <w:hideMark/>
          </w:tcPr>
          <w:p w14:paraId="146E4BA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Stone to Flesh </w:t>
            </w:r>
          </w:p>
        </w:tc>
        <w:tc>
          <w:tcPr>
            <w:tcW w:w="3940" w:type="dxa"/>
            <w:tcBorders>
              <w:top w:val="nil"/>
              <w:left w:val="nil"/>
              <w:bottom w:val="single" w:sz="4" w:space="0" w:color="auto"/>
              <w:right w:val="single" w:sz="4" w:space="0" w:color="auto"/>
            </w:tcBorders>
            <w:shd w:val="clear" w:color="auto" w:fill="auto"/>
            <w:noWrap/>
            <w:hideMark/>
          </w:tcPr>
          <w:p w14:paraId="6658A3B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Turns a Nearby target into stone (or vice versa).</w:t>
            </w:r>
          </w:p>
        </w:tc>
        <w:tc>
          <w:tcPr>
            <w:tcW w:w="1276" w:type="dxa"/>
            <w:tcBorders>
              <w:top w:val="nil"/>
              <w:left w:val="nil"/>
              <w:bottom w:val="single" w:sz="4" w:space="0" w:color="auto"/>
              <w:right w:val="single" w:sz="4" w:space="0" w:color="auto"/>
            </w:tcBorders>
            <w:shd w:val="clear" w:color="auto" w:fill="auto"/>
            <w:noWrap/>
            <w:hideMark/>
          </w:tcPr>
          <w:p w14:paraId="718DE58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BBE23AC" w14:textId="77777777" w:rsidTr="002F729A">
        <w:trPr>
          <w:trHeight w:val="300"/>
        </w:trPr>
        <w:tc>
          <w:tcPr>
            <w:tcW w:w="875" w:type="dxa"/>
            <w:tcBorders>
              <w:top w:val="nil"/>
              <w:left w:val="single" w:sz="4" w:space="0" w:color="auto"/>
              <w:bottom w:val="single" w:sz="4" w:space="0" w:color="auto"/>
              <w:right w:val="single" w:sz="4" w:space="0" w:color="auto"/>
            </w:tcBorders>
          </w:tcPr>
          <w:p w14:paraId="3E38DA3F" w14:textId="1BD2F5D7"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D8D1</w:t>
            </w:r>
          </w:p>
        </w:tc>
        <w:tc>
          <w:tcPr>
            <w:tcW w:w="1559" w:type="dxa"/>
            <w:tcBorders>
              <w:top w:val="nil"/>
              <w:left w:val="single" w:sz="4" w:space="0" w:color="auto"/>
              <w:bottom w:val="single" w:sz="4" w:space="0" w:color="auto"/>
              <w:right w:val="single" w:sz="4" w:space="0" w:color="auto"/>
            </w:tcBorders>
            <w:shd w:val="clear" w:color="auto" w:fill="auto"/>
            <w:noWrap/>
            <w:hideMark/>
          </w:tcPr>
          <w:p w14:paraId="26196833"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Aerial Servant </w:t>
            </w:r>
          </w:p>
        </w:tc>
        <w:tc>
          <w:tcPr>
            <w:tcW w:w="3940" w:type="dxa"/>
            <w:tcBorders>
              <w:top w:val="nil"/>
              <w:left w:val="nil"/>
              <w:bottom w:val="single" w:sz="4" w:space="0" w:color="auto"/>
              <w:right w:val="single" w:sz="4" w:space="0" w:color="auto"/>
            </w:tcBorders>
            <w:shd w:val="clear" w:color="auto" w:fill="auto"/>
            <w:noWrap/>
            <w:hideMark/>
          </w:tcPr>
          <w:p w14:paraId="37BF20AE"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Summons a servant to recover a distant object.</w:t>
            </w:r>
          </w:p>
        </w:tc>
        <w:tc>
          <w:tcPr>
            <w:tcW w:w="1276" w:type="dxa"/>
            <w:tcBorders>
              <w:top w:val="nil"/>
              <w:left w:val="nil"/>
              <w:bottom w:val="single" w:sz="4" w:space="0" w:color="auto"/>
              <w:right w:val="single" w:sz="4" w:space="0" w:color="auto"/>
            </w:tcBorders>
            <w:shd w:val="clear" w:color="auto" w:fill="auto"/>
            <w:noWrap/>
            <w:hideMark/>
          </w:tcPr>
          <w:p w14:paraId="3A5576D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37D78100" w14:textId="77777777" w:rsidTr="002F729A">
        <w:trPr>
          <w:trHeight w:val="300"/>
        </w:trPr>
        <w:tc>
          <w:tcPr>
            <w:tcW w:w="875" w:type="dxa"/>
            <w:tcBorders>
              <w:top w:val="nil"/>
              <w:left w:val="single" w:sz="4" w:space="0" w:color="auto"/>
              <w:bottom w:val="single" w:sz="4" w:space="0" w:color="auto"/>
              <w:right w:val="single" w:sz="4" w:space="0" w:color="auto"/>
            </w:tcBorders>
          </w:tcPr>
          <w:p w14:paraId="486B7572" w14:textId="5AB67849"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D8D2</w:t>
            </w:r>
          </w:p>
        </w:tc>
        <w:tc>
          <w:tcPr>
            <w:tcW w:w="1559" w:type="dxa"/>
            <w:tcBorders>
              <w:top w:val="nil"/>
              <w:left w:val="single" w:sz="4" w:space="0" w:color="auto"/>
              <w:bottom w:val="single" w:sz="4" w:space="0" w:color="auto"/>
              <w:right w:val="single" w:sz="4" w:space="0" w:color="auto"/>
            </w:tcBorders>
            <w:shd w:val="clear" w:color="auto" w:fill="auto"/>
            <w:noWrap/>
            <w:hideMark/>
          </w:tcPr>
          <w:p w14:paraId="5D8568E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Astral Spell </w:t>
            </w:r>
          </w:p>
        </w:tc>
        <w:tc>
          <w:tcPr>
            <w:tcW w:w="3940" w:type="dxa"/>
            <w:tcBorders>
              <w:top w:val="nil"/>
              <w:left w:val="nil"/>
              <w:bottom w:val="single" w:sz="4" w:space="0" w:color="auto"/>
              <w:right w:val="single" w:sz="4" w:space="0" w:color="auto"/>
            </w:tcBorders>
            <w:shd w:val="clear" w:color="auto" w:fill="auto"/>
            <w:noWrap/>
            <w:hideMark/>
          </w:tcPr>
          <w:p w14:paraId="62168BF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Projects an avatar of the caster onto a chosen plane </w:t>
            </w:r>
          </w:p>
        </w:tc>
        <w:tc>
          <w:tcPr>
            <w:tcW w:w="1276" w:type="dxa"/>
            <w:tcBorders>
              <w:top w:val="nil"/>
              <w:left w:val="nil"/>
              <w:bottom w:val="single" w:sz="4" w:space="0" w:color="auto"/>
              <w:right w:val="single" w:sz="4" w:space="0" w:color="auto"/>
            </w:tcBorders>
            <w:shd w:val="clear" w:color="auto" w:fill="auto"/>
            <w:noWrap/>
            <w:hideMark/>
          </w:tcPr>
          <w:p w14:paraId="160423A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1hr.</w:t>
            </w:r>
          </w:p>
        </w:tc>
      </w:tr>
      <w:tr w:rsidR="007F79BB" w:rsidRPr="00BC267F" w14:paraId="67B63D1D" w14:textId="77777777" w:rsidTr="002F729A">
        <w:trPr>
          <w:trHeight w:val="300"/>
        </w:trPr>
        <w:tc>
          <w:tcPr>
            <w:tcW w:w="875" w:type="dxa"/>
            <w:tcBorders>
              <w:top w:val="nil"/>
              <w:left w:val="single" w:sz="4" w:space="0" w:color="auto"/>
              <w:bottom w:val="single" w:sz="4" w:space="0" w:color="auto"/>
              <w:right w:val="single" w:sz="4" w:space="0" w:color="auto"/>
            </w:tcBorders>
          </w:tcPr>
          <w:p w14:paraId="617CA89A" w14:textId="6246E51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D8D3</w:t>
            </w:r>
          </w:p>
        </w:tc>
        <w:tc>
          <w:tcPr>
            <w:tcW w:w="1559" w:type="dxa"/>
            <w:tcBorders>
              <w:top w:val="nil"/>
              <w:left w:val="single" w:sz="4" w:space="0" w:color="auto"/>
              <w:bottom w:val="single" w:sz="4" w:space="0" w:color="auto"/>
              <w:right w:val="single" w:sz="4" w:space="0" w:color="auto"/>
            </w:tcBorders>
            <w:shd w:val="clear" w:color="auto" w:fill="auto"/>
            <w:noWrap/>
            <w:hideMark/>
          </w:tcPr>
          <w:p w14:paraId="065D005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Control Weather </w:t>
            </w:r>
          </w:p>
        </w:tc>
        <w:tc>
          <w:tcPr>
            <w:tcW w:w="3940" w:type="dxa"/>
            <w:tcBorders>
              <w:top w:val="nil"/>
              <w:left w:val="nil"/>
              <w:bottom w:val="single" w:sz="4" w:space="0" w:color="auto"/>
              <w:right w:val="single" w:sz="4" w:space="0" w:color="auto"/>
            </w:tcBorders>
            <w:shd w:val="clear" w:color="auto" w:fill="auto"/>
            <w:noWrap/>
            <w:hideMark/>
          </w:tcPr>
          <w:p w14:paraId="38E33F7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Control the Nearby weather to all extremes </w:t>
            </w:r>
          </w:p>
        </w:tc>
        <w:tc>
          <w:tcPr>
            <w:tcW w:w="1276" w:type="dxa"/>
            <w:tcBorders>
              <w:top w:val="nil"/>
              <w:left w:val="nil"/>
              <w:bottom w:val="single" w:sz="4" w:space="0" w:color="auto"/>
              <w:right w:val="single" w:sz="4" w:space="0" w:color="auto"/>
            </w:tcBorders>
            <w:shd w:val="clear" w:color="auto" w:fill="auto"/>
            <w:noWrap/>
            <w:hideMark/>
          </w:tcPr>
          <w:p w14:paraId="01063F4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10mins.</w:t>
            </w:r>
          </w:p>
        </w:tc>
      </w:tr>
      <w:tr w:rsidR="007F79BB" w:rsidRPr="00BC267F" w14:paraId="0B8D504D" w14:textId="77777777" w:rsidTr="002F729A">
        <w:trPr>
          <w:trHeight w:val="300"/>
        </w:trPr>
        <w:tc>
          <w:tcPr>
            <w:tcW w:w="875" w:type="dxa"/>
            <w:tcBorders>
              <w:top w:val="nil"/>
              <w:left w:val="single" w:sz="4" w:space="0" w:color="auto"/>
              <w:bottom w:val="single" w:sz="4" w:space="0" w:color="auto"/>
              <w:right w:val="single" w:sz="4" w:space="0" w:color="auto"/>
            </w:tcBorders>
          </w:tcPr>
          <w:p w14:paraId="555375D3" w14:textId="58CEE9BE"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D8D4</w:t>
            </w:r>
          </w:p>
        </w:tc>
        <w:tc>
          <w:tcPr>
            <w:tcW w:w="1559" w:type="dxa"/>
            <w:tcBorders>
              <w:top w:val="nil"/>
              <w:left w:val="single" w:sz="4" w:space="0" w:color="auto"/>
              <w:bottom w:val="single" w:sz="4" w:space="0" w:color="auto"/>
              <w:right w:val="single" w:sz="4" w:space="0" w:color="auto"/>
            </w:tcBorders>
            <w:shd w:val="clear" w:color="auto" w:fill="auto"/>
            <w:noWrap/>
            <w:hideMark/>
          </w:tcPr>
          <w:p w14:paraId="7DDC015B"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Earthquake </w:t>
            </w:r>
          </w:p>
        </w:tc>
        <w:tc>
          <w:tcPr>
            <w:tcW w:w="3940" w:type="dxa"/>
            <w:tcBorders>
              <w:top w:val="nil"/>
              <w:left w:val="nil"/>
              <w:bottom w:val="single" w:sz="4" w:space="0" w:color="auto"/>
              <w:right w:val="single" w:sz="4" w:space="0" w:color="auto"/>
            </w:tcBorders>
            <w:shd w:val="clear" w:color="auto" w:fill="auto"/>
            <w:noWrap/>
            <w:hideMark/>
          </w:tcPr>
          <w:p w14:paraId="7C2CFAD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Check WIS for all Nearby creatures, passes are taken OOA.</w:t>
            </w:r>
          </w:p>
        </w:tc>
        <w:tc>
          <w:tcPr>
            <w:tcW w:w="1276" w:type="dxa"/>
            <w:tcBorders>
              <w:top w:val="nil"/>
              <w:left w:val="nil"/>
              <w:bottom w:val="single" w:sz="4" w:space="0" w:color="auto"/>
              <w:right w:val="single" w:sz="4" w:space="0" w:color="auto"/>
            </w:tcBorders>
            <w:shd w:val="clear" w:color="auto" w:fill="auto"/>
            <w:noWrap/>
            <w:hideMark/>
          </w:tcPr>
          <w:p w14:paraId="64A0E56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048407F" w14:textId="77777777" w:rsidTr="002F729A">
        <w:trPr>
          <w:trHeight w:val="300"/>
        </w:trPr>
        <w:tc>
          <w:tcPr>
            <w:tcW w:w="875" w:type="dxa"/>
            <w:tcBorders>
              <w:top w:val="nil"/>
              <w:left w:val="single" w:sz="4" w:space="0" w:color="auto"/>
              <w:bottom w:val="single" w:sz="4" w:space="0" w:color="auto"/>
              <w:right w:val="single" w:sz="4" w:space="0" w:color="auto"/>
            </w:tcBorders>
          </w:tcPr>
          <w:p w14:paraId="474E5012" w14:textId="5A28AFE8"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D8D5</w:t>
            </w:r>
          </w:p>
        </w:tc>
        <w:tc>
          <w:tcPr>
            <w:tcW w:w="1559" w:type="dxa"/>
            <w:tcBorders>
              <w:top w:val="nil"/>
              <w:left w:val="single" w:sz="4" w:space="0" w:color="auto"/>
              <w:bottom w:val="single" w:sz="4" w:space="0" w:color="auto"/>
              <w:right w:val="single" w:sz="4" w:space="0" w:color="auto"/>
            </w:tcBorders>
            <w:shd w:val="clear" w:color="auto" w:fill="auto"/>
            <w:noWrap/>
            <w:hideMark/>
          </w:tcPr>
          <w:p w14:paraId="2262A1E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Holy Word </w:t>
            </w:r>
          </w:p>
        </w:tc>
        <w:tc>
          <w:tcPr>
            <w:tcW w:w="3940" w:type="dxa"/>
            <w:tcBorders>
              <w:top w:val="nil"/>
              <w:left w:val="nil"/>
              <w:bottom w:val="single" w:sz="4" w:space="0" w:color="auto"/>
              <w:right w:val="single" w:sz="4" w:space="0" w:color="auto"/>
            </w:tcBorders>
            <w:shd w:val="clear" w:color="auto" w:fill="auto"/>
            <w:noWrap/>
            <w:hideMark/>
          </w:tcPr>
          <w:p w14:paraId="3CEABD57"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Nearby creatures with less than 5HD die, 6</w:t>
            </w:r>
          </w:p>
        </w:tc>
        <w:tc>
          <w:tcPr>
            <w:tcW w:w="1276" w:type="dxa"/>
            <w:tcBorders>
              <w:top w:val="nil"/>
              <w:left w:val="nil"/>
              <w:bottom w:val="single" w:sz="4" w:space="0" w:color="auto"/>
              <w:right w:val="single" w:sz="4" w:space="0" w:color="auto"/>
            </w:tcBorders>
            <w:shd w:val="clear" w:color="auto" w:fill="auto"/>
            <w:noWrap/>
            <w:hideMark/>
          </w:tcPr>
          <w:p w14:paraId="146E8DF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10HD paralysed for 1d</w:t>
            </w:r>
            <w:r>
              <w:rPr>
                <w:rFonts w:eastAsia="Times New Roman" w:cs="Calibri"/>
                <w:color w:val="000000"/>
                <w:lang w:val="en-GB" w:eastAsia="en-GB"/>
              </w:rPr>
              <w:t>6</w:t>
            </w:r>
            <w:r w:rsidRPr="00BC267F">
              <w:rPr>
                <w:rFonts w:eastAsia="Times New Roman" w:cs="Calibri"/>
                <w:color w:val="000000"/>
                <w:lang w:val="en-GB" w:eastAsia="en-GB"/>
              </w:rPr>
              <w:t xml:space="preserve"> turns.</w:t>
            </w:r>
          </w:p>
        </w:tc>
      </w:tr>
      <w:tr w:rsidR="007F79BB" w:rsidRPr="00BC267F" w14:paraId="6CE0B2AB" w14:textId="77777777" w:rsidTr="002F729A">
        <w:trPr>
          <w:trHeight w:val="300"/>
        </w:trPr>
        <w:tc>
          <w:tcPr>
            <w:tcW w:w="875" w:type="dxa"/>
            <w:tcBorders>
              <w:top w:val="nil"/>
              <w:left w:val="single" w:sz="4" w:space="0" w:color="auto"/>
              <w:bottom w:val="single" w:sz="4" w:space="0" w:color="auto"/>
              <w:right w:val="single" w:sz="4" w:space="0" w:color="auto"/>
            </w:tcBorders>
          </w:tcPr>
          <w:p w14:paraId="1EDF4232" w14:textId="48FB927A" w:rsidR="007F79BB" w:rsidRPr="009662B8" w:rsidRDefault="007F79BB" w:rsidP="007F79BB">
            <w:pPr>
              <w:spacing w:after="0" w:line="240" w:lineRule="auto"/>
              <w:rPr>
                <w:rFonts w:eastAsia="Times New Roman" w:cs="Calibri"/>
                <w:color w:val="000000"/>
                <w:lang w:val="en-GB" w:eastAsia="en-GB"/>
              </w:rPr>
            </w:pPr>
            <w:r>
              <w:rPr>
                <w:rFonts w:eastAsia="Times New Roman" w:cs="Calibri"/>
                <w:color w:val="000000"/>
                <w:lang w:val="en-GB" w:eastAsia="en-GB"/>
              </w:rPr>
              <w:t>D8D</w:t>
            </w:r>
            <w:r w:rsidR="00A17DD3">
              <w:rPr>
                <w:rFonts w:eastAsia="Times New Roman" w:cs="Calibri"/>
                <w:color w:val="000000"/>
                <w:lang w:val="en-GB" w:eastAsia="en-GB"/>
              </w:rPr>
              <w:t>6</w:t>
            </w:r>
          </w:p>
        </w:tc>
        <w:tc>
          <w:tcPr>
            <w:tcW w:w="1559" w:type="dxa"/>
            <w:tcBorders>
              <w:top w:val="nil"/>
              <w:left w:val="single" w:sz="4" w:space="0" w:color="auto"/>
              <w:bottom w:val="single" w:sz="4" w:space="0" w:color="auto"/>
              <w:right w:val="single" w:sz="4" w:space="0" w:color="auto"/>
            </w:tcBorders>
            <w:shd w:val="clear" w:color="auto" w:fill="auto"/>
            <w:noWrap/>
            <w:hideMark/>
          </w:tcPr>
          <w:p w14:paraId="75FB4DF4"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Wind Walk </w:t>
            </w:r>
          </w:p>
        </w:tc>
        <w:tc>
          <w:tcPr>
            <w:tcW w:w="3940" w:type="dxa"/>
            <w:tcBorders>
              <w:top w:val="nil"/>
              <w:left w:val="nil"/>
              <w:bottom w:val="single" w:sz="4" w:space="0" w:color="auto"/>
              <w:right w:val="single" w:sz="4" w:space="0" w:color="auto"/>
            </w:tcBorders>
            <w:shd w:val="clear" w:color="auto" w:fill="auto"/>
            <w:noWrap/>
            <w:hideMark/>
          </w:tcPr>
          <w:p w14:paraId="44EA890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Turn into mist and back, at will </w:t>
            </w:r>
          </w:p>
        </w:tc>
        <w:tc>
          <w:tcPr>
            <w:tcW w:w="1276" w:type="dxa"/>
            <w:tcBorders>
              <w:top w:val="nil"/>
              <w:left w:val="nil"/>
              <w:bottom w:val="single" w:sz="4" w:space="0" w:color="auto"/>
              <w:right w:val="single" w:sz="4" w:space="0" w:color="auto"/>
            </w:tcBorders>
            <w:shd w:val="clear" w:color="auto" w:fill="auto"/>
            <w:noWrap/>
            <w:hideMark/>
          </w:tcPr>
          <w:p w14:paraId="7497568F"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1day.</w:t>
            </w:r>
          </w:p>
        </w:tc>
      </w:tr>
      <w:tr w:rsidR="007F79BB" w:rsidRPr="00BC267F" w14:paraId="400B2D35" w14:textId="77777777" w:rsidTr="002F729A">
        <w:trPr>
          <w:trHeight w:val="300"/>
        </w:trPr>
        <w:tc>
          <w:tcPr>
            <w:tcW w:w="875" w:type="dxa"/>
            <w:tcBorders>
              <w:top w:val="nil"/>
              <w:left w:val="single" w:sz="4" w:space="0" w:color="auto"/>
              <w:bottom w:val="single" w:sz="4" w:space="0" w:color="auto"/>
              <w:right w:val="single" w:sz="4" w:space="0" w:color="auto"/>
            </w:tcBorders>
          </w:tcPr>
          <w:p w14:paraId="03333ABE" w14:textId="59D9626B"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D8D7</w:t>
            </w:r>
          </w:p>
        </w:tc>
        <w:tc>
          <w:tcPr>
            <w:tcW w:w="1559" w:type="dxa"/>
            <w:tcBorders>
              <w:top w:val="nil"/>
              <w:left w:val="single" w:sz="4" w:space="0" w:color="auto"/>
              <w:bottom w:val="single" w:sz="4" w:space="0" w:color="auto"/>
              <w:right w:val="single" w:sz="4" w:space="0" w:color="auto"/>
            </w:tcBorders>
            <w:shd w:val="clear" w:color="auto" w:fill="auto"/>
            <w:noWrap/>
            <w:hideMark/>
          </w:tcPr>
          <w:p w14:paraId="5F613EC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Restoration </w:t>
            </w:r>
          </w:p>
        </w:tc>
        <w:tc>
          <w:tcPr>
            <w:tcW w:w="3940" w:type="dxa"/>
            <w:tcBorders>
              <w:top w:val="nil"/>
              <w:left w:val="nil"/>
              <w:bottom w:val="single" w:sz="4" w:space="0" w:color="auto"/>
              <w:right w:val="single" w:sz="4" w:space="0" w:color="auto"/>
            </w:tcBorders>
            <w:shd w:val="clear" w:color="auto" w:fill="auto"/>
            <w:noWrap/>
            <w:hideMark/>
          </w:tcPr>
          <w:p w14:paraId="30B305A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Returns all levels lost to creatures with level drain.</w:t>
            </w:r>
          </w:p>
        </w:tc>
        <w:tc>
          <w:tcPr>
            <w:tcW w:w="1276" w:type="dxa"/>
            <w:tcBorders>
              <w:top w:val="nil"/>
              <w:left w:val="nil"/>
              <w:bottom w:val="single" w:sz="4" w:space="0" w:color="auto"/>
              <w:right w:val="single" w:sz="4" w:space="0" w:color="auto"/>
            </w:tcBorders>
            <w:shd w:val="clear" w:color="auto" w:fill="auto"/>
            <w:noWrap/>
            <w:hideMark/>
          </w:tcPr>
          <w:p w14:paraId="5EECDDF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2CC51989" w14:textId="77777777" w:rsidTr="002F729A">
        <w:trPr>
          <w:trHeight w:val="300"/>
        </w:trPr>
        <w:tc>
          <w:tcPr>
            <w:tcW w:w="875" w:type="dxa"/>
            <w:tcBorders>
              <w:top w:val="nil"/>
              <w:left w:val="single" w:sz="4" w:space="0" w:color="auto"/>
              <w:bottom w:val="single" w:sz="4" w:space="0" w:color="auto"/>
              <w:right w:val="single" w:sz="4" w:space="0" w:color="auto"/>
            </w:tcBorders>
          </w:tcPr>
          <w:p w14:paraId="07D22F1C" w14:textId="38AEF850"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D8D8</w:t>
            </w:r>
          </w:p>
        </w:tc>
        <w:tc>
          <w:tcPr>
            <w:tcW w:w="1559" w:type="dxa"/>
            <w:tcBorders>
              <w:top w:val="nil"/>
              <w:left w:val="single" w:sz="4" w:space="0" w:color="auto"/>
              <w:bottom w:val="single" w:sz="4" w:space="0" w:color="auto"/>
              <w:right w:val="single" w:sz="4" w:space="0" w:color="auto"/>
            </w:tcBorders>
            <w:shd w:val="clear" w:color="auto" w:fill="auto"/>
            <w:noWrap/>
            <w:hideMark/>
          </w:tcPr>
          <w:p w14:paraId="25660B6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Limited Wish </w:t>
            </w:r>
          </w:p>
        </w:tc>
        <w:tc>
          <w:tcPr>
            <w:tcW w:w="3940" w:type="dxa"/>
            <w:tcBorders>
              <w:top w:val="nil"/>
              <w:left w:val="nil"/>
              <w:bottom w:val="single" w:sz="4" w:space="0" w:color="auto"/>
              <w:right w:val="single" w:sz="4" w:space="0" w:color="auto"/>
            </w:tcBorders>
            <w:shd w:val="clear" w:color="auto" w:fill="auto"/>
            <w:noWrap/>
            <w:hideMark/>
          </w:tcPr>
          <w:p w14:paraId="56CF69A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Change reality in a limited way or time.</w:t>
            </w:r>
          </w:p>
        </w:tc>
        <w:tc>
          <w:tcPr>
            <w:tcW w:w="1276" w:type="dxa"/>
            <w:tcBorders>
              <w:top w:val="nil"/>
              <w:left w:val="nil"/>
              <w:bottom w:val="single" w:sz="4" w:space="0" w:color="auto"/>
              <w:right w:val="single" w:sz="4" w:space="0" w:color="auto"/>
            </w:tcBorders>
            <w:shd w:val="clear" w:color="auto" w:fill="auto"/>
            <w:noWrap/>
            <w:hideMark/>
          </w:tcPr>
          <w:p w14:paraId="6E14BDE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60A84D04" w14:textId="77777777" w:rsidTr="002F729A">
        <w:trPr>
          <w:trHeight w:val="300"/>
        </w:trPr>
        <w:tc>
          <w:tcPr>
            <w:tcW w:w="875" w:type="dxa"/>
            <w:tcBorders>
              <w:top w:val="nil"/>
              <w:left w:val="single" w:sz="4" w:space="0" w:color="auto"/>
              <w:bottom w:val="single" w:sz="4" w:space="0" w:color="auto"/>
              <w:right w:val="single" w:sz="4" w:space="0" w:color="auto"/>
            </w:tcBorders>
          </w:tcPr>
          <w:p w14:paraId="20716A9F" w14:textId="15C60339"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D8D9</w:t>
            </w:r>
          </w:p>
        </w:tc>
        <w:tc>
          <w:tcPr>
            <w:tcW w:w="1559" w:type="dxa"/>
            <w:tcBorders>
              <w:top w:val="nil"/>
              <w:left w:val="single" w:sz="4" w:space="0" w:color="auto"/>
              <w:bottom w:val="single" w:sz="4" w:space="0" w:color="auto"/>
              <w:right w:val="single" w:sz="4" w:space="0" w:color="auto"/>
            </w:tcBorders>
            <w:shd w:val="clear" w:color="auto" w:fill="auto"/>
            <w:noWrap/>
            <w:hideMark/>
          </w:tcPr>
          <w:p w14:paraId="3A142509"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Power Word, Kill </w:t>
            </w:r>
          </w:p>
        </w:tc>
        <w:tc>
          <w:tcPr>
            <w:tcW w:w="3940" w:type="dxa"/>
            <w:tcBorders>
              <w:top w:val="nil"/>
              <w:left w:val="nil"/>
              <w:bottom w:val="single" w:sz="4" w:space="0" w:color="auto"/>
              <w:right w:val="single" w:sz="4" w:space="0" w:color="auto"/>
            </w:tcBorders>
            <w:shd w:val="clear" w:color="auto" w:fill="auto"/>
            <w:noWrap/>
            <w:hideMark/>
          </w:tcPr>
          <w:p w14:paraId="31DDAADA"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A Nearby target with 50HP or fewer dies and cannot be resurrected.</w:t>
            </w:r>
          </w:p>
        </w:tc>
        <w:tc>
          <w:tcPr>
            <w:tcW w:w="1276" w:type="dxa"/>
            <w:tcBorders>
              <w:top w:val="nil"/>
              <w:left w:val="nil"/>
              <w:bottom w:val="single" w:sz="4" w:space="0" w:color="auto"/>
              <w:right w:val="single" w:sz="4" w:space="0" w:color="auto"/>
            </w:tcBorders>
            <w:shd w:val="clear" w:color="auto" w:fill="auto"/>
            <w:noWrap/>
            <w:hideMark/>
          </w:tcPr>
          <w:p w14:paraId="1FF04C3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444612C8" w14:textId="77777777" w:rsidTr="002F729A">
        <w:trPr>
          <w:trHeight w:val="300"/>
        </w:trPr>
        <w:tc>
          <w:tcPr>
            <w:tcW w:w="875" w:type="dxa"/>
            <w:tcBorders>
              <w:top w:val="nil"/>
              <w:left w:val="single" w:sz="4" w:space="0" w:color="auto"/>
              <w:bottom w:val="single" w:sz="4" w:space="0" w:color="auto"/>
              <w:right w:val="single" w:sz="4" w:space="0" w:color="auto"/>
            </w:tcBorders>
          </w:tcPr>
          <w:p w14:paraId="339F8266" w14:textId="01FEE9CF"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D8D10</w:t>
            </w:r>
          </w:p>
        </w:tc>
        <w:tc>
          <w:tcPr>
            <w:tcW w:w="1559" w:type="dxa"/>
            <w:tcBorders>
              <w:top w:val="nil"/>
              <w:left w:val="single" w:sz="4" w:space="0" w:color="auto"/>
              <w:bottom w:val="single" w:sz="4" w:space="0" w:color="auto"/>
              <w:right w:val="single" w:sz="4" w:space="0" w:color="auto"/>
            </w:tcBorders>
            <w:shd w:val="clear" w:color="auto" w:fill="auto"/>
            <w:noWrap/>
            <w:hideMark/>
          </w:tcPr>
          <w:p w14:paraId="095A44C5"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Conjuration of Demons </w:t>
            </w:r>
          </w:p>
        </w:tc>
        <w:tc>
          <w:tcPr>
            <w:tcW w:w="3940" w:type="dxa"/>
            <w:tcBorders>
              <w:top w:val="nil"/>
              <w:left w:val="nil"/>
              <w:bottom w:val="single" w:sz="4" w:space="0" w:color="auto"/>
              <w:right w:val="single" w:sz="4" w:space="0" w:color="auto"/>
            </w:tcBorders>
            <w:shd w:val="clear" w:color="auto" w:fill="auto"/>
            <w:noWrap/>
            <w:hideMark/>
          </w:tcPr>
          <w:p w14:paraId="670CF88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Summons a Demon with 2HD</w:t>
            </w:r>
          </w:p>
        </w:tc>
        <w:tc>
          <w:tcPr>
            <w:tcW w:w="1276" w:type="dxa"/>
            <w:tcBorders>
              <w:top w:val="nil"/>
              <w:left w:val="nil"/>
              <w:bottom w:val="single" w:sz="4" w:space="0" w:color="auto"/>
              <w:right w:val="single" w:sz="4" w:space="0" w:color="auto"/>
            </w:tcBorders>
            <w:shd w:val="clear" w:color="auto" w:fill="auto"/>
            <w:noWrap/>
            <w:hideMark/>
          </w:tcPr>
          <w:p w14:paraId="77A65CE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7D460C47" w14:textId="77777777" w:rsidTr="002F729A">
        <w:trPr>
          <w:trHeight w:val="300"/>
        </w:trPr>
        <w:tc>
          <w:tcPr>
            <w:tcW w:w="875" w:type="dxa"/>
            <w:tcBorders>
              <w:top w:val="nil"/>
              <w:left w:val="single" w:sz="4" w:space="0" w:color="auto"/>
              <w:bottom w:val="single" w:sz="4" w:space="0" w:color="auto"/>
              <w:right w:val="single" w:sz="4" w:space="0" w:color="auto"/>
            </w:tcBorders>
          </w:tcPr>
          <w:p w14:paraId="4F4B63FD" w14:textId="3249775F"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D8D11</w:t>
            </w:r>
          </w:p>
        </w:tc>
        <w:tc>
          <w:tcPr>
            <w:tcW w:w="1559" w:type="dxa"/>
            <w:tcBorders>
              <w:top w:val="nil"/>
              <w:left w:val="single" w:sz="4" w:space="0" w:color="auto"/>
              <w:bottom w:val="single" w:sz="4" w:space="0" w:color="auto"/>
              <w:right w:val="single" w:sz="4" w:space="0" w:color="auto"/>
            </w:tcBorders>
            <w:shd w:val="clear" w:color="auto" w:fill="auto"/>
            <w:noWrap/>
            <w:hideMark/>
          </w:tcPr>
          <w:p w14:paraId="1A47B8E1"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Meteor Swarm </w:t>
            </w:r>
          </w:p>
        </w:tc>
        <w:tc>
          <w:tcPr>
            <w:tcW w:w="3940" w:type="dxa"/>
            <w:tcBorders>
              <w:top w:val="nil"/>
              <w:left w:val="nil"/>
              <w:bottom w:val="single" w:sz="4" w:space="0" w:color="auto"/>
              <w:right w:val="single" w:sz="4" w:space="0" w:color="auto"/>
            </w:tcBorders>
            <w:shd w:val="clear" w:color="auto" w:fill="auto"/>
            <w:noWrap/>
            <w:hideMark/>
          </w:tcPr>
          <w:p w14:paraId="4C8C4CA8"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Effects the same as casting Fireball 4 times.</w:t>
            </w:r>
          </w:p>
        </w:tc>
        <w:tc>
          <w:tcPr>
            <w:tcW w:w="1276" w:type="dxa"/>
            <w:tcBorders>
              <w:top w:val="nil"/>
              <w:left w:val="nil"/>
              <w:bottom w:val="single" w:sz="4" w:space="0" w:color="auto"/>
              <w:right w:val="single" w:sz="4" w:space="0" w:color="auto"/>
            </w:tcBorders>
            <w:shd w:val="clear" w:color="auto" w:fill="auto"/>
            <w:noWrap/>
            <w:hideMark/>
          </w:tcPr>
          <w:p w14:paraId="3D65965C"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w:t>
            </w:r>
          </w:p>
        </w:tc>
      </w:tr>
      <w:tr w:rsidR="007F79BB" w:rsidRPr="00BC267F" w14:paraId="5074BECD" w14:textId="77777777" w:rsidTr="002F729A">
        <w:trPr>
          <w:trHeight w:val="300"/>
        </w:trPr>
        <w:tc>
          <w:tcPr>
            <w:tcW w:w="875" w:type="dxa"/>
            <w:tcBorders>
              <w:top w:val="nil"/>
              <w:left w:val="single" w:sz="4" w:space="0" w:color="auto"/>
              <w:bottom w:val="single" w:sz="4" w:space="0" w:color="auto"/>
              <w:right w:val="single" w:sz="4" w:space="0" w:color="auto"/>
            </w:tcBorders>
          </w:tcPr>
          <w:p w14:paraId="0351FD3A" w14:textId="33606A36" w:rsidR="007F79BB" w:rsidRPr="009662B8" w:rsidRDefault="00A17DD3" w:rsidP="007F79BB">
            <w:pPr>
              <w:spacing w:after="0" w:line="240" w:lineRule="auto"/>
              <w:rPr>
                <w:rFonts w:eastAsia="Times New Roman" w:cs="Calibri"/>
                <w:color w:val="000000"/>
                <w:lang w:val="en-GB" w:eastAsia="en-GB"/>
              </w:rPr>
            </w:pPr>
            <w:r>
              <w:rPr>
                <w:rFonts w:eastAsia="Times New Roman" w:cs="Calibri"/>
                <w:color w:val="000000"/>
                <w:lang w:val="en-GB" w:eastAsia="en-GB"/>
              </w:rPr>
              <w:t>D8D12</w:t>
            </w:r>
          </w:p>
        </w:tc>
        <w:tc>
          <w:tcPr>
            <w:tcW w:w="1559" w:type="dxa"/>
            <w:tcBorders>
              <w:top w:val="nil"/>
              <w:left w:val="single" w:sz="4" w:space="0" w:color="auto"/>
              <w:bottom w:val="single" w:sz="4" w:space="0" w:color="auto"/>
              <w:right w:val="single" w:sz="4" w:space="0" w:color="auto"/>
            </w:tcBorders>
            <w:shd w:val="clear" w:color="auto" w:fill="auto"/>
            <w:noWrap/>
            <w:hideMark/>
          </w:tcPr>
          <w:p w14:paraId="7B6C503D"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Time Stop </w:t>
            </w:r>
          </w:p>
        </w:tc>
        <w:tc>
          <w:tcPr>
            <w:tcW w:w="3940" w:type="dxa"/>
            <w:tcBorders>
              <w:top w:val="nil"/>
              <w:left w:val="nil"/>
              <w:bottom w:val="single" w:sz="4" w:space="0" w:color="auto"/>
              <w:right w:val="single" w:sz="4" w:space="0" w:color="auto"/>
            </w:tcBorders>
            <w:shd w:val="clear" w:color="auto" w:fill="auto"/>
            <w:noWrap/>
            <w:hideMark/>
          </w:tcPr>
          <w:p w14:paraId="054F40E2"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Stops time completely in a Nearby area </w:t>
            </w:r>
          </w:p>
        </w:tc>
        <w:tc>
          <w:tcPr>
            <w:tcW w:w="1276" w:type="dxa"/>
            <w:tcBorders>
              <w:top w:val="nil"/>
              <w:left w:val="nil"/>
              <w:bottom w:val="single" w:sz="4" w:space="0" w:color="auto"/>
              <w:right w:val="single" w:sz="4" w:space="0" w:color="auto"/>
            </w:tcBorders>
            <w:shd w:val="clear" w:color="auto" w:fill="auto"/>
            <w:noWrap/>
            <w:hideMark/>
          </w:tcPr>
          <w:p w14:paraId="4C78C6F0" w14:textId="77777777" w:rsidR="007F79BB" w:rsidRPr="00BC267F" w:rsidRDefault="007F79BB" w:rsidP="007F79BB">
            <w:pPr>
              <w:spacing w:after="0" w:line="240" w:lineRule="auto"/>
              <w:rPr>
                <w:rFonts w:eastAsia="Times New Roman" w:cs="Calibri"/>
                <w:color w:val="000000"/>
                <w:lang w:val="en-GB" w:eastAsia="en-GB"/>
              </w:rPr>
            </w:pPr>
            <w:r w:rsidRPr="00BC267F">
              <w:rPr>
                <w:rFonts w:eastAsia="Times New Roman" w:cs="Calibri"/>
                <w:color w:val="000000"/>
                <w:lang w:val="en-GB" w:eastAsia="en-GB"/>
              </w:rPr>
              <w:t xml:space="preserve"> 1d4+1 Moments.</w:t>
            </w:r>
          </w:p>
        </w:tc>
      </w:tr>
    </w:tbl>
    <w:p w14:paraId="29C8A19B" w14:textId="77777777" w:rsidR="00670EEA" w:rsidRDefault="00670EEA" w:rsidP="00670EEA"/>
    <w:p w14:paraId="10EC76B3" w14:textId="77777777" w:rsidR="00670EEA" w:rsidRDefault="00670EEA" w:rsidP="00670EEA">
      <w:r>
        <w:t>Knowledge skills can attempt to banish all nearby undead as an action. They must successfully check their WIS for each group of creatures they are attempting to banish, adding the creature's HD to the roll. A GM will determine which creatures are banished. Undead creatures that are Banished must spend all their movement (and convert actions to movement) to move away from the character for 2d4 Moments after being Banished.</w:t>
      </w:r>
    </w:p>
    <w:p w14:paraId="316A81BB" w14:textId="5DFFB19B" w:rsidR="007841C0" w:rsidRDefault="007841C0">
      <w:pPr>
        <w:rPr>
          <w:rFonts w:asciiTheme="majorHAnsi" w:hAnsiTheme="majorHAnsi"/>
          <w:caps/>
          <w:color w:val="775F55" w:themeColor="text2"/>
          <w:sz w:val="32"/>
          <w:szCs w:val="32"/>
        </w:rPr>
      </w:pPr>
      <w:r>
        <w:br w:type="page"/>
      </w:r>
    </w:p>
    <w:p w14:paraId="6F5D1228" w14:textId="3E67DBDD" w:rsidR="00670EEA" w:rsidRDefault="00670EEA" w:rsidP="00670EEA">
      <w:pPr>
        <w:pStyle w:val="Heading1"/>
      </w:pPr>
      <w:r>
        <w:lastRenderedPageBreak/>
        <w:t>Character Sheet</w:t>
      </w:r>
    </w:p>
    <w:tbl>
      <w:tblPr>
        <w:tblStyle w:val="TableGrid"/>
        <w:tblW w:w="0" w:type="auto"/>
        <w:tblLook w:val="04A0" w:firstRow="1" w:lastRow="0" w:firstColumn="1" w:lastColumn="0" w:noHBand="0" w:noVBand="1"/>
      </w:tblPr>
      <w:tblGrid>
        <w:gridCol w:w="2263"/>
        <w:gridCol w:w="4820"/>
        <w:gridCol w:w="850"/>
      </w:tblGrid>
      <w:tr w:rsidR="00670EEA" w14:paraId="4EFDBE1A" w14:textId="77777777" w:rsidTr="002F729A">
        <w:tc>
          <w:tcPr>
            <w:tcW w:w="2263" w:type="dxa"/>
          </w:tcPr>
          <w:p w14:paraId="608E81B0" w14:textId="77777777" w:rsidR="00670EEA" w:rsidRDefault="00670EEA" w:rsidP="00670EEA">
            <w:r>
              <w:t>Name</w:t>
            </w:r>
          </w:p>
        </w:tc>
        <w:tc>
          <w:tcPr>
            <w:tcW w:w="4820" w:type="dxa"/>
          </w:tcPr>
          <w:p w14:paraId="56123233" w14:textId="77777777" w:rsidR="00670EEA" w:rsidRDefault="00670EEA" w:rsidP="00670EEA"/>
        </w:tc>
        <w:tc>
          <w:tcPr>
            <w:tcW w:w="850" w:type="dxa"/>
          </w:tcPr>
          <w:p w14:paraId="131CB2A2" w14:textId="77777777" w:rsidR="00670EEA" w:rsidRDefault="00670EEA" w:rsidP="00670EEA"/>
        </w:tc>
      </w:tr>
      <w:tr w:rsidR="00670EEA" w14:paraId="27298A15" w14:textId="77777777" w:rsidTr="002F729A">
        <w:tc>
          <w:tcPr>
            <w:tcW w:w="2263" w:type="dxa"/>
          </w:tcPr>
          <w:p w14:paraId="7772CFB2" w14:textId="77777777" w:rsidR="00670EEA" w:rsidRDefault="00670EEA" w:rsidP="00670EEA">
            <w:r>
              <w:t>Type</w:t>
            </w:r>
          </w:p>
        </w:tc>
        <w:tc>
          <w:tcPr>
            <w:tcW w:w="4820" w:type="dxa"/>
          </w:tcPr>
          <w:p w14:paraId="0A96E138" w14:textId="77777777" w:rsidR="00670EEA" w:rsidRDefault="00670EEA" w:rsidP="00670EEA">
            <w:r>
              <w:t>PC</w:t>
            </w:r>
          </w:p>
        </w:tc>
        <w:tc>
          <w:tcPr>
            <w:tcW w:w="850" w:type="dxa"/>
          </w:tcPr>
          <w:p w14:paraId="594AD711" w14:textId="77777777" w:rsidR="00670EEA" w:rsidRDefault="00670EEA" w:rsidP="00670EEA"/>
        </w:tc>
      </w:tr>
      <w:tr w:rsidR="00670EEA" w14:paraId="70AACA5A" w14:textId="77777777" w:rsidTr="002F729A">
        <w:tc>
          <w:tcPr>
            <w:tcW w:w="2263" w:type="dxa"/>
          </w:tcPr>
          <w:p w14:paraId="7FA31879" w14:textId="77777777" w:rsidR="00670EEA" w:rsidRDefault="00670EEA" w:rsidP="00670EEA">
            <w:r>
              <w:t>Class</w:t>
            </w:r>
          </w:p>
        </w:tc>
        <w:tc>
          <w:tcPr>
            <w:tcW w:w="4820" w:type="dxa"/>
          </w:tcPr>
          <w:p w14:paraId="2EEED9C9" w14:textId="77777777" w:rsidR="00670EEA" w:rsidRDefault="00670EEA" w:rsidP="00670EEA"/>
        </w:tc>
        <w:tc>
          <w:tcPr>
            <w:tcW w:w="850" w:type="dxa"/>
          </w:tcPr>
          <w:p w14:paraId="1C25C95E" w14:textId="77777777" w:rsidR="00670EEA" w:rsidRDefault="00670EEA" w:rsidP="00670EEA"/>
        </w:tc>
      </w:tr>
      <w:tr w:rsidR="00670EEA" w14:paraId="32ED4D4F" w14:textId="77777777" w:rsidTr="002F729A">
        <w:tc>
          <w:tcPr>
            <w:tcW w:w="2263" w:type="dxa"/>
          </w:tcPr>
          <w:p w14:paraId="6321C92B" w14:textId="77777777" w:rsidR="00670EEA" w:rsidRDefault="00670EEA" w:rsidP="00670EEA">
            <w:r>
              <w:t>Level</w:t>
            </w:r>
          </w:p>
        </w:tc>
        <w:tc>
          <w:tcPr>
            <w:tcW w:w="4820" w:type="dxa"/>
          </w:tcPr>
          <w:tbl>
            <w:tblPr>
              <w:tblStyle w:val="TableGrid"/>
              <w:tblW w:w="0" w:type="auto"/>
              <w:tblLook w:val="04A0" w:firstRow="1" w:lastRow="0" w:firstColumn="1" w:lastColumn="0" w:noHBand="0" w:noVBand="1"/>
            </w:tblPr>
            <w:tblGrid>
              <w:gridCol w:w="459"/>
              <w:gridCol w:w="459"/>
              <w:gridCol w:w="459"/>
              <w:gridCol w:w="459"/>
              <w:gridCol w:w="459"/>
              <w:gridCol w:w="459"/>
              <w:gridCol w:w="460"/>
              <w:gridCol w:w="460"/>
              <w:gridCol w:w="460"/>
              <w:gridCol w:w="460"/>
            </w:tblGrid>
            <w:tr w:rsidR="00670EEA" w14:paraId="508B8682" w14:textId="77777777" w:rsidTr="00670EEA">
              <w:tc>
                <w:tcPr>
                  <w:tcW w:w="460" w:type="dxa"/>
                </w:tcPr>
                <w:p w14:paraId="222F54CF" w14:textId="77777777" w:rsidR="00670EEA" w:rsidRDefault="00670EEA" w:rsidP="00670EEA"/>
              </w:tc>
              <w:tc>
                <w:tcPr>
                  <w:tcW w:w="460" w:type="dxa"/>
                </w:tcPr>
                <w:p w14:paraId="0CD5490B" w14:textId="77777777" w:rsidR="00670EEA" w:rsidRDefault="00670EEA" w:rsidP="00670EEA"/>
              </w:tc>
              <w:tc>
                <w:tcPr>
                  <w:tcW w:w="460" w:type="dxa"/>
                </w:tcPr>
                <w:p w14:paraId="6D5FD52E" w14:textId="77777777" w:rsidR="00670EEA" w:rsidRDefault="00670EEA" w:rsidP="00670EEA"/>
              </w:tc>
              <w:tc>
                <w:tcPr>
                  <w:tcW w:w="460" w:type="dxa"/>
                </w:tcPr>
                <w:p w14:paraId="108229AB" w14:textId="77777777" w:rsidR="00670EEA" w:rsidRDefault="00670EEA" w:rsidP="00670EEA"/>
              </w:tc>
              <w:tc>
                <w:tcPr>
                  <w:tcW w:w="460" w:type="dxa"/>
                </w:tcPr>
                <w:p w14:paraId="6C854495" w14:textId="77777777" w:rsidR="00670EEA" w:rsidRDefault="00670EEA" w:rsidP="00670EEA"/>
              </w:tc>
              <w:tc>
                <w:tcPr>
                  <w:tcW w:w="460" w:type="dxa"/>
                </w:tcPr>
                <w:p w14:paraId="4FA50290" w14:textId="77777777" w:rsidR="00670EEA" w:rsidRDefault="00670EEA" w:rsidP="00670EEA"/>
              </w:tc>
              <w:tc>
                <w:tcPr>
                  <w:tcW w:w="461" w:type="dxa"/>
                </w:tcPr>
                <w:p w14:paraId="086020AA" w14:textId="77777777" w:rsidR="00670EEA" w:rsidRDefault="00670EEA" w:rsidP="00670EEA"/>
              </w:tc>
              <w:tc>
                <w:tcPr>
                  <w:tcW w:w="461" w:type="dxa"/>
                </w:tcPr>
                <w:p w14:paraId="6AD1BEC5" w14:textId="77777777" w:rsidR="00670EEA" w:rsidRDefault="00670EEA" w:rsidP="00670EEA"/>
              </w:tc>
              <w:tc>
                <w:tcPr>
                  <w:tcW w:w="461" w:type="dxa"/>
                </w:tcPr>
                <w:p w14:paraId="0B90816F" w14:textId="77777777" w:rsidR="00670EEA" w:rsidRDefault="00670EEA" w:rsidP="00670EEA"/>
              </w:tc>
              <w:tc>
                <w:tcPr>
                  <w:tcW w:w="461" w:type="dxa"/>
                </w:tcPr>
                <w:p w14:paraId="41C22829" w14:textId="77777777" w:rsidR="00670EEA" w:rsidRDefault="00670EEA" w:rsidP="00670EEA"/>
              </w:tc>
            </w:tr>
            <w:tr w:rsidR="00670EEA" w14:paraId="1168797F" w14:textId="77777777" w:rsidTr="00670EEA">
              <w:tc>
                <w:tcPr>
                  <w:tcW w:w="460" w:type="dxa"/>
                </w:tcPr>
                <w:p w14:paraId="13B40C5C" w14:textId="77777777" w:rsidR="00670EEA" w:rsidRDefault="00670EEA" w:rsidP="00670EEA"/>
              </w:tc>
              <w:tc>
                <w:tcPr>
                  <w:tcW w:w="460" w:type="dxa"/>
                </w:tcPr>
                <w:p w14:paraId="7D4AE4CF" w14:textId="77777777" w:rsidR="00670EEA" w:rsidRDefault="00670EEA" w:rsidP="00670EEA"/>
              </w:tc>
              <w:tc>
                <w:tcPr>
                  <w:tcW w:w="460" w:type="dxa"/>
                </w:tcPr>
                <w:p w14:paraId="3D38CCAA" w14:textId="77777777" w:rsidR="00670EEA" w:rsidRDefault="00670EEA" w:rsidP="00670EEA"/>
              </w:tc>
              <w:tc>
                <w:tcPr>
                  <w:tcW w:w="460" w:type="dxa"/>
                </w:tcPr>
                <w:p w14:paraId="47106C26" w14:textId="77777777" w:rsidR="00670EEA" w:rsidRDefault="00670EEA" w:rsidP="00670EEA"/>
              </w:tc>
              <w:tc>
                <w:tcPr>
                  <w:tcW w:w="460" w:type="dxa"/>
                </w:tcPr>
                <w:p w14:paraId="5C11D834" w14:textId="77777777" w:rsidR="00670EEA" w:rsidRDefault="00670EEA" w:rsidP="00670EEA"/>
              </w:tc>
              <w:tc>
                <w:tcPr>
                  <w:tcW w:w="460" w:type="dxa"/>
                </w:tcPr>
                <w:p w14:paraId="33A01A09" w14:textId="77777777" w:rsidR="00670EEA" w:rsidRDefault="00670EEA" w:rsidP="00670EEA"/>
              </w:tc>
              <w:tc>
                <w:tcPr>
                  <w:tcW w:w="461" w:type="dxa"/>
                </w:tcPr>
                <w:p w14:paraId="20138843" w14:textId="77777777" w:rsidR="00670EEA" w:rsidRDefault="00670EEA" w:rsidP="00670EEA"/>
              </w:tc>
              <w:tc>
                <w:tcPr>
                  <w:tcW w:w="461" w:type="dxa"/>
                </w:tcPr>
                <w:p w14:paraId="285F46A3" w14:textId="77777777" w:rsidR="00670EEA" w:rsidRDefault="00670EEA" w:rsidP="00670EEA"/>
              </w:tc>
              <w:tc>
                <w:tcPr>
                  <w:tcW w:w="461" w:type="dxa"/>
                </w:tcPr>
                <w:p w14:paraId="6A259BF3" w14:textId="77777777" w:rsidR="00670EEA" w:rsidRDefault="00670EEA" w:rsidP="00670EEA"/>
              </w:tc>
              <w:tc>
                <w:tcPr>
                  <w:tcW w:w="461" w:type="dxa"/>
                </w:tcPr>
                <w:p w14:paraId="3FDCB715" w14:textId="77777777" w:rsidR="00670EEA" w:rsidRDefault="00670EEA" w:rsidP="00670EEA"/>
              </w:tc>
            </w:tr>
          </w:tbl>
          <w:p w14:paraId="7009C0F2" w14:textId="77777777" w:rsidR="00670EEA" w:rsidRDefault="00670EEA" w:rsidP="00670EEA"/>
        </w:tc>
        <w:tc>
          <w:tcPr>
            <w:tcW w:w="850" w:type="dxa"/>
          </w:tcPr>
          <w:p w14:paraId="413BEC84" w14:textId="77777777" w:rsidR="00670EEA" w:rsidRDefault="00670EEA" w:rsidP="00670EEA"/>
        </w:tc>
      </w:tr>
      <w:tr w:rsidR="00670EEA" w14:paraId="29817940" w14:textId="77777777" w:rsidTr="002F729A">
        <w:tc>
          <w:tcPr>
            <w:tcW w:w="2263" w:type="dxa"/>
          </w:tcPr>
          <w:p w14:paraId="54BBA2DE" w14:textId="77777777" w:rsidR="00670EEA" w:rsidRDefault="00670EEA" w:rsidP="00670EEA">
            <w:r>
              <w:t>STR</w:t>
            </w:r>
          </w:p>
        </w:tc>
        <w:tc>
          <w:tcPr>
            <w:tcW w:w="4820" w:type="dxa"/>
          </w:tcPr>
          <w:p w14:paraId="3D641051" w14:textId="77777777" w:rsidR="00670EEA" w:rsidRDefault="00670EEA" w:rsidP="00670EEA"/>
        </w:tc>
        <w:tc>
          <w:tcPr>
            <w:tcW w:w="850" w:type="dxa"/>
          </w:tcPr>
          <w:p w14:paraId="42D2BBF5" w14:textId="77777777" w:rsidR="00670EEA" w:rsidRDefault="00670EEA" w:rsidP="00670EEA"/>
        </w:tc>
      </w:tr>
      <w:tr w:rsidR="00670EEA" w14:paraId="7D338D91" w14:textId="77777777" w:rsidTr="002F729A">
        <w:tc>
          <w:tcPr>
            <w:tcW w:w="2263" w:type="dxa"/>
          </w:tcPr>
          <w:p w14:paraId="67155E85" w14:textId="77777777" w:rsidR="00670EEA" w:rsidRDefault="00670EEA" w:rsidP="00670EEA">
            <w:r>
              <w:t>DEX</w:t>
            </w:r>
          </w:p>
        </w:tc>
        <w:tc>
          <w:tcPr>
            <w:tcW w:w="4820" w:type="dxa"/>
          </w:tcPr>
          <w:p w14:paraId="39D7FF17" w14:textId="77777777" w:rsidR="00670EEA" w:rsidRDefault="00670EEA" w:rsidP="00670EEA"/>
        </w:tc>
        <w:tc>
          <w:tcPr>
            <w:tcW w:w="850" w:type="dxa"/>
          </w:tcPr>
          <w:p w14:paraId="2E61E8FA" w14:textId="77777777" w:rsidR="00670EEA" w:rsidRDefault="00670EEA" w:rsidP="00670EEA"/>
        </w:tc>
      </w:tr>
      <w:tr w:rsidR="00670EEA" w14:paraId="631040D7" w14:textId="77777777" w:rsidTr="002F729A">
        <w:tc>
          <w:tcPr>
            <w:tcW w:w="2263" w:type="dxa"/>
          </w:tcPr>
          <w:p w14:paraId="3DCAF035" w14:textId="77777777" w:rsidR="00670EEA" w:rsidRDefault="00670EEA" w:rsidP="00670EEA">
            <w:r>
              <w:t>CON</w:t>
            </w:r>
          </w:p>
        </w:tc>
        <w:tc>
          <w:tcPr>
            <w:tcW w:w="4820" w:type="dxa"/>
          </w:tcPr>
          <w:p w14:paraId="2D6DF6E6" w14:textId="77777777" w:rsidR="00670EEA" w:rsidRDefault="00670EEA" w:rsidP="00670EEA"/>
        </w:tc>
        <w:tc>
          <w:tcPr>
            <w:tcW w:w="850" w:type="dxa"/>
          </w:tcPr>
          <w:p w14:paraId="6EA5A0A1" w14:textId="77777777" w:rsidR="00670EEA" w:rsidRDefault="00670EEA" w:rsidP="00670EEA"/>
        </w:tc>
      </w:tr>
      <w:tr w:rsidR="00670EEA" w14:paraId="21CE60A5" w14:textId="77777777" w:rsidTr="002F729A">
        <w:tc>
          <w:tcPr>
            <w:tcW w:w="2263" w:type="dxa"/>
          </w:tcPr>
          <w:p w14:paraId="019457CB" w14:textId="77777777" w:rsidR="00670EEA" w:rsidRDefault="00670EEA" w:rsidP="00670EEA">
            <w:r>
              <w:t>INT</w:t>
            </w:r>
          </w:p>
        </w:tc>
        <w:tc>
          <w:tcPr>
            <w:tcW w:w="4820" w:type="dxa"/>
          </w:tcPr>
          <w:p w14:paraId="32F8B880" w14:textId="77777777" w:rsidR="00670EEA" w:rsidRDefault="00670EEA" w:rsidP="00670EEA"/>
        </w:tc>
        <w:tc>
          <w:tcPr>
            <w:tcW w:w="850" w:type="dxa"/>
          </w:tcPr>
          <w:p w14:paraId="0ACAD15C" w14:textId="77777777" w:rsidR="00670EEA" w:rsidRDefault="00670EEA" w:rsidP="00670EEA"/>
        </w:tc>
      </w:tr>
      <w:tr w:rsidR="00670EEA" w14:paraId="539C6766" w14:textId="77777777" w:rsidTr="002F729A">
        <w:tc>
          <w:tcPr>
            <w:tcW w:w="2263" w:type="dxa"/>
          </w:tcPr>
          <w:p w14:paraId="055E6E34" w14:textId="77777777" w:rsidR="00670EEA" w:rsidRDefault="00670EEA" w:rsidP="00670EEA">
            <w:r>
              <w:t>WIS</w:t>
            </w:r>
          </w:p>
        </w:tc>
        <w:tc>
          <w:tcPr>
            <w:tcW w:w="4820" w:type="dxa"/>
          </w:tcPr>
          <w:p w14:paraId="12B66AF7" w14:textId="77777777" w:rsidR="00670EEA" w:rsidRDefault="00670EEA" w:rsidP="00670EEA"/>
        </w:tc>
        <w:tc>
          <w:tcPr>
            <w:tcW w:w="850" w:type="dxa"/>
          </w:tcPr>
          <w:p w14:paraId="7B324C0C" w14:textId="77777777" w:rsidR="00670EEA" w:rsidRDefault="00670EEA" w:rsidP="00670EEA"/>
        </w:tc>
      </w:tr>
      <w:tr w:rsidR="00670EEA" w14:paraId="0600BA25" w14:textId="77777777" w:rsidTr="002F729A">
        <w:tc>
          <w:tcPr>
            <w:tcW w:w="2263" w:type="dxa"/>
          </w:tcPr>
          <w:p w14:paraId="3237A007" w14:textId="77777777" w:rsidR="00670EEA" w:rsidRDefault="00670EEA" w:rsidP="00670EEA">
            <w:r>
              <w:t>CHA</w:t>
            </w:r>
          </w:p>
        </w:tc>
        <w:tc>
          <w:tcPr>
            <w:tcW w:w="4820" w:type="dxa"/>
          </w:tcPr>
          <w:p w14:paraId="1B02FC92" w14:textId="77777777" w:rsidR="00670EEA" w:rsidRDefault="00670EEA" w:rsidP="00670EEA"/>
        </w:tc>
        <w:tc>
          <w:tcPr>
            <w:tcW w:w="850" w:type="dxa"/>
          </w:tcPr>
          <w:p w14:paraId="5CA02037" w14:textId="77777777" w:rsidR="00670EEA" w:rsidRDefault="00670EEA" w:rsidP="00670EEA"/>
        </w:tc>
      </w:tr>
      <w:tr w:rsidR="00670EEA" w14:paraId="3199F395" w14:textId="77777777" w:rsidTr="002F729A">
        <w:tc>
          <w:tcPr>
            <w:tcW w:w="2263" w:type="dxa"/>
          </w:tcPr>
          <w:p w14:paraId="64F1E0F3" w14:textId="77777777" w:rsidR="00670EEA" w:rsidRDefault="00670EEA" w:rsidP="00670EEA">
            <w:r>
              <w:t>HP</w:t>
            </w:r>
          </w:p>
        </w:tc>
        <w:tc>
          <w:tcPr>
            <w:tcW w:w="4820" w:type="dxa"/>
          </w:tcPr>
          <w:p w14:paraId="2E4FBD5E" w14:textId="77777777" w:rsidR="00670EEA" w:rsidRDefault="00670EEA" w:rsidP="00670EEA"/>
        </w:tc>
        <w:tc>
          <w:tcPr>
            <w:tcW w:w="850" w:type="dxa"/>
          </w:tcPr>
          <w:p w14:paraId="442098FD" w14:textId="77777777" w:rsidR="00670EEA" w:rsidRDefault="00670EEA" w:rsidP="00670EEA"/>
        </w:tc>
      </w:tr>
      <w:tr w:rsidR="00670EEA" w14:paraId="18D9633B" w14:textId="77777777" w:rsidTr="002F729A">
        <w:tc>
          <w:tcPr>
            <w:tcW w:w="2263" w:type="dxa"/>
          </w:tcPr>
          <w:p w14:paraId="7A227484" w14:textId="77777777" w:rsidR="00670EEA" w:rsidRDefault="00670EEA" w:rsidP="00670EEA">
            <w:r>
              <w:t>HP Recovery</w:t>
            </w:r>
          </w:p>
        </w:tc>
        <w:tc>
          <w:tcPr>
            <w:tcW w:w="4820" w:type="dxa"/>
          </w:tcPr>
          <w:p w14:paraId="16DCE08B" w14:textId="77777777" w:rsidR="00670EEA" w:rsidRDefault="00670EEA" w:rsidP="00670EEA"/>
        </w:tc>
        <w:tc>
          <w:tcPr>
            <w:tcW w:w="850" w:type="dxa"/>
          </w:tcPr>
          <w:p w14:paraId="329F0040" w14:textId="77777777" w:rsidR="00670EEA" w:rsidRDefault="00670EEA" w:rsidP="00670EEA"/>
        </w:tc>
      </w:tr>
      <w:tr w:rsidR="00670EEA" w14:paraId="727E4036" w14:textId="77777777" w:rsidTr="002F729A">
        <w:tc>
          <w:tcPr>
            <w:tcW w:w="2263" w:type="dxa"/>
          </w:tcPr>
          <w:p w14:paraId="66C088F3" w14:textId="77777777" w:rsidR="00670EEA" w:rsidRDefault="00670EEA" w:rsidP="00670EEA">
            <w:r>
              <w:t>Armor (AP)</w:t>
            </w:r>
          </w:p>
        </w:tc>
        <w:tc>
          <w:tcPr>
            <w:tcW w:w="4820" w:type="dxa"/>
          </w:tcPr>
          <w:p w14:paraId="0352CD2A" w14:textId="77777777" w:rsidR="00670EEA" w:rsidRDefault="00670EEA" w:rsidP="00670EEA"/>
        </w:tc>
        <w:tc>
          <w:tcPr>
            <w:tcW w:w="850" w:type="dxa"/>
          </w:tcPr>
          <w:p w14:paraId="1A95738A" w14:textId="77777777" w:rsidR="00670EEA" w:rsidRDefault="00670EEA" w:rsidP="00670EEA"/>
        </w:tc>
      </w:tr>
      <w:tr w:rsidR="00670EEA" w14:paraId="799A497C" w14:textId="77777777" w:rsidTr="002F729A">
        <w:tc>
          <w:tcPr>
            <w:tcW w:w="2263" w:type="dxa"/>
          </w:tcPr>
          <w:p w14:paraId="7072489B" w14:textId="77777777" w:rsidR="00670EEA" w:rsidRDefault="00670EEA" w:rsidP="00670EEA">
            <w:r>
              <w:t>Attack / Damage</w:t>
            </w:r>
          </w:p>
        </w:tc>
        <w:tc>
          <w:tcPr>
            <w:tcW w:w="4820" w:type="dxa"/>
          </w:tcPr>
          <w:p w14:paraId="6B585F36" w14:textId="77777777" w:rsidR="00670EEA" w:rsidRDefault="00670EEA" w:rsidP="00670EEA"/>
        </w:tc>
        <w:tc>
          <w:tcPr>
            <w:tcW w:w="850" w:type="dxa"/>
          </w:tcPr>
          <w:p w14:paraId="38499307" w14:textId="77777777" w:rsidR="00670EEA" w:rsidRDefault="00670EEA" w:rsidP="00670EEA"/>
        </w:tc>
      </w:tr>
      <w:tr w:rsidR="00670EEA" w14:paraId="355DD323" w14:textId="77777777" w:rsidTr="002F729A">
        <w:tc>
          <w:tcPr>
            <w:tcW w:w="2263" w:type="dxa"/>
          </w:tcPr>
          <w:p w14:paraId="2F020100" w14:textId="77777777" w:rsidR="00670EEA" w:rsidRDefault="00670EEA" w:rsidP="00670EEA">
            <w:r>
              <w:t>Tools</w:t>
            </w:r>
          </w:p>
        </w:tc>
        <w:tc>
          <w:tcPr>
            <w:tcW w:w="4820" w:type="dxa"/>
          </w:tcPr>
          <w:tbl>
            <w:tblPr>
              <w:tblStyle w:val="TableGrid"/>
              <w:tblW w:w="0" w:type="auto"/>
              <w:tblLook w:val="04A0" w:firstRow="1" w:lastRow="0" w:firstColumn="1" w:lastColumn="0" w:noHBand="0" w:noVBand="1"/>
            </w:tblPr>
            <w:tblGrid>
              <w:gridCol w:w="1308"/>
              <w:gridCol w:w="3286"/>
            </w:tblGrid>
            <w:tr w:rsidR="00670EEA" w14:paraId="0D90FE74" w14:textId="77777777" w:rsidTr="00670EEA">
              <w:tc>
                <w:tcPr>
                  <w:tcW w:w="1308" w:type="dxa"/>
                </w:tcPr>
                <w:p w14:paraId="7AED26A7" w14:textId="77777777" w:rsidR="00670EEA" w:rsidRDefault="00670EEA" w:rsidP="00670EEA">
                  <w:r>
                    <w:t>Basic</w:t>
                  </w:r>
                </w:p>
              </w:tc>
              <w:tc>
                <w:tcPr>
                  <w:tcW w:w="3286" w:type="dxa"/>
                </w:tcPr>
                <w:p w14:paraId="76F0C3B5" w14:textId="77777777" w:rsidR="00670EEA" w:rsidRDefault="00670EEA" w:rsidP="00670EEA"/>
              </w:tc>
            </w:tr>
            <w:tr w:rsidR="00670EEA" w14:paraId="1AF6348E" w14:textId="77777777" w:rsidTr="00670EEA">
              <w:tc>
                <w:tcPr>
                  <w:tcW w:w="1308" w:type="dxa"/>
                </w:tcPr>
                <w:p w14:paraId="0E7E59D2" w14:textId="77777777" w:rsidR="00670EEA" w:rsidRDefault="00670EEA" w:rsidP="00670EEA">
                  <w:r>
                    <w:t>Weapons</w:t>
                  </w:r>
                </w:p>
              </w:tc>
              <w:tc>
                <w:tcPr>
                  <w:tcW w:w="3286" w:type="dxa"/>
                </w:tcPr>
                <w:p w14:paraId="2048912D" w14:textId="77777777" w:rsidR="00670EEA" w:rsidRDefault="00670EEA" w:rsidP="00670EEA"/>
              </w:tc>
            </w:tr>
            <w:tr w:rsidR="00670EEA" w14:paraId="2D6C889A" w14:textId="77777777" w:rsidTr="00670EEA">
              <w:tc>
                <w:tcPr>
                  <w:tcW w:w="1308" w:type="dxa"/>
                </w:tcPr>
                <w:p w14:paraId="724AF0D1" w14:textId="77777777" w:rsidR="00670EEA" w:rsidRDefault="00670EEA" w:rsidP="00670EEA">
                  <w:r>
                    <w:t>Armor</w:t>
                  </w:r>
                </w:p>
              </w:tc>
              <w:tc>
                <w:tcPr>
                  <w:tcW w:w="3286" w:type="dxa"/>
                </w:tcPr>
                <w:p w14:paraId="40057BD6" w14:textId="77777777" w:rsidR="00670EEA" w:rsidRDefault="00670EEA" w:rsidP="00670EEA"/>
              </w:tc>
            </w:tr>
            <w:tr w:rsidR="00670EEA" w14:paraId="5F5477D8" w14:textId="77777777" w:rsidTr="00670EEA">
              <w:tc>
                <w:tcPr>
                  <w:tcW w:w="1308" w:type="dxa"/>
                </w:tcPr>
                <w:p w14:paraId="37C136D7" w14:textId="77777777" w:rsidR="00670EEA" w:rsidRDefault="00670EEA" w:rsidP="00670EEA">
                  <w:r>
                    <w:t>Magic</w:t>
                  </w:r>
                </w:p>
              </w:tc>
              <w:tc>
                <w:tcPr>
                  <w:tcW w:w="3286" w:type="dxa"/>
                </w:tcPr>
                <w:p w14:paraId="0A61A71B" w14:textId="77777777" w:rsidR="00670EEA" w:rsidRDefault="00670EEA" w:rsidP="00670EEA"/>
              </w:tc>
            </w:tr>
            <w:tr w:rsidR="00670EEA" w14:paraId="00FC0BBB" w14:textId="77777777" w:rsidTr="00670EEA">
              <w:tc>
                <w:tcPr>
                  <w:tcW w:w="1308" w:type="dxa"/>
                </w:tcPr>
                <w:p w14:paraId="46868CC9" w14:textId="77777777" w:rsidR="00670EEA" w:rsidRDefault="00670EEA" w:rsidP="00670EEA">
                  <w:r>
                    <w:t>Rations</w:t>
                  </w:r>
                </w:p>
              </w:tc>
              <w:tc>
                <w:tcPr>
                  <w:tcW w:w="3286" w:type="dxa"/>
                </w:tcPr>
                <w:p w14:paraId="32D3C367" w14:textId="77777777" w:rsidR="00670EEA" w:rsidRDefault="00670EEA" w:rsidP="00670EEA"/>
              </w:tc>
            </w:tr>
            <w:tr w:rsidR="00670EEA" w14:paraId="7B05A0CB" w14:textId="77777777" w:rsidTr="00670EEA">
              <w:tc>
                <w:tcPr>
                  <w:tcW w:w="1308" w:type="dxa"/>
                </w:tcPr>
                <w:p w14:paraId="605AB915" w14:textId="77777777" w:rsidR="00670EEA" w:rsidRDefault="00670EEA" w:rsidP="00670EEA"/>
              </w:tc>
              <w:tc>
                <w:tcPr>
                  <w:tcW w:w="3286" w:type="dxa"/>
                </w:tcPr>
                <w:p w14:paraId="137B44A8" w14:textId="77777777" w:rsidR="00670EEA" w:rsidRDefault="00670EEA" w:rsidP="00670EEA"/>
              </w:tc>
            </w:tr>
          </w:tbl>
          <w:p w14:paraId="21F67BB1" w14:textId="77777777" w:rsidR="00670EEA" w:rsidRDefault="00670EEA" w:rsidP="00670EEA"/>
        </w:tc>
        <w:tc>
          <w:tcPr>
            <w:tcW w:w="850" w:type="dxa"/>
          </w:tcPr>
          <w:p w14:paraId="07F3F72B" w14:textId="77777777" w:rsidR="00670EEA" w:rsidRDefault="00670EEA" w:rsidP="00670EEA"/>
        </w:tc>
      </w:tr>
    </w:tbl>
    <w:p w14:paraId="6B79A720" w14:textId="10EB3C38" w:rsidR="00670EEA" w:rsidRDefault="00670EEA" w:rsidP="00670EEA"/>
    <w:p w14:paraId="4B380138" w14:textId="78BC509F" w:rsidR="007841C0" w:rsidRDefault="007841C0">
      <w:r>
        <w:br w:type="page"/>
      </w:r>
    </w:p>
    <w:p w14:paraId="6B6DED41" w14:textId="77777777" w:rsidR="007841C0" w:rsidRDefault="007841C0" w:rsidP="007841C0"/>
    <w:p w14:paraId="3E93A2FA" w14:textId="77777777" w:rsidR="007841C0" w:rsidRPr="002C450B" w:rsidRDefault="007841C0" w:rsidP="007841C0">
      <w:pPr>
        <w:pStyle w:val="Heading1"/>
      </w:pPr>
      <w:r>
        <w:t>Glossary</w:t>
      </w:r>
    </w:p>
    <w:tbl>
      <w:tblPr>
        <w:tblStyle w:val="TableGrid"/>
        <w:tblW w:w="0" w:type="auto"/>
        <w:tblLook w:val="04A0" w:firstRow="1" w:lastRow="0" w:firstColumn="1" w:lastColumn="0" w:noHBand="0" w:noVBand="1"/>
      </w:tblPr>
      <w:tblGrid>
        <w:gridCol w:w="1271"/>
        <w:gridCol w:w="2126"/>
        <w:gridCol w:w="5619"/>
      </w:tblGrid>
      <w:tr w:rsidR="007841C0" w14:paraId="30FD6772" w14:textId="77777777" w:rsidTr="00A5705C">
        <w:tc>
          <w:tcPr>
            <w:tcW w:w="1271" w:type="dxa"/>
          </w:tcPr>
          <w:p w14:paraId="40E01E4C" w14:textId="77777777" w:rsidR="007841C0" w:rsidRDefault="007841C0" w:rsidP="00A5705C">
            <w:r>
              <w:t>Acronym</w:t>
            </w:r>
          </w:p>
        </w:tc>
        <w:tc>
          <w:tcPr>
            <w:tcW w:w="2126" w:type="dxa"/>
          </w:tcPr>
          <w:p w14:paraId="70F71C67" w14:textId="77777777" w:rsidR="007841C0" w:rsidRDefault="007841C0" w:rsidP="00A5705C"/>
        </w:tc>
        <w:tc>
          <w:tcPr>
            <w:tcW w:w="5619" w:type="dxa"/>
          </w:tcPr>
          <w:p w14:paraId="5309909B" w14:textId="77777777" w:rsidR="007841C0" w:rsidRDefault="007841C0" w:rsidP="00A5705C"/>
        </w:tc>
      </w:tr>
      <w:tr w:rsidR="007841C0" w14:paraId="5DE35FF5" w14:textId="77777777" w:rsidTr="00A5705C">
        <w:tc>
          <w:tcPr>
            <w:tcW w:w="1271" w:type="dxa"/>
          </w:tcPr>
          <w:p w14:paraId="047651CA" w14:textId="77777777" w:rsidR="007841C0" w:rsidRDefault="007841C0" w:rsidP="00A5705C">
            <w:r>
              <w:t>AP</w:t>
            </w:r>
          </w:p>
        </w:tc>
        <w:tc>
          <w:tcPr>
            <w:tcW w:w="2126" w:type="dxa"/>
          </w:tcPr>
          <w:p w14:paraId="4A2C6FE6" w14:textId="77777777" w:rsidR="007841C0" w:rsidRDefault="007841C0" w:rsidP="00A5705C">
            <w:r>
              <w:t>Armor Point</w:t>
            </w:r>
          </w:p>
        </w:tc>
        <w:tc>
          <w:tcPr>
            <w:tcW w:w="5619" w:type="dxa"/>
          </w:tcPr>
          <w:p w14:paraId="25CDA944" w14:textId="77777777" w:rsidR="007841C0" w:rsidRDefault="007841C0" w:rsidP="00A5705C"/>
        </w:tc>
      </w:tr>
      <w:tr w:rsidR="007841C0" w14:paraId="25172F4D" w14:textId="77777777" w:rsidTr="00A5705C">
        <w:tc>
          <w:tcPr>
            <w:tcW w:w="1271" w:type="dxa"/>
          </w:tcPr>
          <w:p w14:paraId="76E51411" w14:textId="77777777" w:rsidR="007841C0" w:rsidRDefault="007841C0" w:rsidP="00A5705C">
            <w:r>
              <w:t>CHA</w:t>
            </w:r>
          </w:p>
        </w:tc>
        <w:tc>
          <w:tcPr>
            <w:tcW w:w="2126" w:type="dxa"/>
          </w:tcPr>
          <w:p w14:paraId="4D3FB6C1" w14:textId="77777777" w:rsidR="007841C0" w:rsidRDefault="007841C0" w:rsidP="00A5705C">
            <w:r w:rsidRPr="00220168">
              <w:t>Charisma</w:t>
            </w:r>
          </w:p>
        </w:tc>
        <w:tc>
          <w:tcPr>
            <w:tcW w:w="5619" w:type="dxa"/>
          </w:tcPr>
          <w:p w14:paraId="2052D737" w14:textId="77777777" w:rsidR="007841C0" w:rsidRDefault="007841C0" w:rsidP="00A5705C"/>
        </w:tc>
      </w:tr>
      <w:tr w:rsidR="007841C0" w14:paraId="796FBFCC" w14:textId="77777777" w:rsidTr="00A5705C">
        <w:tc>
          <w:tcPr>
            <w:tcW w:w="1271" w:type="dxa"/>
          </w:tcPr>
          <w:p w14:paraId="057E5A0B" w14:textId="77777777" w:rsidR="007841C0" w:rsidRDefault="007841C0" w:rsidP="00A5705C"/>
        </w:tc>
        <w:tc>
          <w:tcPr>
            <w:tcW w:w="2126" w:type="dxa"/>
          </w:tcPr>
          <w:p w14:paraId="5B510CE5" w14:textId="77777777" w:rsidR="007841C0" w:rsidRDefault="007841C0" w:rsidP="00A5705C">
            <w:r>
              <w:t>Creature</w:t>
            </w:r>
          </w:p>
        </w:tc>
        <w:tc>
          <w:tcPr>
            <w:tcW w:w="5619" w:type="dxa"/>
          </w:tcPr>
          <w:p w14:paraId="4F68902C" w14:textId="77777777" w:rsidR="007841C0" w:rsidRDefault="007841C0" w:rsidP="00A5705C"/>
        </w:tc>
      </w:tr>
      <w:tr w:rsidR="007841C0" w14:paraId="62BD23E3" w14:textId="77777777" w:rsidTr="00A5705C">
        <w:tc>
          <w:tcPr>
            <w:tcW w:w="1271" w:type="dxa"/>
          </w:tcPr>
          <w:p w14:paraId="4F1DF0D1" w14:textId="77777777" w:rsidR="007841C0" w:rsidRDefault="007841C0" w:rsidP="00A5705C">
            <w:r>
              <w:t>CON</w:t>
            </w:r>
          </w:p>
        </w:tc>
        <w:tc>
          <w:tcPr>
            <w:tcW w:w="2126" w:type="dxa"/>
          </w:tcPr>
          <w:p w14:paraId="4AAC5792" w14:textId="77777777" w:rsidR="007841C0" w:rsidRDefault="007841C0" w:rsidP="00A5705C">
            <w:r w:rsidRPr="00220168">
              <w:t>Constitution</w:t>
            </w:r>
          </w:p>
        </w:tc>
        <w:tc>
          <w:tcPr>
            <w:tcW w:w="5619" w:type="dxa"/>
          </w:tcPr>
          <w:p w14:paraId="50A8471E" w14:textId="77777777" w:rsidR="007841C0" w:rsidRDefault="007841C0" w:rsidP="00A5705C"/>
        </w:tc>
      </w:tr>
      <w:tr w:rsidR="007841C0" w14:paraId="718135BC" w14:textId="77777777" w:rsidTr="00A5705C">
        <w:tc>
          <w:tcPr>
            <w:tcW w:w="1271" w:type="dxa"/>
          </w:tcPr>
          <w:p w14:paraId="0D169B14" w14:textId="77777777" w:rsidR="007841C0" w:rsidRDefault="007841C0" w:rsidP="00A5705C">
            <w:r>
              <w:t>d6</w:t>
            </w:r>
          </w:p>
        </w:tc>
        <w:tc>
          <w:tcPr>
            <w:tcW w:w="2126" w:type="dxa"/>
          </w:tcPr>
          <w:p w14:paraId="3747F90D" w14:textId="77777777" w:rsidR="007841C0" w:rsidRDefault="007841C0" w:rsidP="00A5705C"/>
        </w:tc>
        <w:tc>
          <w:tcPr>
            <w:tcW w:w="5619" w:type="dxa"/>
          </w:tcPr>
          <w:p w14:paraId="5F2A36B2" w14:textId="77777777" w:rsidR="007841C0" w:rsidRDefault="007841C0" w:rsidP="00A5705C"/>
        </w:tc>
      </w:tr>
      <w:tr w:rsidR="007841C0" w14:paraId="1D9481E3" w14:textId="77777777" w:rsidTr="00A5705C">
        <w:tc>
          <w:tcPr>
            <w:tcW w:w="1271" w:type="dxa"/>
          </w:tcPr>
          <w:p w14:paraId="04F75CCB" w14:textId="77777777" w:rsidR="007841C0" w:rsidRDefault="007841C0" w:rsidP="00A5705C">
            <w:r>
              <w:t>DEX</w:t>
            </w:r>
          </w:p>
        </w:tc>
        <w:tc>
          <w:tcPr>
            <w:tcW w:w="2126" w:type="dxa"/>
          </w:tcPr>
          <w:p w14:paraId="20AF9604" w14:textId="77777777" w:rsidR="007841C0" w:rsidRDefault="007841C0" w:rsidP="00A5705C">
            <w:r w:rsidRPr="00220168">
              <w:t>Dexterity</w:t>
            </w:r>
          </w:p>
        </w:tc>
        <w:tc>
          <w:tcPr>
            <w:tcW w:w="5619" w:type="dxa"/>
          </w:tcPr>
          <w:p w14:paraId="0B1AC8C2" w14:textId="77777777" w:rsidR="007841C0" w:rsidRDefault="007841C0" w:rsidP="00A5705C"/>
        </w:tc>
      </w:tr>
      <w:tr w:rsidR="007841C0" w14:paraId="7A5F070D" w14:textId="77777777" w:rsidTr="00A5705C">
        <w:tc>
          <w:tcPr>
            <w:tcW w:w="1271" w:type="dxa"/>
          </w:tcPr>
          <w:p w14:paraId="654798E9" w14:textId="77777777" w:rsidR="007841C0" w:rsidRDefault="007841C0" w:rsidP="00A5705C">
            <w:r>
              <w:t>GM</w:t>
            </w:r>
          </w:p>
        </w:tc>
        <w:tc>
          <w:tcPr>
            <w:tcW w:w="2126" w:type="dxa"/>
          </w:tcPr>
          <w:p w14:paraId="06C20C5F" w14:textId="77777777" w:rsidR="007841C0" w:rsidRDefault="007841C0" w:rsidP="00A5705C">
            <w:r>
              <w:t>Game Master</w:t>
            </w:r>
          </w:p>
        </w:tc>
        <w:tc>
          <w:tcPr>
            <w:tcW w:w="5619" w:type="dxa"/>
          </w:tcPr>
          <w:p w14:paraId="5D61574D" w14:textId="77777777" w:rsidR="007841C0" w:rsidRDefault="007841C0" w:rsidP="00A5705C"/>
        </w:tc>
      </w:tr>
      <w:tr w:rsidR="007841C0" w14:paraId="5B849119" w14:textId="77777777" w:rsidTr="00A5705C">
        <w:tc>
          <w:tcPr>
            <w:tcW w:w="1271" w:type="dxa"/>
          </w:tcPr>
          <w:p w14:paraId="2A9E7503" w14:textId="77777777" w:rsidR="007841C0" w:rsidRDefault="007841C0" w:rsidP="00A5705C">
            <w:r>
              <w:t>HD</w:t>
            </w:r>
          </w:p>
        </w:tc>
        <w:tc>
          <w:tcPr>
            <w:tcW w:w="2126" w:type="dxa"/>
          </w:tcPr>
          <w:p w14:paraId="1BFBAE29" w14:textId="77777777" w:rsidR="007841C0" w:rsidRDefault="007841C0" w:rsidP="00A5705C">
            <w:r w:rsidRPr="00220168">
              <w:t>Hit Die</w:t>
            </w:r>
          </w:p>
        </w:tc>
        <w:tc>
          <w:tcPr>
            <w:tcW w:w="5619" w:type="dxa"/>
          </w:tcPr>
          <w:p w14:paraId="21552BF8" w14:textId="77777777" w:rsidR="007841C0" w:rsidRDefault="007841C0" w:rsidP="00A5705C"/>
        </w:tc>
      </w:tr>
      <w:tr w:rsidR="007841C0" w14:paraId="490342FF" w14:textId="77777777" w:rsidTr="00A5705C">
        <w:tc>
          <w:tcPr>
            <w:tcW w:w="1271" w:type="dxa"/>
          </w:tcPr>
          <w:p w14:paraId="07BF5B48" w14:textId="77777777" w:rsidR="007841C0" w:rsidRDefault="007841C0" w:rsidP="00A5705C">
            <w:r>
              <w:t>HP</w:t>
            </w:r>
          </w:p>
        </w:tc>
        <w:tc>
          <w:tcPr>
            <w:tcW w:w="2126" w:type="dxa"/>
          </w:tcPr>
          <w:p w14:paraId="531D7B8C" w14:textId="77777777" w:rsidR="007841C0" w:rsidRDefault="007841C0" w:rsidP="00A5705C">
            <w:r>
              <w:t>Hit Point</w:t>
            </w:r>
          </w:p>
        </w:tc>
        <w:tc>
          <w:tcPr>
            <w:tcW w:w="5619" w:type="dxa"/>
          </w:tcPr>
          <w:p w14:paraId="2D199203" w14:textId="77777777" w:rsidR="007841C0" w:rsidRDefault="007841C0" w:rsidP="00A5705C"/>
        </w:tc>
      </w:tr>
      <w:tr w:rsidR="007841C0" w14:paraId="55A840D9" w14:textId="77777777" w:rsidTr="00A5705C">
        <w:tc>
          <w:tcPr>
            <w:tcW w:w="1271" w:type="dxa"/>
          </w:tcPr>
          <w:p w14:paraId="1D2E1C89" w14:textId="77777777" w:rsidR="007841C0" w:rsidRDefault="007841C0" w:rsidP="00A5705C">
            <w:r>
              <w:t>INT</w:t>
            </w:r>
          </w:p>
        </w:tc>
        <w:tc>
          <w:tcPr>
            <w:tcW w:w="2126" w:type="dxa"/>
          </w:tcPr>
          <w:p w14:paraId="0D097CD4" w14:textId="77777777" w:rsidR="007841C0" w:rsidRDefault="007841C0" w:rsidP="00A5705C">
            <w:r w:rsidRPr="00220168">
              <w:t>Intelligence</w:t>
            </w:r>
          </w:p>
        </w:tc>
        <w:tc>
          <w:tcPr>
            <w:tcW w:w="5619" w:type="dxa"/>
          </w:tcPr>
          <w:p w14:paraId="40068850" w14:textId="77777777" w:rsidR="007841C0" w:rsidRDefault="007841C0" w:rsidP="00A5705C"/>
        </w:tc>
      </w:tr>
      <w:tr w:rsidR="007841C0" w14:paraId="64B47A08" w14:textId="77777777" w:rsidTr="00A5705C">
        <w:tc>
          <w:tcPr>
            <w:tcW w:w="1271" w:type="dxa"/>
          </w:tcPr>
          <w:p w14:paraId="32CCB23A" w14:textId="77777777" w:rsidR="007841C0" w:rsidRDefault="007841C0" w:rsidP="00A5705C">
            <w:r>
              <w:t>NPC</w:t>
            </w:r>
          </w:p>
        </w:tc>
        <w:tc>
          <w:tcPr>
            <w:tcW w:w="2126" w:type="dxa"/>
          </w:tcPr>
          <w:p w14:paraId="71DE3C66" w14:textId="77777777" w:rsidR="007841C0" w:rsidRDefault="007841C0" w:rsidP="00A5705C">
            <w:r>
              <w:t>Non-Player Character</w:t>
            </w:r>
          </w:p>
        </w:tc>
        <w:tc>
          <w:tcPr>
            <w:tcW w:w="5619" w:type="dxa"/>
          </w:tcPr>
          <w:p w14:paraId="75C01361" w14:textId="77777777" w:rsidR="007841C0" w:rsidRDefault="007841C0" w:rsidP="00A5705C">
            <w:r>
              <w:t xml:space="preserve">A character used by the GM to effect action on the player character. For example, to set objectives, provide information, direction and sell Equipment. </w:t>
            </w:r>
          </w:p>
        </w:tc>
      </w:tr>
      <w:tr w:rsidR="007841C0" w14:paraId="233F5121" w14:textId="77777777" w:rsidTr="00A5705C">
        <w:tc>
          <w:tcPr>
            <w:tcW w:w="1271" w:type="dxa"/>
          </w:tcPr>
          <w:p w14:paraId="7ABA603E" w14:textId="77777777" w:rsidR="007841C0" w:rsidRDefault="007841C0" w:rsidP="00A5705C"/>
        </w:tc>
        <w:tc>
          <w:tcPr>
            <w:tcW w:w="2126" w:type="dxa"/>
          </w:tcPr>
          <w:p w14:paraId="5B0B1479" w14:textId="77777777" w:rsidR="007841C0" w:rsidRDefault="007841C0" w:rsidP="00A5705C"/>
        </w:tc>
        <w:tc>
          <w:tcPr>
            <w:tcW w:w="5619" w:type="dxa"/>
          </w:tcPr>
          <w:p w14:paraId="531D39CD" w14:textId="77777777" w:rsidR="007841C0" w:rsidRDefault="007841C0" w:rsidP="00A5705C"/>
        </w:tc>
      </w:tr>
      <w:tr w:rsidR="007841C0" w14:paraId="52FCEC6C" w14:textId="77777777" w:rsidTr="00A5705C">
        <w:tc>
          <w:tcPr>
            <w:tcW w:w="1271" w:type="dxa"/>
          </w:tcPr>
          <w:p w14:paraId="4F1828CB" w14:textId="77777777" w:rsidR="007841C0" w:rsidRDefault="007841C0" w:rsidP="00A5705C">
            <w:r>
              <w:t>OOA</w:t>
            </w:r>
          </w:p>
        </w:tc>
        <w:tc>
          <w:tcPr>
            <w:tcW w:w="2126" w:type="dxa"/>
          </w:tcPr>
          <w:p w14:paraId="6CE1CA5C" w14:textId="77777777" w:rsidR="007841C0" w:rsidRDefault="007841C0" w:rsidP="00A5705C">
            <w:r>
              <w:t>Out of Action</w:t>
            </w:r>
          </w:p>
        </w:tc>
        <w:tc>
          <w:tcPr>
            <w:tcW w:w="5619" w:type="dxa"/>
          </w:tcPr>
          <w:p w14:paraId="2D1D2ABA" w14:textId="77777777" w:rsidR="007841C0" w:rsidRDefault="007841C0" w:rsidP="00A5705C"/>
        </w:tc>
      </w:tr>
      <w:tr w:rsidR="007841C0" w14:paraId="75FC8C9E" w14:textId="77777777" w:rsidTr="00A5705C">
        <w:trPr>
          <w:trHeight w:val="427"/>
        </w:trPr>
        <w:tc>
          <w:tcPr>
            <w:tcW w:w="1271" w:type="dxa"/>
          </w:tcPr>
          <w:p w14:paraId="4C06D6AE" w14:textId="77777777" w:rsidR="007841C0" w:rsidRDefault="007841C0" w:rsidP="00A5705C">
            <w:r>
              <w:t>PC</w:t>
            </w:r>
          </w:p>
        </w:tc>
        <w:tc>
          <w:tcPr>
            <w:tcW w:w="2126" w:type="dxa"/>
          </w:tcPr>
          <w:p w14:paraId="3D66BD2F" w14:textId="77777777" w:rsidR="007841C0" w:rsidRDefault="007841C0" w:rsidP="00A5705C">
            <w:r>
              <w:t>Player Character</w:t>
            </w:r>
          </w:p>
        </w:tc>
        <w:tc>
          <w:tcPr>
            <w:tcW w:w="5619" w:type="dxa"/>
          </w:tcPr>
          <w:p w14:paraId="29748419" w14:textId="77777777" w:rsidR="007841C0" w:rsidRDefault="007841C0" w:rsidP="00A5705C"/>
        </w:tc>
      </w:tr>
      <w:tr w:rsidR="007841C0" w14:paraId="05C2A5A0" w14:textId="77777777" w:rsidTr="00A5705C">
        <w:tc>
          <w:tcPr>
            <w:tcW w:w="1271" w:type="dxa"/>
          </w:tcPr>
          <w:p w14:paraId="74AB8BEC" w14:textId="77777777" w:rsidR="007841C0" w:rsidRDefault="007841C0" w:rsidP="00A5705C">
            <w:r>
              <w:t>STR</w:t>
            </w:r>
          </w:p>
        </w:tc>
        <w:tc>
          <w:tcPr>
            <w:tcW w:w="2126" w:type="dxa"/>
          </w:tcPr>
          <w:p w14:paraId="7423C6C1" w14:textId="77777777" w:rsidR="007841C0" w:rsidRDefault="007841C0" w:rsidP="00A5705C">
            <w:r w:rsidRPr="00220168">
              <w:t>Strength</w:t>
            </w:r>
          </w:p>
        </w:tc>
        <w:tc>
          <w:tcPr>
            <w:tcW w:w="5619" w:type="dxa"/>
          </w:tcPr>
          <w:p w14:paraId="1B8CDB38" w14:textId="77777777" w:rsidR="007841C0" w:rsidRDefault="007841C0" w:rsidP="00A5705C"/>
        </w:tc>
      </w:tr>
      <w:tr w:rsidR="007841C0" w14:paraId="2E8F883E" w14:textId="77777777" w:rsidTr="00A5705C">
        <w:tc>
          <w:tcPr>
            <w:tcW w:w="1271" w:type="dxa"/>
          </w:tcPr>
          <w:p w14:paraId="17589A08" w14:textId="77777777" w:rsidR="007841C0" w:rsidRDefault="007841C0" w:rsidP="00A5705C">
            <w:r>
              <w:t>WIS</w:t>
            </w:r>
          </w:p>
        </w:tc>
        <w:tc>
          <w:tcPr>
            <w:tcW w:w="2126" w:type="dxa"/>
          </w:tcPr>
          <w:p w14:paraId="3D19F382" w14:textId="77777777" w:rsidR="007841C0" w:rsidRPr="00220168" w:rsidRDefault="007841C0" w:rsidP="00A5705C">
            <w:r w:rsidRPr="00220168">
              <w:t>Wisdom</w:t>
            </w:r>
          </w:p>
        </w:tc>
        <w:tc>
          <w:tcPr>
            <w:tcW w:w="5619" w:type="dxa"/>
          </w:tcPr>
          <w:p w14:paraId="279F8A76" w14:textId="77777777" w:rsidR="007841C0" w:rsidRDefault="007841C0" w:rsidP="00A5705C"/>
        </w:tc>
      </w:tr>
    </w:tbl>
    <w:p w14:paraId="352DF048" w14:textId="629208FD" w:rsidR="007841C0" w:rsidRDefault="007841C0" w:rsidP="007841C0"/>
    <w:sectPr w:rsidR="007841C0" w:rsidSect="00052A4A">
      <w:headerReference w:type="even" r:id="rId12"/>
      <w:footerReference w:type="even" r:id="rId13"/>
      <w:footerReference w:type="default" r:id="rId14"/>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02CCD" w14:textId="77777777" w:rsidR="00FE395A" w:rsidRDefault="00FE395A">
      <w:pPr>
        <w:spacing w:after="0" w:line="240" w:lineRule="auto"/>
      </w:pPr>
      <w:r>
        <w:separator/>
      </w:r>
    </w:p>
  </w:endnote>
  <w:endnote w:type="continuationSeparator" w:id="0">
    <w:p w14:paraId="314A1919" w14:textId="77777777" w:rsidR="00FE395A" w:rsidRDefault="00FE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altName w:val="HGPｺﾞｼｯｸ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FE85C" w14:textId="77777777" w:rsidR="00670EEA" w:rsidRDefault="00670EEA">
    <w:pPr>
      <w:pStyle w:val="FooterEven"/>
    </w:pPr>
    <w:r>
      <w:t xml:space="preserve">Page </w:t>
    </w:r>
    <w:r>
      <w:rPr>
        <w:sz w:val="20"/>
        <w:szCs w:val="20"/>
      </w:rPr>
      <w:fldChar w:fldCharType="begin"/>
    </w:r>
    <w:r>
      <w:instrText xml:space="preserve"> PAGE   \* MERGEFORMAT </w:instrText>
    </w:r>
    <w:r>
      <w:rPr>
        <w:sz w:val="20"/>
        <w:szCs w:val="20"/>
      </w:rPr>
      <w:fldChar w:fldCharType="separate"/>
    </w:r>
    <w:r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3E508" w14:textId="77777777" w:rsidR="00670EEA" w:rsidRDefault="00670EEA">
    <w:pPr>
      <w:pStyle w:val="FooterOdd"/>
    </w:pPr>
    <w:r>
      <w:t xml:space="preserve">Page </w:t>
    </w:r>
    <w:r>
      <w:rPr>
        <w:sz w:val="20"/>
        <w:szCs w:val="20"/>
      </w:rPr>
      <w:fldChar w:fldCharType="begin"/>
    </w:r>
    <w:r>
      <w:instrText xml:space="preserve"> PAGE   \* MERGEFORMAT </w:instrText>
    </w:r>
    <w:r>
      <w:rPr>
        <w:sz w:val="20"/>
        <w:szCs w:val="20"/>
      </w:rPr>
      <w:fldChar w:fldCharType="separate"/>
    </w:r>
    <w:r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1779F" w14:textId="77777777" w:rsidR="00FE395A" w:rsidRDefault="00FE395A">
      <w:pPr>
        <w:spacing w:after="0" w:line="240" w:lineRule="auto"/>
      </w:pPr>
      <w:r>
        <w:separator/>
      </w:r>
    </w:p>
  </w:footnote>
  <w:footnote w:type="continuationSeparator" w:id="0">
    <w:p w14:paraId="3375752D" w14:textId="77777777" w:rsidR="00FE395A" w:rsidRDefault="00FE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F24B7" w14:textId="7D142F3A" w:rsidR="00670EEA" w:rsidRPr="005225B2" w:rsidRDefault="00A5705C"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Content>
        <w:r w:rsidR="00670EEA">
          <w:rPr>
            <w:rFonts w:eastAsiaTheme="majorEastAsia"/>
          </w:rPr>
          <w:t>Simple Role-Playing Game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785288"/>
    <w:multiLevelType w:val="hybridMultilevel"/>
    <w:tmpl w:val="EEC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1457E"/>
    <w:multiLevelType w:val="hybridMultilevel"/>
    <w:tmpl w:val="526E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7A1281"/>
    <w:multiLevelType w:val="hybridMultilevel"/>
    <w:tmpl w:val="0F9633AE"/>
    <w:lvl w:ilvl="0" w:tplc="B3381B66">
      <w:start w:val="1"/>
      <w:numFmt w:val="bullet"/>
      <w:lvlText w:val=""/>
      <w:lvlJc w:val="left"/>
      <w:pPr>
        <w:tabs>
          <w:tab w:val="num" w:pos="1080"/>
        </w:tabs>
        <w:ind w:left="360" w:firstLine="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E966FE8"/>
    <w:multiLevelType w:val="hybridMultilevel"/>
    <w:tmpl w:val="B062263C"/>
    <w:lvl w:ilvl="0" w:tplc="59BAC72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605D1"/>
    <w:multiLevelType w:val="hybridMultilevel"/>
    <w:tmpl w:val="BA06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C5035"/>
    <w:multiLevelType w:val="hybridMultilevel"/>
    <w:tmpl w:val="DF7AC590"/>
    <w:lvl w:ilvl="0" w:tplc="4ECA004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327DE3"/>
    <w:multiLevelType w:val="hybridMultilevel"/>
    <w:tmpl w:val="7F54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53136"/>
    <w:multiLevelType w:val="hybridMultilevel"/>
    <w:tmpl w:val="B3CC1F36"/>
    <w:lvl w:ilvl="0" w:tplc="50AE8AA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E50905"/>
    <w:multiLevelType w:val="hybridMultilevel"/>
    <w:tmpl w:val="79F6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9E59A7"/>
    <w:multiLevelType w:val="hybridMultilevel"/>
    <w:tmpl w:val="5BE4C0A8"/>
    <w:lvl w:ilvl="0" w:tplc="BDA2847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870651">
    <w:abstractNumId w:val="9"/>
  </w:num>
  <w:num w:numId="2" w16cid:durableId="1432503691">
    <w:abstractNumId w:val="14"/>
  </w:num>
  <w:num w:numId="3" w16cid:durableId="1018242101">
    <w:abstractNumId w:val="7"/>
  </w:num>
  <w:num w:numId="4" w16cid:durableId="765003256">
    <w:abstractNumId w:val="7"/>
  </w:num>
  <w:num w:numId="5" w16cid:durableId="2023581399">
    <w:abstractNumId w:val="6"/>
  </w:num>
  <w:num w:numId="6" w16cid:durableId="1855067478">
    <w:abstractNumId w:val="6"/>
  </w:num>
  <w:num w:numId="7" w16cid:durableId="1289817228">
    <w:abstractNumId w:val="5"/>
  </w:num>
  <w:num w:numId="8" w16cid:durableId="1512375250">
    <w:abstractNumId w:val="5"/>
  </w:num>
  <w:num w:numId="9" w16cid:durableId="335033038">
    <w:abstractNumId w:val="4"/>
  </w:num>
  <w:num w:numId="10" w16cid:durableId="1694110956">
    <w:abstractNumId w:val="4"/>
  </w:num>
  <w:num w:numId="11" w16cid:durableId="2124113477">
    <w:abstractNumId w:val="12"/>
  </w:num>
  <w:num w:numId="12" w16cid:durableId="1204902955">
    <w:abstractNumId w:val="14"/>
  </w:num>
  <w:num w:numId="13" w16cid:durableId="412095735">
    <w:abstractNumId w:val="7"/>
  </w:num>
  <w:num w:numId="14" w16cid:durableId="1921596656">
    <w:abstractNumId w:val="6"/>
  </w:num>
  <w:num w:numId="15" w16cid:durableId="49813730">
    <w:abstractNumId w:val="5"/>
  </w:num>
  <w:num w:numId="16" w16cid:durableId="1101415219">
    <w:abstractNumId w:val="4"/>
  </w:num>
  <w:num w:numId="17" w16cid:durableId="301081214">
    <w:abstractNumId w:val="12"/>
  </w:num>
  <w:num w:numId="18" w16cid:durableId="88046464">
    <w:abstractNumId w:val="14"/>
  </w:num>
  <w:num w:numId="19" w16cid:durableId="785395792">
    <w:abstractNumId w:val="7"/>
  </w:num>
  <w:num w:numId="20" w16cid:durableId="272595014">
    <w:abstractNumId w:val="6"/>
  </w:num>
  <w:num w:numId="21" w16cid:durableId="238952486">
    <w:abstractNumId w:val="5"/>
  </w:num>
  <w:num w:numId="22" w16cid:durableId="1284656519">
    <w:abstractNumId w:val="4"/>
  </w:num>
  <w:num w:numId="23" w16cid:durableId="1457724192">
    <w:abstractNumId w:val="12"/>
  </w:num>
  <w:num w:numId="24" w16cid:durableId="1279870550">
    <w:abstractNumId w:val="8"/>
  </w:num>
  <w:num w:numId="25" w16cid:durableId="1033917917">
    <w:abstractNumId w:val="3"/>
  </w:num>
  <w:num w:numId="26" w16cid:durableId="1582106102">
    <w:abstractNumId w:val="2"/>
  </w:num>
  <w:num w:numId="27" w16cid:durableId="1253007808">
    <w:abstractNumId w:val="1"/>
  </w:num>
  <w:num w:numId="28" w16cid:durableId="1319262998">
    <w:abstractNumId w:val="0"/>
  </w:num>
  <w:num w:numId="29" w16cid:durableId="443577957">
    <w:abstractNumId w:val="13"/>
  </w:num>
  <w:num w:numId="30" w16cid:durableId="225803665">
    <w:abstractNumId w:val="16"/>
  </w:num>
  <w:num w:numId="31" w16cid:durableId="11608873">
    <w:abstractNumId w:val="18"/>
  </w:num>
  <w:num w:numId="32" w16cid:durableId="1928073332">
    <w:abstractNumId w:val="20"/>
  </w:num>
  <w:num w:numId="33" w16cid:durableId="385223097">
    <w:abstractNumId w:val="10"/>
  </w:num>
  <w:num w:numId="34" w16cid:durableId="2020035489">
    <w:abstractNumId w:val="11"/>
  </w:num>
  <w:num w:numId="35" w16cid:durableId="1190754106">
    <w:abstractNumId w:val="19"/>
  </w:num>
  <w:num w:numId="36" w16cid:durableId="153958488">
    <w:abstractNumId w:val="15"/>
  </w:num>
  <w:num w:numId="37" w16cid:durableId="45105975">
    <w:abstractNumId w:val="21"/>
  </w:num>
  <w:num w:numId="38" w16cid:durableId="13029460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70EEA"/>
    <w:rsid w:val="00052A4A"/>
    <w:rsid w:val="00067337"/>
    <w:rsid w:val="000E485A"/>
    <w:rsid w:val="00106B79"/>
    <w:rsid w:val="00131BEB"/>
    <w:rsid w:val="00132205"/>
    <w:rsid w:val="00143C01"/>
    <w:rsid w:val="00177883"/>
    <w:rsid w:val="0019783B"/>
    <w:rsid w:val="001D4AE0"/>
    <w:rsid w:val="001E51BD"/>
    <w:rsid w:val="002A4855"/>
    <w:rsid w:val="002B2685"/>
    <w:rsid w:val="002D3102"/>
    <w:rsid w:val="002F729A"/>
    <w:rsid w:val="00345E47"/>
    <w:rsid w:val="00356B91"/>
    <w:rsid w:val="00356FE5"/>
    <w:rsid w:val="003A2F68"/>
    <w:rsid w:val="003E38BF"/>
    <w:rsid w:val="00402606"/>
    <w:rsid w:val="00431B47"/>
    <w:rsid w:val="00431C36"/>
    <w:rsid w:val="00462CBF"/>
    <w:rsid w:val="0049775F"/>
    <w:rsid w:val="004F2CD1"/>
    <w:rsid w:val="005225B2"/>
    <w:rsid w:val="005473E9"/>
    <w:rsid w:val="00574769"/>
    <w:rsid w:val="0058295B"/>
    <w:rsid w:val="005B18C0"/>
    <w:rsid w:val="006114B5"/>
    <w:rsid w:val="0064466C"/>
    <w:rsid w:val="00653C00"/>
    <w:rsid w:val="00670EEA"/>
    <w:rsid w:val="006B0D95"/>
    <w:rsid w:val="006D4291"/>
    <w:rsid w:val="006E212B"/>
    <w:rsid w:val="006E5894"/>
    <w:rsid w:val="00716FDD"/>
    <w:rsid w:val="007212B2"/>
    <w:rsid w:val="00730696"/>
    <w:rsid w:val="00736763"/>
    <w:rsid w:val="00783448"/>
    <w:rsid w:val="007841C0"/>
    <w:rsid w:val="007B0A29"/>
    <w:rsid w:val="007C770C"/>
    <w:rsid w:val="007D052D"/>
    <w:rsid w:val="007D5DA8"/>
    <w:rsid w:val="007F79BB"/>
    <w:rsid w:val="00803A31"/>
    <w:rsid w:val="008662AD"/>
    <w:rsid w:val="008F56CC"/>
    <w:rsid w:val="009213CD"/>
    <w:rsid w:val="00997ACB"/>
    <w:rsid w:val="009A50AB"/>
    <w:rsid w:val="009D314A"/>
    <w:rsid w:val="00A0436D"/>
    <w:rsid w:val="00A17DD3"/>
    <w:rsid w:val="00A329B9"/>
    <w:rsid w:val="00A5429D"/>
    <w:rsid w:val="00A5705C"/>
    <w:rsid w:val="00A73AD7"/>
    <w:rsid w:val="00B426FC"/>
    <w:rsid w:val="00B8523B"/>
    <w:rsid w:val="00BC0A22"/>
    <w:rsid w:val="00C176CF"/>
    <w:rsid w:val="00C3136E"/>
    <w:rsid w:val="00C54E2F"/>
    <w:rsid w:val="00C85AA2"/>
    <w:rsid w:val="00CD12DE"/>
    <w:rsid w:val="00CD7241"/>
    <w:rsid w:val="00D07941"/>
    <w:rsid w:val="00D4032E"/>
    <w:rsid w:val="00D4773D"/>
    <w:rsid w:val="00D62024"/>
    <w:rsid w:val="00DC305C"/>
    <w:rsid w:val="00E04568"/>
    <w:rsid w:val="00E44E60"/>
    <w:rsid w:val="00E90D9F"/>
    <w:rsid w:val="00E959BE"/>
    <w:rsid w:val="00EB7E30"/>
    <w:rsid w:val="00ED1452"/>
    <w:rsid w:val="00EF4DCC"/>
    <w:rsid w:val="00F33AA7"/>
    <w:rsid w:val="00F56675"/>
    <w:rsid w:val="00F732E7"/>
    <w:rsid w:val="00FD6B14"/>
    <w:rsid w:val="00FE395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DA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11"/>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11"/>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1"/>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1"/>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3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3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3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3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3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3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3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99"/>
    <w:qFormat/>
    <w:rsid w:val="00052A4A"/>
    <w:pPr>
      <w:spacing w:after="0"/>
      <w:jc w:val="center"/>
    </w:pPr>
    <w:rPr>
      <w:color w:val="FFFFFF" w:themeColor="background1"/>
      <w:sz w:val="32"/>
    </w:rPr>
  </w:style>
  <w:style w:type="character" w:customStyle="1" w:styleId="DateChar">
    <w:name w:val="Date Char"/>
    <w:basedOn w:val="DefaultParagraphFont"/>
    <w:link w:val="Date"/>
    <w:uiPriority w:val="99"/>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7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73"/>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72"/>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72"/>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70"/>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70"/>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62"/>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6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62"/>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62"/>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62"/>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62"/>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61"/>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61"/>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61"/>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61"/>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61"/>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61"/>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6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60"/>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60"/>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60"/>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60"/>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60"/>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11"/>
    <w:unhideWhenUsed/>
    <w:qFormat/>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67"/>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67"/>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67"/>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67"/>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67"/>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67"/>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69"/>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65"/>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10"/>
    <w:unhideWhenUsed/>
    <w:qFormat/>
    <w:rsid w:val="007D052D"/>
    <w:pPr>
      <w:numPr>
        <w:numId w:val="1"/>
      </w:numPr>
      <w:contextualSpacing/>
    </w:pPr>
  </w:style>
  <w:style w:type="paragraph" w:styleId="ListBullet2">
    <w:name w:val="List Bullet 2"/>
    <w:basedOn w:val="Normal"/>
    <w:uiPriority w:val="99"/>
    <w:semiHidden/>
    <w:unhideWhenUsed/>
    <w:qFormat/>
    <w:rsid w:val="007D052D"/>
    <w:pPr>
      <w:numPr>
        <w:numId w:val="3"/>
      </w:numPr>
      <w:contextualSpacing/>
    </w:pPr>
  </w:style>
  <w:style w:type="paragraph" w:styleId="ListBullet3">
    <w:name w:val="List Bullet 3"/>
    <w:basedOn w:val="Normal"/>
    <w:uiPriority w:val="99"/>
    <w:semiHidden/>
    <w:unhideWhenUsed/>
    <w:qFormat/>
    <w:rsid w:val="007D052D"/>
    <w:pPr>
      <w:numPr>
        <w:numId w:val="5"/>
      </w:numPr>
      <w:contextualSpacing/>
    </w:pPr>
  </w:style>
  <w:style w:type="paragraph" w:styleId="ListBullet4">
    <w:name w:val="List Bullet 4"/>
    <w:basedOn w:val="Normal"/>
    <w:uiPriority w:val="99"/>
    <w:semiHidden/>
    <w:unhideWhenUsed/>
    <w:qFormat/>
    <w:rsid w:val="007D052D"/>
    <w:pPr>
      <w:numPr>
        <w:numId w:val="7"/>
      </w:numPr>
      <w:contextualSpacing/>
    </w:pPr>
  </w:style>
  <w:style w:type="paragraph" w:styleId="ListBullet5">
    <w:name w:val="List Bullet 5"/>
    <w:basedOn w:val="Normal"/>
    <w:uiPriority w:val="99"/>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1"/>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 w:type="table" w:customStyle="1" w:styleId="BusinessTeamWiki">
    <w:name w:val="Business Team Wiki"/>
    <w:basedOn w:val="TableNormal"/>
    <w:uiPriority w:val="99"/>
    <w:rsid w:val="00670EEA"/>
    <w:pPr>
      <w:spacing w:after="60" w:line="264" w:lineRule="auto"/>
    </w:pPr>
    <w:rPr>
      <w:rFonts w:cstheme="minorBidi"/>
      <w:color w:val="595959" w:themeColor="text1" w:themeTint="A6"/>
      <w:kern w:val="0"/>
      <w:sz w:val="22"/>
      <w:szCs w:val="22"/>
    </w:rPr>
    <w:tblPr>
      <w:tblCellMar>
        <w:left w:w="0" w:type="dxa"/>
        <w:right w:w="115" w:type="dxa"/>
      </w:tblCellMar>
    </w:tblPr>
    <w:tblStylePr w:type="firstRow">
      <w:rPr>
        <w:rFonts w:asciiTheme="majorHAnsi" w:hAnsiTheme="majorHAnsi"/>
        <w:b w:val="0"/>
        <w:i/>
        <w:color w:val="404040" w:themeColor="text1" w:themeTint="BF"/>
        <w:sz w:val="22"/>
      </w:rPr>
      <w:tblPr/>
      <w:trPr>
        <w:tblHeader/>
      </w:trPr>
      <w:tcPr>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677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jones\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1B9A97877244F891F398DFF818A9B8"/>
        <w:category>
          <w:name w:val="General"/>
          <w:gallery w:val="placeholder"/>
        </w:category>
        <w:types>
          <w:type w:val="bbPlcHdr"/>
        </w:types>
        <w:behaviors>
          <w:behavior w:val="content"/>
        </w:behaviors>
        <w:guid w:val="{3A9421BD-8DC3-47FE-8FF7-2C54A17FA250}"/>
      </w:docPartPr>
      <w:docPartBody>
        <w:p w:rsidR="00422388" w:rsidRDefault="00963AD8">
          <w:pPr>
            <w:pStyle w:val="701B9A97877244F891F398DFF818A9B8"/>
          </w:pPr>
          <w:r w:rsidRPr="009213CD">
            <w:t>title</w:t>
          </w:r>
        </w:p>
      </w:docPartBody>
    </w:docPart>
    <w:docPart>
      <w:docPartPr>
        <w:name w:val="74FDE13ACB72427BBB57769830A33DB4"/>
        <w:category>
          <w:name w:val="General"/>
          <w:gallery w:val="placeholder"/>
        </w:category>
        <w:types>
          <w:type w:val="bbPlcHdr"/>
        </w:types>
        <w:behaviors>
          <w:behavior w:val="content"/>
        </w:behaviors>
        <w:guid w:val="{7C41EB5C-08A7-42B7-9AC7-8ABA96C369B3}"/>
      </w:docPartPr>
      <w:docPartBody>
        <w:p w:rsidR="00422388" w:rsidRDefault="00963AD8">
          <w:pPr>
            <w:pStyle w:val="74FDE13ACB72427BBB57769830A33DB4"/>
          </w:pPr>
          <w:r w:rsidRPr="00A5429D">
            <w:t>Subtitle</w:t>
          </w:r>
        </w:p>
      </w:docPartBody>
    </w:docPart>
    <w:docPart>
      <w:docPartPr>
        <w:name w:val="A66B248368E74FB7989A83239F10CF78"/>
        <w:category>
          <w:name w:val="General"/>
          <w:gallery w:val="placeholder"/>
        </w:category>
        <w:types>
          <w:type w:val="bbPlcHdr"/>
        </w:types>
        <w:behaviors>
          <w:behavior w:val="content"/>
        </w:behaviors>
        <w:guid w:val="{B6E02D86-745A-45A5-81E2-2D66976DE214}"/>
      </w:docPartPr>
      <w:docPartBody>
        <w:p w:rsidR="00422388" w:rsidRDefault="00963AD8">
          <w:pPr>
            <w:pStyle w:val="A66B248368E74FB7989A83239F10CF78"/>
          </w:pPr>
          <w:r>
            <w:t>Title</w:t>
          </w:r>
        </w:p>
      </w:docPartBody>
    </w:docPart>
    <w:docPart>
      <w:docPartPr>
        <w:name w:val="2E3B249ECD8A42AC9357213EB509177D"/>
        <w:category>
          <w:name w:val="General"/>
          <w:gallery w:val="placeholder"/>
        </w:category>
        <w:types>
          <w:type w:val="bbPlcHdr"/>
        </w:types>
        <w:behaviors>
          <w:behavior w:val="content"/>
        </w:behaviors>
        <w:guid w:val="{E9046D7F-4E8C-4931-B671-19A1753AF74E}"/>
      </w:docPartPr>
      <w:docPartBody>
        <w:p w:rsidR="00422388" w:rsidRDefault="00963AD8">
          <w:pPr>
            <w:pStyle w:val="2E3B249ECD8A42AC9357213EB509177D"/>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altName w:val="HGPｺﾞｼｯｸ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D8"/>
    <w:rsid w:val="00422388"/>
    <w:rsid w:val="00843124"/>
    <w:rsid w:val="00963AD8"/>
    <w:rsid w:val="00AB2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1B9A97877244F891F398DFF818A9B8">
    <w:name w:val="701B9A97877244F891F398DFF818A9B8"/>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rPr>
  </w:style>
  <w:style w:type="paragraph" w:customStyle="1" w:styleId="74FDE13ACB72427BBB57769830A33DB4">
    <w:name w:val="74FDE13ACB72427BBB57769830A33DB4"/>
  </w:style>
  <w:style w:type="paragraph" w:customStyle="1" w:styleId="A66B248368E74FB7989A83239F10CF78">
    <w:name w:val="A66B248368E74FB7989A83239F10CF78"/>
  </w:style>
  <w:style w:type="paragraph" w:customStyle="1" w:styleId="2E3B249ECD8A42AC9357213EB509177D">
    <w:name w:val="2E3B249ECD8A42AC9357213EB509177D"/>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C53A0072-D953-4025-BFBD-EAECFA2914E4}">
  <ds:schemaRefs>
    <ds:schemaRef ds:uri="http://schemas.openxmlformats.org/officeDocument/2006/bibliography"/>
  </ds:schemaRefs>
</ds:datastoreItem>
</file>

<file path=customXml/itemProps2.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4.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20</Pages>
  <Words>3871</Words>
  <Characters>22065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Simple Role-Playing Game</vt:lpstr>
    </vt:vector>
  </TitlesOfParts>
  <Company/>
  <LinksUpToDate>false</LinksUpToDate>
  <CharactersWithSpaces>25885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Role-Playing Game</dc:title>
  <dc:subject>SRPG v1</dc:subject>
  <dc:creator/>
  <cp:keywords/>
  <dc:description/>
  <cp:lastModifiedBy/>
  <cp:revision>1</cp:revision>
  <dcterms:created xsi:type="dcterms:W3CDTF">2021-02-27T10:20:00Z</dcterms:created>
  <dcterms:modified xsi:type="dcterms:W3CDTF">2022-07-16T12:06:00Z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